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67714294"/>
        <w:docPartObj>
          <w:docPartGallery w:val="Cover Pages"/>
          <w:docPartUnique/>
        </w:docPartObj>
      </w:sdtPr>
      <w:sdtEndPr/>
      <w:sdtContent>
        <w:p w:rsidR="00F82E1C" w:rsidRDefault="00F27164" w:rsidP="00885778">
          <w:pPr>
            <w:ind w:left="-476" w:right="-532" w:hanging="517"/>
          </w:pPr>
          <w:r>
            <w:rPr>
              <w:noProof/>
            </w:rPr>
            <w:drawing>
              <wp:anchor distT="0" distB="0" distL="114300" distR="114300" simplePos="0" relativeHeight="251699197" behindDoc="1" locked="0" layoutInCell="1" allowOverlap="1" wp14:anchorId="3E62DB77" wp14:editId="718A329A">
                <wp:simplePos x="0" y="0"/>
                <wp:positionH relativeFrom="page">
                  <wp:align>center</wp:align>
                </wp:positionH>
                <wp:positionV relativeFrom="paragraph">
                  <wp:posOffset>-1080135</wp:posOffset>
                </wp:positionV>
                <wp:extent cx="7677150" cy="5755640"/>
                <wp:effectExtent l="0" t="0" r="0" b="0"/>
                <wp:wrapNone/>
                <wp:docPr id="6" name="Grafik 6" descr="M:\Desktop\Handbuch Fotos\DSC04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esktop\Handbuch Fotos\DSC0477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77150" cy="575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092C">
            <w:rPr>
              <w:noProof/>
            </w:rPr>
            <mc:AlternateContent>
              <mc:Choice Requires="wpg">
                <w:drawing>
                  <wp:anchor distT="0" distB="0" distL="114300" distR="114300" simplePos="0" relativeHeight="251766784" behindDoc="1" locked="0" layoutInCell="1" allowOverlap="1" wp14:anchorId="6F923BE0" wp14:editId="580FF6B0">
                    <wp:simplePos x="0" y="0"/>
                    <wp:positionH relativeFrom="column">
                      <wp:posOffset>-220658</wp:posOffset>
                    </wp:positionH>
                    <wp:positionV relativeFrom="paragraph">
                      <wp:posOffset>-1000125</wp:posOffset>
                    </wp:positionV>
                    <wp:extent cx="2163445" cy="983615"/>
                    <wp:effectExtent l="0" t="0" r="8255" b="0"/>
                    <wp:wrapNone/>
                    <wp:docPr id="18" name="Gruppieren 18"/>
                    <wp:cNvGraphicFramePr/>
                    <a:graphic xmlns:a="http://schemas.openxmlformats.org/drawingml/2006/main">
                      <a:graphicData uri="http://schemas.microsoft.com/office/word/2010/wordprocessingGroup">
                        <wpg:wgp>
                          <wpg:cNvGrpSpPr/>
                          <wpg:grpSpPr>
                            <a:xfrm>
                              <a:off x="0" y="0"/>
                              <a:ext cx="2163445" cy="983615"/>
                              <a:chOff x="0" y="0"/>
                              <a:chExt cx="2163445" cy="983615"/>
                            </a:xfrm>
                          </wpg:grpSpPr>
                          <pic:pic xmlns:pic="http://schemas.openxmlformats.org/drawingml/2006/picture">
                            <pic:nvPicPr>
                              <pic:cNvPr id="3" name="Bild 5" descr="http://www.ntb.ch/uploads/media/NTB-FHO_LOGO.png"/>
                              <pic:cNvPicPr>
                                <a:picLocks noChangeAspect="1"/>
                              </pic:cNvPicPr>
                            </pic:nvPicPr>
                            <pic:blipFill rotWithShape="1">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r="5001"/>
                              <a:stretch/>
                            </pic:blipFill>
                            <pic:spPr bwMode="auto">
                              <a:xfrm>
                                <a:off x="0" y="0"/>
                                <a:ext cx="2163445" cy="983615"/>
                              </a:xfrm>
                              <a:prstGeom prst="rect">
                                <a:avLst/>
                              </a:prstGeom>
                              <a:noFill/>
                              <a:ln>
                                <a:noFill/>
                              </a:ln>
                              <a:extLst>
                                <a:ext uri="{53640926-AAD7-44D8-BBD7-CCE9431645EC}">
                                  <a14:shadowObscured xmlns:a14="http://schemas.microsoft.com/office/drawing/2010/main"/>
                                </a:ext>
                              </a:extLst>
                            </pic:spPr>
                          </pic:pic>
                          <wps:wsp>
                            <wps:cNvPr id="13" name="Rechteck 13"/>
                            <wps:cNvSpPr/>
                            <wps:spPr>
                              <a:xfrm rot="20904865">
                                <a:off x="532484" y="177767"/>
                                <a:ext cx="199083" cy="1952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E72CBB" id="Gruppieren 18" o:spid="_x0000_s1026" style="position:absolute;margin-left:-17.35pt;margin-top:-78.75pt;width:170.35pt;height:77.45pt;z-index:-251549696" coordsize="21634,9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5" o:spid="_x0000_s1027" type="#_x0000_t75" alt="http://www.ntb.ch/uploads/media/NTB-FHO_LOGO.png" style="position:absolute;width:21634;height:9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s+DG+AAAA2gAAAA8AAABkcnMvZG93bnJldi54bWxET11rwjAUfR/4H8IVfJuJCkWqUUQQ96Kw&#10;OpC9XZprU2xuSpPV7t8vA8HHw/lebwfXiJ66UHvWMJsqEMSlNzVXGr4uh/cliBCRDTaeScMvBdhu&#10;Rm9rzI1/8Cf1RaxECuGQowYbY5tLGUpLDsPUt8SJu/nOYUywq6Tp8JHCXSPnSmXSYc2pwWJLe0vl&#10;vfhxacZ3wZnts7NanOK1Pxyvan8+aj0ZD7sViEhDfImf7g+jYQH/V5If5OY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vs+DG+AAAA2gAAAA8AAAAAAAAAAAAAAAAAnwIAAGRy&#10;cy9kb3ducmV2LnhtbFBLBQYAAAAABAAEAPcAAACKAwAAAAA=&#10;">
                      <v:imagedata r:id="rId10" o:title="NTB-FHO_LOGO" cropright="3277f" chromakey="white"/>
                      <v:path arrowok="t"/>
                    </v:shape>
                    <v:rect id="Rechteck 13" o:spid="_x0000_s1028" style="position:absolute;left:5324;top:1777;width:1991;height:1953;rotation:-7592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0s1sMA&#10;AADbAAAADwAAAGRycy9kb3ducmV2LnhtbERPS2vCQBC+F/wPywheim5iqUh0FVFLPaTiC7wO2TEJ&#10;ZmdDdhvjv+8WCr3Nx/ec+bIzlWipcaVlBfEoAkGcWV1yruBy/hhOQTiPrLGyTAqe5GC56L3MMdH2&#10;wUdqTz4XIYRdggoK7+tESpcVZNCNbE0cuJttDPoAm1zqBh8h3FRyHEUTabDk0FBgTeuCsvvp2yho&#10;94fxxqbv+TWepp/x5Iu26eVVqUG/W81AeOr8v/jPvdNh/hv8/hIO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0s1sMAAADbAAAADwAAAAAAAAAAAAAAAACYAgAAZHJzL2Rv&#10;d25yZXYueG1sUEsFBgAAAAAEAAQA9QAAAIgDAAAAAA==&#10;" fillcolor="white [3212]" stroked="f" strokeweight="1.5pt"/>
                  </v:group>
                </w:pict>
              </mc:Fallback>
            </mc:AlternateContent>
          </w:r>
          <w:r w:rsidR="0061092C">
            <w:rPr>
              <w:noProof/>
            </w:rPr>
            <mc:AlternateContent>
              <mc:Choice Requires="wps">
                <w:drawing>
                  <wp:anchor distT="0" distB="0" distL="114300" distR="114300" simplePos="0" relativeHeight="251763712" behindDoc="1" locked="0" layoutInCell="1" allowOverlap="1" wp14:anchorId="77779095" wp14:editId="40F28B61">
                    <wp:simplePos x="0" y="0"/>
                    <wp:positionH relativeFrom="margin">
                      <wp:posOffset>4962756</wp:posOffset>
                    </wp:positionH>
                    <wp:positionV relativeFrom="paragraph">
                      <wp:posOffset>-1113387</wp:posOffset>
                    </wp:positionV>
                    <wp:extent cx="74295" cy="10706793"/>
                    <wp:effectExtent l="0" t="0" r="1905" b="0"/>
                    <wp:wrapNone/>
                    <wp:docPr id="11" name="Rechteck 11"/>
                    <wp:cNvGraphicFramePr/>
                    <a:graphic xmlns:a="http://schemas.openxmlformats.org/drawingml/2006/main">
                      <a:graphicData uri="http://schemas.microsoft.com/office/word/2010/wordprocessingShape">
                        <wps:wsp>
                          <wps:cNvSpPr/>
                          <wps:spPr>
                            <a:xfrm>
                              <a:off x="0" y="0"/>
                              <a:ext cx="74295" cy="107067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92A05" id="Rechteck 11" o:spid="_x0000_s1026" style="position:absolute;margin-left:390.75pt;margin-top:-87.65pt;width:5.85pt;height:843.05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" fillcolor="white [3212]" stroked="f" strokeweight="1.5pt">
                    <w10:wrap anchorx="margin"/>
                  </v:rect>
                </w:pict>
              </mc:Fallback>
            </mc:AlternateContent>
          </w:r>
          <w:r w:rsidR="0061092C">
            <w:rPr>
              <w:noProof/>
            </w:rPr>
            <mc:AlternateContent>
              <mc:Choice Requires="wps">
                <w:drawing>
                  <wp:anchor distT="0" distB="0" distL="114300" distR="114300" simplePos="0" relativeHeight="251761664" behindDoc="1" locked="0" layoutInCell="1" allowOverlap="1" wp14:anchorId="33D9EDC4" wp14:editId="4A8356C3">
                    <wp:simplePos x="0" y="0"/>
                    <wp:positionH relativeFrom="page">
                      <wp:posOffset>5660967</wp:posOffset>
                    </wp:positionH>
                    <wp:positionV relativeFrom="paragraph">
                      <wp:posOffset>-1080135</wp:posOffset>
                    </wp:positionV>
                    <wp:extent cx="1902807" cy="1103630"/>
                    <wp:effectExtent l="0" t="0" r="2540" b="1270"/>
                    <wp:wrapNone/>
                    <wp:docPr id="7" name="Rechteck 7"/>
                    <wp:cNvGraphicFramePr/>
                    <a:graphic xmlns:a="http://schemas.openxmlformats.org/drawingml/2006/main">
                      <a:graphicData uri="http://schemas.microsoft.com/office/word/2010/wordprocessingShape">
                        <wps:wsp>
                          <wps:cNvSpPr/>
                          <wps:spPr>
                            <a:xfrm>
                              <a:off x="0" y="0"/>
                              <a:ext cx="1902807" cy="110363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D43EA3" id="Rechteck 7" o:spid="_x0000_s1026" style="position:absolute;margin-left:445.75pt;margin-top:-85.05pt;width:149.85pt;height:86.9pt;z-index:-2515548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" fillcolor="#3476b1 [2404]" stroked="f" strokeweight="1.5pt">
                    <w10:wrap anchorx="page"/>
                  </v:rect>
                </w:pict>
              </mc:Fallback>
            </mc:AlternateContent>
          </w:r>
          <w:r w:rsidR="0061092C">
            <w:rPr>
              <w:noProof/>
            </w:rPr>
            <mc:AlternateContent>
              <mc:Choice Requires="wps">
                <w:drawing>
                  <wp:anchor distT="0" distB="0" distL="114300" distR="114300" simplePos="0" relativeHeight="251701247" behindDoc="1" locked="0" layoutInCell="1" allowOverlap="1" wp14:anchorId="2BA45986" wp14:editId="5B0B259F">
                    <wp:simplePos x="0" y="0"/>
                    <wp:positionH relativeFrom="column">
                      <wp:posOffset>-640022</wp:posOffset>
                    </wp:positionH>
                    <wp:positionV relativeFrom="paragraph">
                      <wp:posOffset>-1080135</wp:posOffset>
                    </wp:positionV>
                    <wp:extent cx="5835534" cy="1103630"/>
                    <wp:effectExtent l="0" t="0" r="0" b="1270"/>
                    <wp:wrapNone/>
                    <wp:docPr id="5" name="Rechteck 5"/>
                    <wp:cNvGraphicFramePr/>
                    <a:graphic xmlns:a="http://schemas.openxmlformats.org/drawingml/2006/main">
                      <a:graphicData uri="http://schemas.microsoft.com/office/word/2010/wordprocessingShape">
                        <wps:wsp>
                          <wps:cNvSpPr/>
                          <wps:spPr>
                            <a:xfrm>
                              <a:off x="0" y="0"/>
                              <a:ext cx="5835534" cy="110363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D96366" id="Rechteck 5" o:spid="_x0000_s1026" style="position:absolute;margin-left:-50.4pt;margin-top:-85.05pt;width:459.5pt;height:86.9pt;z-index:-2516152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" fillcolor="#e5e8ed [662]" stroked="f" strokeweight="1.5pt"/>
                </w:pict>
              </mc:Fallback>
            </mc:AlternateContent>
          </w:r>
        </w:p>
        <w:p w:rsidR="00F82E1C" w:rsidRDefault="00F82E1C"/>
        <w:p w:rsidR="00F82E1C" w:rsidRDefault="00F82E1C"/>
        <w:p w:rsidR="00F82E1C" w:rsidRDefault="00F82E1C"/>
        <w:p w:rsidR="004C3058" w:rsidRDefault="00CE15B2" w:rsidP="00F82E1C">
          <w:pPr>
            <w:spacing w:before="0" w:after="0"/>
          </w:pPr>
          <w:r>
            <w:rPr>
              <w:noProof/>
            </w:rPr>
            <mc:AlternateContent>
              <mc:Choice Requires="wps">
                <w:drawing>
                  <wp:anchor distT="0" distB="0" distL="114300" distR="114300" simplePos="0" relativeHeight="251767808" behindDoc="0" locked="0" layoutInCell="1" allowOverlap="1" wp14:anchorId="6FF21A0F" wp14:editId="35DEA19E">
                    <wp:simplePos x="0" y="0"/>
                    <wp:positionH relativeFrom="column">
                      <wp:posOffset>-130692</wp:posOffset>
                    </wp:positionH>
                    <wp:positionV relativeFrom="paragraph">
                      <wp:posOffset>2197735</wp:posOffset>
                    </wp:positionV>
                    <wp:extent cx="5062654" cy="6467165"/>
                    <wp:effectExtent l="0" t="0" r="0" b="0"/>
                    <wp:wrapNone/>
                    <wp:docPr id="22" name="Textfeld 22"/>
                    <wp:cNvGraphicFramePr/>
                    <a:graphic xmlns:a="http://schemas.openxmlformats.org/drawingml/2006/main">
                      <a:graphicData uri="http://schemas.microsoft.com/office/word/2010/wordprocessingShape">
                        <wps:wsp>
                          <wps:cNvSpPr txBox="1"/>
                          <wps:spPr>
                            <a:xfrm>
                              <a:off x="0" y="0"/>
                              <a:ext cx="5062654" cy="6467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4861" w:rsidRPr="00CE15B2" w:rsidRDefault="00844861">
                                <w:pPr>
                                  <w:rPr>
                                    <w:b/>
                                    <w:color w:val="FFFFFF" w:themeColor="background1"/>
                                    <w:sz w:val="36"/>
                                    <w:szCs w:val="36"/>
                                  </w:rPr>
                                </w:pPr>
                                <w:r w:rsidRPr="00CE15B2">
                                  <w:rPr>
                                    <w:b/>
                                    <w:color w:val="FFFFFF" w:themeColor="background1"/>
                                    <w:sz w:val="36"/>
                                    <w:szCs w:val="36"/>
                                  </w:rPr>
                                  <w:t xml:space="preserve">Hochgeschwindigkeits-SCARA-Roboter </w:t>
                                </w:r>
                              </w:p>
                              <w:p w:rsidR="00844861" w:rsidRPr="00CE15B2" w:rsidRDefault="00844861">
                                <w:pPr>
                                  <w:rPr>
                                    <w:b/>
                                    <w:color w:val="FFFFFF" w:themeColor="background1"/>
                                    <w:sz w:val="36"/>
                                    <w:szCs w:val="36"/>
                                  </w:rPr>
                                </w:pPr>
                                <w:r w:rsidRPr="00CE15B2">
                                  <w:rPr>
                                    <w:b/>
                                    <w:color w:val="FFFFFF" w:themeColor="background1"/>
                                    <w:sz w:val="36"/>
                                    <w:szCs w:val="36"/>
                                  </w:rPr>
                                  <w:t>mit Kronenradgetriebe</w:t>
                                </w:r>
                                <w:r w:rsidR="00063F7A" w:rsidRPr="00CE15B2">
                                  <w:rPr>
                                    <w:b/>
                                    <w:color w:val="FFFFFF" w:themeColor="background1"/>
                                    <w:sz w:val="36"/>
                                    <w:szCs w:val="36"/>
                                  </w:rPr>
                                  <w:t>n</w:t>
                                </w:r>
                              </w:p>
                              <w:p w:rsidR="00844861" w:rsidRDefault="00844861">
                                <w:pPr>
                                  <w:rPr>
                                    <w:b/>
                                    <w:color w:val="FFFFFF" w:themeColor="background1"/>
                                    <w:sz w:val="40"/>
                                    <w:szCs w:val="40"/>
                                  </w:rPr>
                                </w:pPr>
                              </w:p>
                              <w:p w:rsidR="00844861" w:rsidRPr="00CE15B2" w:rsidRDefault="00844861">
                                <w:pPr>
                                  <w:rPr>
                                    <w:b/>
                                    <w:color w:val="FFFFFF" w:themeColor="background1"/>
                                    <w:sz w:val="52"/>
                                    <w:szCs w:val="52"/>
                                  </w:rPr>
                                </w:pPr>
                                <w:r w:rsidRPr="00CE15B2">
                                  <w:rPr>
                                    <w:b/>
                                    <w:color w:val="FFFFFF" w:themeColor="background1"/>
                                    <w:sz w:val="52"/>
                                    <w:szCs w:val="52"/>
                                  </w:rPr>
                                  <w:t>Handbuch</w:t>
                                </w:r>
                              </w:p>
                              <w:p w:rsidR="00844861" w:rsidRDefault="00844861">
                                <w:pPr>
                                  <w:rPr>
                                    <w:b/>
                                    <w:color w:val="FFFFFF" w:themeColor="background1"/>
                                    <w:sz w:val="40"/>
                                    <w:szCs w:val="40"/>
                                  </w:rPr>
                                </w:pPr>
                              </w:p>
                              <w:p w:rsidR="00D44290" w:rsidRPr="00CE15B2" w:rsidRDefault="00D44290" w:rsidP="00D44290">
                                <w:pPr>
                                  <w:spacing w:before="120"/>
                                  <w:rPr>
                                    <w:color w:val="FFFFFF" w:themeColor="background1"/>
                                    <w:sz w:val="24"/>
                                    <w:szCs w:val="24"/>
                                  </w:rPr>
                                </w:pPr>
                              </w:p>
                              <w:p w:rsidR="00D44290" w:rsidRPr="00CE15B2" w:rsidRDefault="00D44290" w:rsidP="00D44290">
                                <w:pPr>
                                  <w:spacing w:before="120"/>
                                  <w:rPr>
                                    <w:b/>
                                    <w:color w:val="FFFFFF" w:themeColor="background1"/>
                                    <w:sz w:val="24"/>
                                    <w:szCs w:val="24"/>
                                  </w:rPr>
                                </w:pPr>
                                <w:r w:rsidRPr="00CE15B2">
                                  <w:rPr>
                                    <w:b/>
                                    <w:color w:val="FFFFFF" w:themeColor="background1"/>
                                    <w:sz w:val="24"/>
                                    <w:szCs w:val="24"/>
                                  </w:rPr>
                                  <w:t>Version:</w:t>
                                </w:r>
                                <w:r w:rsidRPr="00CE15B2">
                                  <w:rPr>
                                    <w:color w:val="FFFFFF" w:themeColor="background1"/>
                                    <w:sz w:val="24"/>
                                    <w:szCs w:val="24"/>
                                  </w:rPr>
                                  <w:tab/>
                                </w:r>
                                <w:r w:rsidRPr="00CE15B2">
                                  <w:rPr>
                                    <w:color w:val="FFFFFF" w:themeColor="background1"/>
                                    <w:sz w:val="24"/>
                                    <w:szCs w:val="24"/>
                                  </w:rPr>
                                  <w:tab/>
                                  <w:t xml:space="preserve">1.0 / </w:t>
                                </w:r>
                                <w:r w:rsidR="00F27164">
                                  <w:rPr>
                                    <w:color w:val="FFFFFF" w:themeColor="background1"/>
                                    <w:sz w:val="24"/>
                                    <w:szCs w:val="24"/>
                                  </w:rPr>
                                  <w:t>August</w:t>
                                </w:r>
                                <w:r w:rsidR="00373751" w:rsidRPr="00CE15B2">
                                  <w:rPr>
                                    <w:color w:val="FFFFFF" w:themeColor="background1"/>
                                    <w:sz w:val="24"/>
                                    <w:szCs w:val="24"/>
                                  </w:rPr>
                                  <w:t xml:space="preserve"> </w:t>
                                </w:r>
                                <w:r w:rsidRPr="00CE15B2">
                                  <w:rPr>
                                    <w:color w:val="FFFFFF" w:themeColor="background1"/>
                                    <w:sz w:val="24"/>
                                    <w:szCs w:val="24"/>
                                  </w:rPr>
                                  <w:t>201</w:t>
                                </w:r>
                                <w:r w:rsidR="00F27164">
                                  <w:rPr>
                                    <w:color w:val="FFFFFF" w:themeColor="background1"/>
                                    <w:sz w:val="24"/>
                                    <w:szCs w:val="24"/>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F21A0F" id="_x0000_t202" coordsize="21600,21600" o:spt="202" path="m,l,21600r21600,l21600,xe">
                    <v:stroke joinstyle="miter"/>
                    <v:path gradientshapeok="t" o:connecttype="rect"/>
                  </v:shapetype>
                  <v:shape id="Textfeld 22" o:spid="_x0000_s1026" type="#_x0000_t202" style="position:absolute;margin-left:-10.3pt;margin-top:173.05pt;width:398.65pt;height:509.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" filled="f" stroked="f" strokeweight=".5pt">
                    <v:textbox>
                      <w:txbxContent>
                        <w:p w:rsidR="00844861" w:rsidRPr="00CE15B2" w:rsidRDefault="00844861">
                          <w:pPr>
                            <w:rPr>
                              <w:b/>
                              <w:color w:val="FFFFFF" w:themeColor="background1"/>
                              <w:sz w:val="36"/>
                              <w:szCs w:val="36"/>
                            </w:rPr>
                          </w:pPr>
                          <w:r w:rsidRPr="00CE15B2">
                            <w:rPr>
                              <w:b/>
                              <w:color w:val="FFFFFF" w:themeColor="background1"/>
                              <w:sz w:val="36"/>
                              <w:szCs w:val="36"/>
                            </w:rPr>
                            <w:t xml:space="preserve">Hochgeschwindigkeits-SCARA-Roboter </w:t>
                          </w:r>
                        </w:p>
                        <w:p w:rsidR="00844861" w:rsidRPr="00CE15B2" w:rsidRDefault="00844861">
                          <w:pPr>
                            <w:rPr>
                              <w:b/>
                              <w:color w:val="FFFFFF" w:themeColor="background1"/>
                              <w:sz w:val="36"/>
                              <w:szCs w:val="36"/>
                            </w:rPr>
                          </w:pPr>
                          <w:r w:rsidRPr="00CE15B2">
                            <w:rPr>
                              <w:b/>
                              <w:color w:val="FFFFFF" w:themeColor="background1"/>
                              <w:sz w:val="36"/>
                              <w:szCs w:val="36"/>
                            </w:rPr>
                            <w:t>mit Kronenradgetriebe</w:t>
                          </w:r>
                          <w:r w:rsidR="00063F7A" w:rsidRPr="00CE15B2">
                            <w:rPr>
                              <w:b/>
                              <w:color w:val="FFFFFF" w:themeColor="background1"/>
                              <w:sz w:val="36"/>
                              <w:szCs w:val="36"/>
                            </w:rPr>
                            <w:t>n</w:t>
                          </w:r>
                        </w:p>
                        <w:p w:rsidR="00844861" w:rsidRDefault="00844861">
                          <w:pPr>
                            <w:rPr>
                              <w:b/>
                              <w:color w:val="FFFFFF" w:themeColor="background1"/>
                              <w:sz w:val="40"/>
                              <w:szCs w:val="40"/>
                            </w:rPr>
                          </w:pPr>
                        </w:p>
                        <w:p w:rsidR="00844861" w:rsidRPr="00CE15B2" w:rsidRDefault="00844861">
                          <w:pPr>
                            <w:rPr>
                              <w:b/>
                              <w:color w:val="FFFFFF" w:themeColor="background1"/>
                              <w:sz w:val="52"/>
                              <w:szCs w:val="52"/>
                            </w:rPr>
                          </w:pPr>
                          <w:r w:rsidRPr="00CE15B2">
                            <w:rPr>
                              <w:b/>
                              <w:color w:val="FFFFFF" w:themeColor="background1"/>
                              <w:sz w:val="52"/>
                              <w:szCs w:val="52"/>
                            </w:rPr>
                            <w:t>Handbuch</w:t>
                          </w:r>
                        </w:p>
                        <w:p w:rsidR="00844861" w:rsidRDefault="00844861">
                          <w:pPr>
                            <w:rPr>
                              <w:b/>
                              <w:color w:val="FFFFFF" w:themeColor="background1"/>
                              <w:sz w:val="40"/>
                              <w:szCs w:val="40"/>
                            </w:rPr>
                          </w:pPr>
                        </w:p>
                        <w:p w:rsidR="00D44290" w:rsidRPr="00CE15B2" w:rsidRDefault="00D44290" w:rsidP="00D44290">
                          <w:pPr>
                            <w:spacing w:before="120"/>
                            <w:rPr>
                              <w:color w:val="FFFFFF" w:themeColor="background1"/>
                              <w:sz w:val="24"/>
                              <w:szCs w:val="24"/>
                            </w:rPr>
                          </w:pPr>
                        </w:p>
                        <w:p w:rsidR="00D44290" w:rsidRPr="00CE15B2" w:rsidRDefault="00D44290" w:rsidP="00D44290">
                          <w:pPr>
                            <w:spacing w:before="120"/>
                            <w:rPr>
                              <w:b/>
                              <w:color w:val="FFFFFF" w:themeColor="background1"/>
                              <w:sz w:val="24"/>
                              <w:szCs w:val="24"/>
                            </w:rPr>
                          </w:pPr>
                          <w:r w:rsidRPr="00CE15B2">
                            <w:rPr>
                              <w:b/>
                              <w:color w:val="FFFFFF" w:themeColor="background1"/>
                              <w:sz w:val="24"/>
                              <w:szCs w:val="24"/>
                            </w:rPr>
                            <w:t>Version:</w:t>
                          </w:r>
                          <w:r w:rsidRPr="00CE15B2">
                            <w:rPr>
                              <w:color w:val="FFFFFF" w:themeColor="background1"/>
                              <w:sz w:val="24"/>
                              <w:szCs w:val="24"/>
                            </w:rPr>
                            <w:tab/>
                          </w:r>
                          <w:r w:rsidRPr="00CE15B2">
                            <w:rPr>
                              <w:color w:val="FFFFFF" w:themeColor="background1"/>
                              <w:sz w:val="24"/>
                              <w:szCs w:val="24"/>
                            </w:rPr>
                            <w:tab/>
                            <w:t xml:space="preserve">1.0 / </w:t>
                          </w:r>
                          <w:r w:rsidR="00F27164">
                            <w:rPr>
                              <w:color w:val="FFFFFF" w:themeColor="background1"/>
                              <w:sz w:val="24"/>
                              <w:szCs w:val="24"/>
                            </w:rPr>
                            <w:t>August</w:t>
                          </w:r>
                          <w:r w:rsidR="00373751" w:rsidRPr="00CE15B2">
                            <w:rPr>
                              <w:color w:val="FFFFFF" w:themeColor="background1"/>
                              <w:sz w:val="24"/>
                              <w:szCs w:val="24"/>
                            </w:rPr>
                            <w:t xml:space="preserve"> </w:t>
                          </w:r>
                          <w:r w:rsidRPr="00CE15B2">
                            <w:rPr>
                              <w:color w:val="FFFFFF" w:themeColor="background1"/>
                              <w:sz w:val="24"/>
                              <w:szCs w:val="24"/>
                            </w:rPr>
                            <w:t>201</w:t>
                          </w:r>
                          <w:r w:rsidR="00F27164">
                            <w:rPr>
                              <w:color w:val="FFFFFF" w:themeColor="background1"/>
                              <w:sz w:val="24"/>
                              <w:szCs w:val="24"/>
                            </w:rPr>
                            <w:t>5</w:t>
                          </w:r>
                        </w:p>
                      </w:txbxContent>
                    </v:textbox>
                  </v:shape>
                </w:pict>
              </mc:Fallback>
            </mc:AlternateContent>
          </w:r>
          <w:r w:rsidR="00D44290">
            <w:rPr>
              <w:noProof/>
            </w:rPr>
            <mc:AlternateContent>
              <mc:Choice Requires="wps">
                <w:drawing>
                  <wp:anchor distT="0" distB="0" distL="114300" distR="114300" simplePos="0" relativeHeight="251768832" behindDoc="0" locked="0" layoutInCell="1" allowOverlap="1" wp14:anchorId="38EB0117" wp14:editId="2A95AF44">
                    <wp:simplePos x="0" y="0"/>
                    <wp:positionH relativeFrom="margin">
                      <wp:align>right</wp:align>
                    </wp:positionH>
                    <wp:positionV relativeFrom="paragraph">
                      <wp:posOffset>7293858</wp:posOffset>
                    </wp:positionV>
                    <wp:extent cx="1271239" cy="1204332"/>
                    <wp:effectExtent l="0" t="0" r="0" b="0"/>
                    <wp:wrapNone/>
                    <wp:docPr id="24" name="Textfeld 24"/>
                    <wp:cNvGraphicFramePr/>
                    <a:graphic xmlns:a="http://schemas.openxmlformats.org/drawingml/2006/main">
                      <a:graphicData uri="http://schemas.microsoft.com/office/word/2010/wordprocessingShape">
                        <wps:wsp>
                          <wps:cNvSpPr txBox="1"/>
                          <wps:spPr>
                            <a:xfrm>
                              <a:off x="0" y="0"/>
                              <a:ext cx="1271239" cy="12043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4290" w:rsidRPr="00D44290" w:rsidRDefault="00D44290" w:rsidP="00D44290">
                                <w:pPr>
                                  <w:spacing w:before="120"/>
                                  <w:rPr>
                                    <w:b/>
                                    <w:color w:val="FFFFFF" w:themeColor="background1"/>
                                    <w:sz w:val="28"/>
                                    <w:szCs w:val="28"/>
                                  </w:rPr>
                                </w:pPr>
                                <w:r w:rsidRPr="00D44290">
                                  <w:rPr>
                                    <w:b/>
                                    <w:color w:val="FFFFFF" w:themeColor="background1"/>
                                    <w:sz w:val="28"/>
                                    <w:szCs w:val="28"/>
                                  </w:rPr>
                                  <w:t>Näher dran</w:t>
                                </w:r>
                              </w:p>
                              <w:p w:rsidR="00D44290" w:rsidRPr="00D44290" w:rsidRDefault="00D44290" w:rsidP="00D44290">
                                <w:pPr>
                                  <w:spacing w:before="120"/>
                                  <w:rPr>
                                    <w:b/>
                                    <w:color w:val="FFFFFF" w:themeColor="background1"/>
                                    <w:sz w:val="28"/>
                                    <w:szCs w:val="28"/>
                                  </w:rPr>
                                </w:pPr>
                                <w:r w:rsidRPr="00D44290">
                                  <w:rPr>
                                    <w:b/>
                                    <w:color w:val="FFFFFF" w:themeColor="background1"/>
                                    <w:sz w:val="28"/>
                                    <w:szCs w:val="28"/>
                                  </w:rPr>
                                  <w:t>am System</w:t>
                                </w:r>
                              </w:p>
                              <w:p w:rsidR="00D44290" w:rsidRPr="00D44290" w:rsidRDefault="00D44290" w:rsidP="00D44290">
                                <w:pPr>
                                  <w:spacing w:before="120"/>
                                  <w:rPr>
                                    <w:b/>
                                    <w:color w:val="FFFFFF" w:themeColor="background1"/>
                                    <w:sz w:val="28"/>
                                    <w:szCs w:val="28"/>
                                  </w:rPr>
                                </w:pPr>
                                <w:r w:rsidRPr="00D44290">
                                  <w:rPr>
                                    <w:b/>
                                    <w:color w:val="FFFFFF" w:themeColor="background1"/>
                                    <w:sz w:val="28"/>
                                    <w:szCs w:val="28"/>
                                  </w:rPr>
                                  <w:t>der Technik</w:t>
                                </w:r>
                              </w:p>
                              <w:p w:rsidR="00D44290" w:rsidRPr="00D44290" w:rsidRDefault="00D44290" w:rsidP="00D44290">
                                <w:pPr>
                                  <w:spacing w:before="120"/>
                                  <w:rPr>
                                    <w:color w:val="D9D9D9" w:themeColor="background1" w:themeShade="D9"/>
                                    <w:sz w:val="28"/>
                                    <w:szCs w:val="28"/>
                                  </w:rPr>
                                </w:pPr>
                                <w:r w:rsidRPr="00D44290">
                                  <w:rPr>
                                    <w:color w:val="D9D9D9" w:themeColor="background1" w:themeShade="D9"/>
                                    <w:sz w:val="28"/>
                                    <w:szCs w:val="28"/>
                                  </w:rPr>
                                  <w:t>der Zukunft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4" o:spid="_x0000_s1027" type="#_x0000_t202" style="position:absolute;margin-left:48.9pt;margin-top:574.3pt;width:100.1pt;height:94.8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" filled="f" stroked="f" strokeweight=".5pt">
                    <v:textbox>
                      <w:txbxContent>
                        <w:p w:rsidR="00D44290" w:rsidRPr="00D44290" w:rsidRDefault="00D44290" w:rsidP="00D44290">
                          <w:pPr>
                            <w:spacing w:before="120"/>
                            <w:rPr>
                              <w:b/>
                              <w:color w:val="FFFFFF" w:themeColor="background1"/>
                              <w:sz w:val="28"/>
                              <w:szCs w:val="28"/>
                            </w:rPr>
                          </w:pPr>
                          <w:r w:rsidRPr="00D44290">
                            <w:rPr>
                              <w:b/>
                              <w:color w:val="FFFFFF" w:themeColor="background1"/>
                              <w:sz w:val="28"/>
                              <w:szCs w:val="28"/>
                            </w:rPr>
                            <w:t>Näher dran</w:t>
                          </w:r>
                        </w:p>
                        <w:p w:rsidR="00D44290" w:rsidRPr="00D44290" w:rsidRDefault="00D44290" w:rsidP="00D44290">
                          <w:pPr>
                            <w:spacing w:before="120"/>
                            <w:rPr>
                              <w:b/>
                              <w:color w:val="FFFFFF" w:themeColor="background1"/>
                              <w:sz w:val="28"/>
                              <w:szCs w:val="28"/>
                            </w:rPr>
                          </w:pPr>
                          <w:r w:rsidRPr="00D44290">
                            <w:rPr>
                              <w:b/>
                              <w:color w:val="FFFFFF" w:themeColor="background1"/>
                              <w:sz w:val="28"/>
                              <w:szCs w:val="28"/>
                            </w:rPr>
                            <w:t>am System</w:t>
                          </w:r>
                        </w:p>
                        <w:p w:rsidR="00D44290" w:rsidRPr="00D44290" w:rsidRDefault="00D44290" w:rsidP="00D44290">
                          <w:pPr>
                            <w:spacing w:before="120"/>
                            <w:rPr>
                              <w:b/>
                              <w:color w:val="FFFFFF" w:themeColor="background1"/>
                              <w:sz w:val="28"/>
                              <w:szCs w:val="28"/>
                            </w:rPr>
                          </w:pPr>
                          <w:r w:rsidRPr="00D44290">
                            <w:rPr>
                              <w:b/>
                              <w:color w:val="FFFFFF" w:themeColor="background1"/>
                              <w:sz w:val="28"/>
                              <w:szCs w:val="28"/>
                            </w:rPr>
                            <w:t>der Technik</w:t>
                          </w:r>
                        </w:p>
                        <w:p w:rsidR="00D44290" w:rsidRPr="00D44290" w:rsidRDefault="00D44290" w:rsidP="00D44290">
                          <w:pPr>
                            <w:spacing w:before="120"/>
                            <w:rPr>
                              <w:color w:val="D9D9D9" w:themeColor="background1" w:themeShade="D9"/>
                              <w:sz w:val="28"/>
                              <w:szCs w:val="28"/>
                            </w:rPr>
                          </w:pPr>
                          <w:r w:rsidRPr="00D44290">
                            <w:rPr>
                              <w:color w:val="D9D9D9" w:themeColor="background1" w:themeShade="D9"/>
                              <w:sz w:val="28"/>
                              <w:szCs w:val="28"/>
                            </w:rPr>
                            <w:t>der Zukunft</w:t>
                          </w:r>
                        </w:p>
                      </w:txbxContent>
                    </v:textbox>
                    <w10:wrap anchorx="margin"/>
                  </v:shape>
                </w:pict>
              </mc:Fallback>
            </mc:AlternateContent>
          </w:r>
          <w:r w:rsidR="0061092C">
            <w:rPr>
              <w:noProof/>
            </w:rPr>
            <mc:AlternateContent>
              <mc:Choice Requires="wps">
                <w:drawing>
                  <wp:anchor distT="0" distB="0" distL="114300" distR="114300" simplePos="0" relativeHeight="251700222" behindDoc="1" locked="0" layoutInCell="1" allowOverlap="1" wp14:anchorId="4B718A5C" wp14:editId="5DD5D046">
                    <wp:simplePos x="0" y="0"/>
                    <wp:positionH relativeFrom="page">
                      <wp:posOffset>0</wp:posOffset>
                    </wp:positionH>
                    <wp:positionV relativeFrom="paragraph">
                      <wp:posOffset>1868747</wp:posOffset>
                    </wp:positionV>
                    <wp:extent cx="7980218" cy="7614458"/>
                    <wp:effectExtent l="0" t="0" r="1905" b="5715"/>
                    <wp:wrapNone/>
                    <wp:docPr id="12" name="Rechteck 12"/>
                    <wp:cNvGraphicFramePr/>
                    <a:graphic xmlns:a="http://schemas.openxmlformats.org/drawingml/2006/main">
                      <a:graphicData uri="http://schemas.microsoft.com/office/word/2010/wordprocessingShape">
                        <wps:wsp>
                          <wps:cNvSpPr/>
                          <wps:spPr>
                            <a:xfrm>
                              <a:off x="0" y="0"/>
                              <a:ext cx="7980218" cy="7614458"/>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4826C" id="Rechteck 12" o:spid="_x0000_s1026" style="position:absolute;margin-left:0;margin-top:147.15pt;width:628.35pt;height:599.55pt;z-index:-251616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" fillcolor="#3476b1 [2404]" stroked="f" strokeweight="1.5pt">
                    <w10:wrap anchorx="page"/>
                  </v:rect>
                </w:pict>
              </mc:Fallback>
            </mc:AlternateContent>
          </w:r>
          <w:r w:rsidR="00F82E1C">
            <w:br w:type="page"/>
          </w:r>
        </w:p>
      </w:sdtContent>
    </w:sdt>
    <w:p w:rsidR="007847C1" w:rsidRPr="004C3058" w:rsidRDefault="007847C1" w:rsidP="0055628C">
      <w:pPr>
        <w:ind w:right="-504"/>
        <w:sectPr w:rsidR="007847C1" w:rsidRPr="004C3058" w:rsidSect="00481458">
          <w:headerReference w:type="default" r:id="rId11"/>
          <w:footerReference w:type="default" r:id="rId12"/>
          <w:pgSz w:w="11907" w:h="16840" w:code="9"/>
          <w:pgMar w:top="1701" w:right="709" w:bottom="1134" w:left="1021" w:header="680" w:footer="650" w:gutter="0"/>
          <w:cols w:space="720"/>
        </w:sectPr>
      </w:pPr>
    </w:p>
    <w:p w:rsidR="007847C1" w:rsidRDefault="004B5157" w:rsidP="00B22366">
      <w:pPr>
        <w:pStyle w:val="Inhaltsverzeichnis"/>
      </w:pPr>
      <w:r>
        <w:lastRenderedPageBreak/>
        <w:t>Inhalt</w:t>
      </w:r>
      <w:r w:rsidR="00487E0D">
        <w:t>sverzeichnis</w:t>
      </w:r>
    </w:p>
    <w:p w:rsidR="00F51AF2" w:rsidRPr="00F51AF2" w:rsidRDefault="00F51AF2" w:rsidP="00F51AF2"/>
    <w:p w:rsidR="00020F0A" w:rsidRDefault="00D404FA">
      <w:pPr>
        <w:pStyle w:val="Verzeichnis1"/>
        <w:rPr>
          <w:rFonts w:asciiTheme="minorHAnsi" w:eastAsiaTheme="minorEastAsia" w:hAnsiTheme="minorHAnsi" w:cstheme="minorBidi"/>
          <w:b w:val="0"/>
          <w:noProof/>
        </w:rPr>
      </w:pPr>
      <w:r>
        <w:fldChar w:fldCharType="begin"/>
      </w:r>
      <w:r w:rsidR="00023A5A">
        <w:instrText xml:space="preserve"> TOC \o "1-3" \h \z \u </w:instrText>
      </w:r>
      <w:r>
        <w:fldChar w:fldCharType="separate"/>
      </w:r>
      <w:hyperlink w:anchor="_Toc389757428" w:history="1">
        <w:r w:rsidR="00020F0A" w:rsidRPr="00E0328A">
          <w:rPr>
            <w:rStyle w:val="Hyperlink"/>
            <w:noProof/>
          </w:rPr>
          <w:t>1</w:t>
        </w:r>
        <w:r w:rsidR="00020F0A">
          <w:rPr>
            <w:rFonts w:asciiTheme="minorHAnsi" w:eastAsiaTheme="minorEastAsia" w:hAnsiTheme="minorHAnsi" w:cstheme="minorBidi"/>
            <w:b w:val="0"/>
            <w:noProof/>
          </w:rPr>
          <w:tab/>
        </w:r>
        <w:r w:rsidR="00020F0A" w:rsidRPr="00E0328A">
          <w:rPr>
            <w:rStyle w:val="Hyperlink"/>
            <w:noProof/>
          </w:rPr>
          <w:t>Hinweise</w:t>
        </w:r>
        <w:r w:rsidR="00020F0A">
          <w:rPr>
            <w:noProof/>
            <w:webHidden/>
          </w:rPr>
          <w:tab/>
        </w:r>
        <w:r w:rsidR="00020F0A">
          <w:rPr>
            <w:noProof/>
            <w:webHidden/>
          </w:rPr>
          <w:fldChar w:fldCharType="begin"/>
        </w:r>
        <w:r w:rsidR="00020F0A">
          <w:rPr>
            <w:noProof/>
            <w:webHidden/>
          </w:rPr>
          <w:instrText xml:space="preserve"> PAGEREF _Toc389757428 \h </w:instrText>
        </w:r>
        <w:r w:rsidR="00020F0A">
          <w:rPr>
            <w:noProof/>
            <w:webHidden/>
          </w:rPr>
        </w:r>
        <w:r w:rsidR="00020F0A">
          <w:rPr>
            <w:noProof/>
            <w:webHidden/>
          </w:rPr>
          <w:fldChar w:fldCharType="separate"/>
        </w:r>
        <w:r w:rsidR="006505A2">
          <w:rPr>
            <w:noProof/>
            <w:webHidden/>
          </w:rPr>
          <w:t>3</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29" w:history="1">
        <w:r w:rsidR="00020F0A" w:rsidRPr="00E0328A">
          <w:rPr>
            <w:rStyle w:val="Hyperlink"/>
            <w:noProof/>
          </w:rPr>
          <w:t>2</w:t>
        </w:r>
        <w:r w:rsidR="00020F0A">
          <w:rPr>
            <w:rFonts w:asciiTheme="minorHAnsi" w:eastAsiaTheme="minorEastAsia" w:hAnsiTheme="minorHAnsi" w:cstheme="minorBidi"/>
            <w:b w:val="0"/>
            <w:noProof/>
          </w:rPr>
          <w:tab/>
        </w:r>
        <w:r w:rsidR="00020F0A" w:rsidRPr="00E0328A">
          <w:rPr>
            <w:rStyle w:val="Hyperlink"/>
            <w:noProof/>
          </w:rPr>
          <w:t>Kurzfassung</w:t>
        </w:r>
        <w:r w:rsidR="00020F0A">
          <w:rPr>
            <w:noProof/>
            <w:webHidden/>
          </w:rPr>
          <w:tab/>
        </w:r>
        <w:r w:rsidR="00020F0A">
          <w:rPr>
            <w:noProof/>
            <w:webHidden/>
          </w:rPr>
          <w:fldChar w:fldCharType="begin"/>
        </w:r>
        <w:r w:rsidR="00020F0A">
          <w:rPr>
            <w:noProof/>
            <w:webHidden/>
          </w:rPr>
          <w:instrText xml:space="preserve"> PAGEREF _Toc389757429 \h </w:instrText>
        </w:r>
        <w:r w:rsidR="00020F0A">
          <w:rPr>
            <w:noProof/>
            <w:webHidden/>
          </w:rPr>
        </w:r>
        <w:r w:rsidR="00020F0A">
          <w:rPr>
            <w:noProof/>
            <w:webHidden/>
          </w:rPr>
          <w:fldChar w:fldCharType="separate"/>
        </w:r>
        <w:r w:rsidR="006505A2">
          <w:rPr>
            <w:noProof/>
            <w:webHidden/>
          </w:rPr>
          <w:t>4</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0" w:history="1">
        <w:r w:rsidR="00020F0A" w:rsidRPr="00E0328A">
          <w:rPr>
            <w:rStyle w:val="Hyperlink"/>
            <w:noProof/>
          </w:rPr>
          <w:t>3</w:t>
        </w:r>
        <w:r w:rsidR="00020F0A">
          <w:rPr>
            <w:rFonts w:asciiTheme="minorHAnsi" w:eastAsiaTheme="minorEastAsia" w:hAnsiTheme="minorHAnsi" w:cstheme="minorBidi"/>
            <w:b w:val="0"/>
            <w:noProof/>
          </w:rPr>
          <w:tab/>
        </w:r>
        <w:r w:rsidR="00020F0A" w:rsidRPr="00E0328A">
          <w:rPr>
            <w:rStyle w:val="Hyperlink"/>
            <w:noProof/>
          </w:rPr>
          <w:t>Kontaktdaten</w:t>
        </w:r>
        <w:r w:rsidR="00020F0A">
          <w:rPr>
            <w:noProof/>
            <w:webHidden/>
          </w:rPr>
          <w:tab/>
        </w:r>
        <w:r w:rsidR="00020F0A">
          <w:rPr>
            <w:noProof/>
            <w:webHidden/>
          </w:rPr>
          <w:fldChar w:fldCharType="begin"/>
        </w:r>
        <w:r w:rsidR="00020F0A">
          <w:rPr>
            <w:noProof/>
            <w:webHidden/>
          </w:rPr>
          <w:instrText xml:space="preserve"> PAGEREF _Toc389757430 \h </w:instrText>
        </w:r>
        <w:r w:rsidR="00020F0A">
          <w:rPr>
            <w:noProof/>
            <w:webHidden/>
          </w:rPr>
        </w:r>
        <w:r w:rsidR="00020F0A">
          <w:rPr>
            <w:noProof/>
            <w:webHidden/>
          </w:rPr>
          <w:fldChar w:fldCharType="separate"/>
        </w:r>
        <w:r w:rsidR="006505A2">
          <w:rPr>
            <w:noProof/>
            <w:webHidden/>
          </w:rPr>
          <w:t>5</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1" w:history="1">
        <w:r w:rsidR="00020F0A" w:rsidRPr="00E0328A">
          <w:rPr>
            <w:rStyle w:val="Hyperlink"/>
            <w:noProof/>
          </w:rPr>
          <w:t>4</w:t>
        </w:r>
        <w:r w:rsidR="00020F0A">
          <w:rPr>
            <w:rFonts w:asciiTheme="minorHAnsi" w:eastAsiaTheme="minorEastAsia" w:hAnsiTheme="minorHAnsi" w:cstheme="minorBidi"/>
            <w:b w:val="0"/>
            <w:noProof/>
          </w:rPr>
          <w:tab/>
        </w:r>
        <w:r w:rsidR="00020F0A" w:rsidRPr="00E0328A">
          <w:rPr>
            <w:rStyle w:val="Hyperlink"/>
            <w:noProof/>
          </w:rPr>
          <w:t>Bedienungsanleitung</w:t>
        </w:r>
        <w:r w:rsidR="00020F0A">
          <w:rPr>
            <w:noProof/>
            <w:webHidden/>
          </w:rPr>
          <w:tab/>
        </w:r>
        <w:r w:rsidR="00020F0A">
          <w:rPr>
            <w:noProof/>
            <w:webHidden/>
          </w:rPr>
          <w:fldChar w:fldCharType="begin"/>
        </w:r>
        <w:r w:rsidR="00020F0A">
          <w:rPr>
            <w:noProof/>
            <w:webHidden/>
          </w:rPr>
          <w:instrText xml:space="preserve"> PAGEREF _Toc389757431 \h </w:instrText>
        </w:r>
        <w:r w:rsidR="00020F0A">
          <w:rPr>
            <w:noProof/>
            <w:webHidden/>
          </w:rPr>
        </w:r>
        <w:r w:rsidR="00020F0A">
          <w:rPr>
            <w:noProof/>
            <w:webHidden/>
          </w:rPr>
          <w:fldChar w:fldCharType="separate"/>
        </w:r>
        <w:r w:rsidR="006505A2">
          <w:rPr>
            <w:noProof/>
            <w:webHidden/>
          </w:rPr>
          <w:t>6</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2" w:history="1">
        <w:r w:rsidR="00020F0A" w:rsidRPr="00E0328A">
          <w:rPr>
            <w:rStyle w:val="Hyperlink"/>
            <w:noProof/>
          </w:rPr>
          <w:t>5</w:t>
        </w:r>
        <w:r w:rsidR="00020F0A">
          <w:rPr>
            <w:rFonts w:asciiTheme="minorHAnsi" w:eastAsiaTheme="minorEastAsia" w:hAnsiTheme="minorHAnsi" w:cstheme="minorBidi"/>
            <w:b w:val="0"/>
            <w:noProof/>
          </w:rPr>
          <w:tab/>
        </w:r>
        <w:r w:rsidR="00020F0A" w:rsidRPr="00E0328A">
          <w:rPr>
            <w:rStyle w:val="Hyperlink"/>
            <w:noProof/>
          </w:rPr>
          <w:t>Service-Anweisungen</w:t>
        </w:r>
        <w:r w:rsidR="00020F0A">
          <w:rPr>
            <w:noProof/>
            <w:webHidden/>
          </w:rPr>
          <w:tab/>
        </w:r>
        <w:r w:rsidR="00020F0A">
          <w:rPr>
            <w:noProof/>
            <w:webHidden/>
          </w:rPr>
          <w:fldChar w:fldCharType="begin"/>
        </w:r>
        <w:r w:rsidR="00020F0A">
          <w:rPr>
            <w:noProof/>
            <w:webHidden/>
          </w:rPr>
          <w:instrText xml:space="preserve"> PAGEREF _Toc389757432 \h </w:instrText>
        </w:r>
        <w:r w:rsidR="00020F0A">
          <w:rPr>
            <w:noProof/>
            <w:webHidden/>
          </w:rPr>
        </w:r>
        <w:r w:rsidR="00020F0A">
          <w:rPr>
            <w:noProof/>
            <w:webHidden/>
          </w:rPr>
          <w:fldChar w:fldCharType="separate"/>
        </w:r>
        <w:r w:rsidR="006505A2">
          <w:rPr>
            <w:noProof/>
            <w:webHidden/>
          </w:rPr>
          <w:t>8</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3" w:history="1">
        <w:r w:rsidR="00020F0A" w:rsidRPr="00E0328A">
          <w:rPr>
            <w:rStyle w:val="Hyperlink"/>
            <w:noProof/>
          </w:rPr>
          <w:t>6</w:t>
        </w:r>
        <w:r w:rsidR="00020F0A">
          <w:rPr>
            <w:rFonts w:asciiTheme="minorHAnsi" w:eastAsiaTheme="minorEastAsia" w:hAnsiTheme="minorHAnsi" w:cstheme="minorBidi"/>
            <w:b w:val="0"/>
            <w:noProof/>
          </w:rPr>
          <w:tab/>
        </w:r>
        <w:r w:rsidR="00020F0A" w:rsidRPr="00E0328A">
          <w:rPr>
            <w:rStyle w:val="Hyperlink"/>
            <w:noProof/>
          </w:rPr>
          <w:t>Fehlerbehebung</w:t>
        </w:r>
        <w:r w:rsidR="00020F0A">
          <w:rPr>
            <w:noProof/>
            <w:webHidden/>
          </w:rPr>
          <w:tab/>
        </w:r>
        <w:r w:rsidR="00020F0A">
          <w:rPr>
            <w:noProof/>
            <w:webHidden/>
          </w:rPr>
          <w:fldChar w:fldCharType="begin"/>
        </w:r>
        <w:r w:rsidR="00020F0A">
          <w:rPr>
            <w:noProof/>
            <w:webHidden/>
          </w:rPr>
          <w:instrText xml:space="preserve"> PAGEREF _Toc389757433 \h </w:instrText>
        </w:r>
        <w:r w:rsidR="00020F0A">
          <w:rPr>
            <w:noProof/>
            <w:webHidden/>
          </w:rPr>
        </w:r>
        <w:r w:rsidR="00020F0A">
          <w:rPr>
            <w:noProof/>
            <w:webHidden/>
          </w:rPr>
          <w:fldChar w:fldCharType="separate"/>
        </w:r>
        <w:r w:rsidR="006505A2">
          <w:rPr>
            <w:noProof/>
            <w:webHidden/>
          </w:rPr>
          <w:t>10</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4" w:history="1">
        <w:r w:rsidR="00020F0A" w:rsidRPr="00E0328A">
          <w:rPr>
            <w:rStyle w:val="Hyperlink"/>
            <w:noProof/>
          </w:rPr>
          <w:t>7</w:t>
        </w:r>
        <w:r w:rsidR="00020F0A">
          <w:rPr>
            <w:rFonts w:asciiTheme="minorHAnsi" w:eastAsiaTheme="minorEastAsia" w:hAnsiTheme="minorHAnsi" w:cstheme="minorBidi"/>
            <w:b w:val="0"/>
            <w:noProof/>
          </w:rPr>
          <w:tab/>
        </w:r>
        <w:r w:rsidR="00020F0A" w:rsidRPr="00E0328A">
          <w:rPr>
            <w:rStyle w:val="Hyperlink"/>
            <w:noProof/>
          </w:rPr>
          <w:t>Betriebsmittel</w:t>
        </w:r>
        <w:r w:rsidR="00020F0A">
          <w:rPr>
            <w:noProof/>
            <w:webHidden/>
          </w:rPr>
          <w:tab/>
        </w:r>
        <w:r w:rsidR="00020F0A">
          <w:rPr>
            <w:noProof/>
            <w:webHidden/>
          </w:rPr>
          <w:fldChar w:fldCharType="begin"/>
        </w:r>
        <w:r w:rsidR="00020F0A">
          <w:rPr>
            <w:noProof/>
            <w:webHidden/>
          </w:rPr>
          <w:instrText xml:space="preserve"> PAGEREF _Toc389757434 \h </w:instrText>
        </w:r>
        <w:r w:rsidR="00020F0A">
          <w:rPr>
            <w:noProof/>
            <w:webHidden/>
          </w:rPr>
        </w:r>
        <w:r w:rsidR="00020F0A">
          <w:rPr>
            <w:noProof/>
            <w:webHidden/>
          </w:rPr>
          <w:fldChar w:fldCharType="separate"/>
        </w:r>
        <w:r w:rsidR="006505A2">
          <w:rPr>
            <w:noProof/>
            <w:webHidden/>
          </w:rPr>
          <w:t>11</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5" w:history="1">
        <w:r w:rsidR="00020F0A" w:rsidRPr="00E0328A">
          <w:rPr>
            <w:rStyle w:val="Hyperlink"/>
            <w:noProof/>
          </w:rPr>
          <w:t>8</w:t>
        </w:r>
        <w:r w:rsidR="00020F0A">
          <w:rPr>
            <w:rFonts w:asciiTheme="minorHAnsi" w:eastAsiaTheme="minorEastAsia" w:hAnsiTheme="minorHAnsi" w:cstheme="minorBidi"/>
            <w:b w:val="0"/>
            <w:noProof/>
          </w:rPr>
          <w:tab/>
        </w:r>
        <w:r w:rsidR="00020F0A" w:rsidRPr="00E0328A">
          <w:rPr>
            <w:rStyle w:val="Hyperlink"/>
            <w:noProof/>
          </w:rPr>
          <w:t>Technische Daten</w:t>
        </w:r>
        <w:r w:rsidR="00020F0A">
          <w:rPr>
            <w:noProof/>
            <w:webHidden/>
          </w:rPr>
          <w:tab/>
        </w:r>
        <w:r w:rsidR="00020F0A">
          <w:rPr>
            <w:noProof/>
            <w:webHidden/>
          </w:rPr>
          <w:fldChar w:fldCharType="begin"/>
        </w:r>
        <w:r w:rsidR="00020F0A">
          <w:rPr>
            <w:noProof/>
            <w:webHidden/>
          </w:rPr>
          <w:instrText xml:space="preserve"> PAGEREF _Toc389757435 \h </w:instrText>
        </w:r>
        <w:r w:rsidR="00020F0A">
          <w:rPr>
            <w:noProof/>
            <w:webHidden/>
          </w:rPr>
        </w:r>
        <w:r w:rsidR="00020F0A">
          <w:rPr>
            <w:noProof/>
            <w:webHidden/>
          </w:rPr>
          <w:fldChar w:fldCharType="separate"/>
        </w:r>
        <w:r w:rsidR="006505A2">
          <w:rPr>
            <w:noProof/>
            <w:webHidden/>
          </w:rPr>
          <w:t>12</w:t>
        </w:r>
        <w:r w:rsidR="00020F0A">
          <w:rPr>
            <w:noProof/>
            <w:webHidden/>
          </w:rPr>
          <w:fldChar w:fldCharType="end"/>
        </w:r>
      </w:hyperlink>
    </w:p>
    <w:p w:rsidR="00020F0A" w:rsidRDefault="001855CD">
      <w:pPr>
        <w:pStyle w:val="Verzeichnis1"/>
        <w:rPr>
          <w:rFonts w:asciiTheme="minorHAnsi" w:eastAsiaTheme="minorEastAsia" w:hAnsiTheme="minorHAnsi" w:cstheme="minorBidi"/>
          <w:b w:val="0"/>
          <w:noProof/>
        </w:rPr>
      </w:pPr>
      <w:hyperlink w:anchor="_Toc389757436" w:history="1">
        <w:r w:rsidR="00020F0A" w:rsidRPr="00E0328A">
          <w:rPr>
            <w:rStyle w:val="Hyperlink"/>
            <w:noProof/>
          </w:rPr>
          <w:t>9</w:t>
        </w:r>
        <w:r w:rsidR="00020F0A">
          <w:rPr>
            <w:rFonts w:asciiTheme="minorHAnsi" w:eastAsiaTheme="minorEastAsia" w:hAnsiTheme="minorHAnsi" w:cstheme="minorBidi"/>
            <w:b w:val="0"/>
            <w:noProof/>
          </w:rPr>
          <w:tab/>
        </w:r>
        <w:r w:rsidR="00020F0A" w:rsidRPr="00E0328A">
          <w:rPr>
            <w:rStyle w:val="Hyperlink"/>
            <w:noProof/>
          </w:rPr>
          <w:t>Anhang</w:t>
        </w:r>
        <w:r w:rsidR="00020F0A">
          <w:rPr>
            <w:noProof/>
            <w:webHidden/>
          </w:rPr>
          <w:tab/>
        </w:r>
        <w:r w:rsidR="00020F0A">
          <w:rPr>
            <w:noProof/>
            <w:webHidden/>
          </w:rPr>
          <w:fldChar w:fldCharType="begin"/>
        </w:r>
        <w:r w:rsidR="00020F0A">
          <w:rPr>
            <w:noProof/>
            <w:webHidden/>
          </w:rPr>
          <w:instrText xml:space="preserve"> PAGEREF _Toc389757436 \h </w:instrText>
        </w:r>
        <w:r w:rsidR="00020F0A">
          <w:rPr>
            <w:noProof/>
            <w:webHidden/>
          </w:rPr>
        </w:r>
        <w:r w:rsidR="00020F0A">
          <w:rPr>
            <w:noProof/>
            <w:webHidden/>
          </w:rPr>
          <w:fldChar w:fldCharType="separate"/>
        </w:r>
        <w:r w:rsidR="006505A2">
          <w:rPr>
            <w:noProof/>
            <w:webHidden/>
          </w:rPr>
          <w:t>13</w:t>
        </w:r>
        <w:r w:rsidR="00020F0A">
          <w:rPr>
            <w:noProof/>
            <w:webHidden/>
          </w:rPr>
          <w:fldChar w:fldCharType="end"/>
        </w:r>
      </w:hyperlink>
    </w:p>
    <w:p w:rsidR="00020F0A" w:rsidRDefault="001855CD">
      <w:pPr>
        <w:pStyle w:val="Verzeichnis2"/>
        <w:rPr>
          <w:rFonts w:asciiTheme="minorHAnsi" w:eastAsiaTheme="minorEastAsia" w:hAnsiTheme="minorHAnsi" w:cstheme="minorBidi"/>
          <w:noProof/>
        </w:rPr>
      </w:pPr>
      <w:hyperlink w:anchor="_Toc389757437" w:history="1">
        <w:r w:rsidR="00020F0A" w:rsidRPr="00E0328A">
          <w:rPr>
            <w:rStyle w:val="Hyperlink"/>
            <w:noProof/>
          </w:rPr>
          <w:t>9.1</w:t>
        </w:r>
        <w:r w:rsidR="00020F0A">
          <w:rPr>
            <w:rFonts w:asciiTheme="minorHAnsi" w:eastAsiaTheme="minorEastAsia" w:hAnsiTheme="minorHAnsi" w:cstheme="minorBidi"/>
            <w:noProof/>
          </w:rPr>
          <w:tab/>
        </w:r>
        <w:r w:rsidR="00020F0A" w:rsidRPr="00E0328A">
          <w:rPr>
            <w:rStyle w:val="Hyperlink"/>
            <w:noProof/>
          </w:rPr>
          <w:t>Elektrischer Prüfungsbericht nach EN 60204-1</w:t>
        </w:r>
        <w:r w:rsidR="00020F0A">
          <w:rPr>
            <w:noProof/>
            <w:webHidden/>
          </w:rPr>
          <w:tab/>
        </w:r>
        <w:r w:rsidR="00020F0A">
          <w:rPr>
            <w:noProof/>
            <w:webHidden/>
          </w:rPr>
          <w:fldChar w:fldCharType="begin"/>
        </w:r>
        <w:r w:rsidR="00020F0A">
          <w:rPr>
            <w:noProof/>
            <w:webHidden/>
          </w:rPr>
          <w:instrText xml:space="preserve"> PAGEREF _Toc389757437 \h </w:instrText>
        </w:r>
        <w:r w:rsidR="00020F0A">
          <w:rPr>
            <w:noProof/>
            <w:webHidden/>
          </w:rPr>
        </w:r>
        <w:r w:rsidR="00020F0A">
          <w:rPr>
            <w:noProof/>
            <w:webHidden/>
          </w:rPr>
          <w:fldChar w:fldCharType="separate"/>
        </w:r>
        <w:r w:rsidR="006505A2">
          <w:rPr>
            <w:noProof/>
            <w:webHidden/>
          </w:rPr>
          <w:t>13</w:t>
        </w:r>
        <w:r w:rsidR="00020F0A">
          <w:rPr>
            <w:noProof/>
            <w:webHidden/>
          </w:rPr>
          <w:fldChar w:fldCharType="end"/>
        </w:r>
      </w:hyperlink>
    </w:p>
    <w:p w:rsidR="00020F0A" w:rsidRDefault="001855CD">
      <w:pPr>
        <w:pStyle w:val="Verzeichnis2"/>
        <w:rPr>
          <w:rFonts w:asciiTheme="minorHAnsi" w:eastAsiaTheme="minorEastAsia" w:hAnsiTheme="minorHAnsi" w:cstheme="minorBidi"/>
          <w:noProof/>
        </w:rPr>
      </w:pPr>
      <w:hyperlink w:anchor="_Toc389757438" w:history="1">
        <w:r w:rsidR="00020F0A" w:rsidRPr="00E0328A">
          <w:rPr>
            <w:rStyle w:val="Hyperlink"/>
            <w:noProof/>
          </w:rPr>
          <w:t>9.2</w:t>
        </w:r>
        <w:r w:rsidR="00020F0A">
          <w:rPr>
            <w:rFonts w:asciiTheme="minorHAnsi" w:eastAsiaTheme="minorEastAsia" w:hAnsiTheme="minorHAnsi" w:cstheme="minorBidi"/>
            <w:noProof/>
          </w:rPr>
          <w:tab/>
        </w:r>
        <w:r w:rsidR="00020F0A" w:rsidRPr="00E0328A">
          <w:rPr>
            <w:rStyle w:val="Hyperlink"/>
            <w:noProof/>
          </w:rPr>
          <w:t>Schaltplan</w:t>
        </w:r>
        <w:r w:rsidR="00020F0A">
          <w:rPr>
            <w:noProof/>
            <w:webHidden/>
          </w:rPr>
          <w:tab/>
        </w:r>
        <w:r w:rsidR="00020F0A">
          <w:rPr>
            <w:noProof/>
            <w:webHidden/>
          </w:rPr>
          <w:fldChar w:fldCharType="begin"/>
        </w:r>
        <w:r w:rsidR="00020F0A">
          <w:rPr>
            <w:noProof/>
            <w:webHidden/>
          </w:rPr>
          <w:instrText xml:space="preserve"> PAGEREF _Toc389757438 \h </w:instrText>
        </w:r>
        <w:r w:rsidR="00020F0A">
          <w:rPr>
            <w:noProof/>
            <w:webHidden/>
          </w:rPr>
        </w:r>
        <w:r w:rsidR="00020F0A">
          <w:rPr>
            <w:noProof/>
            <w:webHidden/>
          </w:rPr>
          <w:fldChar w:fldCharType="separate"/>
        </w:r>
        <w:r w:rsidR="006505A2">
          <w:rPr>
            <w:noProof/>
            <w:webHidden/>
          </w:rPr>
          <w:t>21</w:t>
        </w:r>
        <w:r w:rsidR="00020F0A">
          <w:rPr>
            <w:noProof/>
            <w:webHidden/>
          </w:rPr>
          <w:fldChar w:fldCharType="end"/>
        </w:r>
      </w:hyperlink>
    </w:p>
    <w:p w:rsidR="00020F0A" w:rsidRDefault="001855CD">
      <w:pPr>
        <w:pStyle w:val="Verzeichnis2"/>
        <w:rPr>
          <w:rFonts w:asciiTheme="minorHAnsi" w:eastAsiaTheme="minorEastAsia" w:hAnsiTheme="minorHAnsi" w:cstheme="minorBidi"/>
          <w:noProof/>
        </w:rPr>
      </w:pPr>
      <w:hyperlink w:anchor="_Toc389757439" w:history="1">
        <w:r w:rsidR="00020F0A" w:rsidRPr="00E0328A">
          <w:rPr>
            <w:rStyle w:val="Hyperlink"/>
            <w:noProof/>
          </w:rPr>
          <w:t>9.3</w:t>
        </w:r>
        <w:r w:rsidR="00020F0A">
          <w:rPr>
            <w:rFonts w:asciiTheme="minorHAnsi" w:eastAsiaTheme="minorEastAsia" w:hAnsiTheme="minorHAnsi" w:cstheme="minorBidi"/>
            <w:noProof/>
          </w:rPr>
          <w:tab/>
        </w:r>
        <w:r w:rsidR="00020F0A" w:rsidRPr="00E0328A">
          <w:rPr>
            <w:rStyle w:val="Hyperlink"/>
            <w:noProof/>
          </w:rPr>
          <w:t>Zusammenstellung Mechanik</w:t>
        </w:r>
        <w:r w:rsidR="00020F0A">
          <w:rPr>
            <w:noProof/>
            <w:webHidden/>
          </w:rPr>
          <w:tab/>
        </w:r>
        <w:r w:rsidR="00020F0A">
          <w:rPr>
            <w:noProof/>
            <w:webHidden/>
          </w:rPr>
          <w:fldChar w:fldCharType="begin"/>
        </w:r>
        <w:r w:rsidR="00020F0A">
          <w:rPr>
            <w:noProof/>
            <w:webHidden/>
          </w:rPr>
          <w:instrText xml:space="preserve"> PAGEREF _Toc389757439 \h </w:instrText>
        </w:r>
        <w:r w:rsidR="00020F0A">
          <w:rPr>
            <w:noProof/>
            <w:webHidden/>
          </w:rPr>
        </w:r>
        <w:r w:rsidR="00020F0A">
          <w:rPr>
            <w:noProof/>
            <w:webHidden/>
          </w:rPr>
          <w:fldChar w:fldCharType="separate"/>
        </w:r>
        <w:r w:rsidR="006505A2">
          <w:rPr>
            <w:noProof/>
            <w:webHidden/>
          </w:rPr>
          <w:t>29</w:t>
        </w:r>
        <w:r w:rsidR="00020F0A">
          <w:rPr>
            <w:noProof/>
            <w:webHidden/>
          </w:rPr>
          <w:fldChar w:fldCharType="end"/>
        </w:r>
      </w:hyperlink>
    </w:p>
    <w:p w:rsidR="007847C1" w:rsidRDefault="00D404FA" w:rsidP="00F910C2">
      <w:pPr>
        <w:tabs>
          <w:tab w:val="right" w:leader="dot" w:pos="10348"/>
        </w:tabs>
        <w:sectPr w:rsidR="007847C1" w:rsidSect="00481458">
          <w:headerReference w:type="default" r:id="rId13"/>
          <w:footerReference w:type="default" r:id="rId14"/>
          <w:pgSz w:w="11907" w:h="16840" w:code="9"/>
          <w:pgMar w:top="1701" w:right="707" w:bottom="1134" w:left="1021" w:header="709" w:footer="629" w:gutter="0"/>
          <w:cols w:space="720"/>
          <w:docGrid w:linePitch="272"/>
        </w:sectPr>
      </w:pPr>
      <w:r>
        <w:rPr>
          <w:b/>
        </w:rPr>
        <w:fldChar w:fldCharType="end"/>
      </w:r>
    </w:p>
    <w:p w:rsidR="00AB385A" w:rsidRPr="00AB385A" w:rsidRDefault="00AB385A" w:rsidP="00AB385A"/>
    <w:p w:rsidR="00FA003D" w:rsidRDefault="00FA003D" w:rsidP="00CC383E">
      <w:pPr>
        <w:pStyle w:val="berschrift1"/>
      </w:pPr>
      <w:bookmarkStart w:id="0" w:name="_Toc389757428"/>
      <w:bookmarkStart w:id="1" w:name="_Ref363747850"/>
      <w:r>
        <w:lastRenderedPageBreak/>
        <w:t>Hinweise</w:t>
      </w:r>
      <w:bookmarkEnd w:id="0"/>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FA003D" w:rsidRPr="00CD5EAF" w:rsidTr="006759C3">
        <w:trPr>
          <w:trHeight w:val="700"/>
        </w:trPr>
        <w:tc>
          <w:tcPr>
            <w:tcW w:w="1328" w:type="dxa"/>
          </w:tcPr>
          <w:p w:rsidR="00FA003D" w:rsidRDefault="00FA003D" w:rsidP="006759C3">
            <w:pPr>
              <w:pStyle w:val="Marginalie"/>
            </w:pPr>
            <w:r>
              <w:t>Allgemein</w:t>
            </w:r>
          </w:p>
        </w:tc>
        <w:tc>
          <w:tcPr>
            <w:tcW w:w="203" w:type="dxa"/>
          </w:tcPr>
          <w:p w:rsidR="00FA003D" w:rsidRPr="0059252D" w:rsidRDefault="00FA003D" w:rsidP="006759C3"/>
        </w:tc>
        <w:tc>
          <w:tcPr>
            <w:tcW w:w="8648" w:type="dxa"/>
          </w:tcPr>
          <w:p w:rsidR="00FA003D" w:rsidRPr="00837FBD" w:rsidRDefault="00FA003D" w:rsidP="006759C3">
            <w:r>
              <w:t>Der Benutzer bestätigt mit dem Betrieb des Roboters, dieses Handbuch gelesen und verstanden zu haben.</w:t>
            </w:r>
          </w:p>
          <w:p w:rsidR="00FA003D" w:rsidRPr="00CD5EAF" w:rsidRDefault="00FA003D" w:rsidP="006759C3">
            <w:pPr>
              <w:pStyle w:val="Maginalie"/>
            </w:pPr>
          </w:p>
        </w:tc>
      </w:tr>
      <w:tr w:rsidR="00FA003D" w:rsidRPr="00CD5EAF" w:rsidTr="006759C3">
        <w:trPr>
          <w:trHeight w:val="700"/>
        </w:trPr>
        <w:tc>
          <w:tcPr>
            <w:tcW w:w="1328" w:type="dxa"/>
          </w:tcPr>
          <w:p w:rsidR="00FA003D" w:rsidRDefault="00FA003D" w:rsidP="006759C3">
            <w:pPr>
              <w:pStyle w:val="Marginalie"/>
            </w:pPr>
            <w:r>
              <w:t>Sicherheit</w:t>
            </w:r>
          </w:p>
        </w:tc>
        <w:tc>
          <w:tcPr>
            <w:tcW w:w="203" w:type="dxa"/>
          </w:tcPr>
          <w:p w:rsidR="00FA003D" w:rsidRPr="0059252D" w:rsidRDefault="00FA003D" w:rsidP="006759C3"/>
        </w:tc>
        <w:tc>
          <w:tcPr>
            <w:tcW w:w="8648" w:type="dxa"/>
          </w:tcPr>
          <w:p w:rsidR="00FA003D" w:rsidRDefault="002C1BD9" w:rsidP="006759C3">
            <w:r>
              <w:rPr>
                <w:noProof/>
              </w:rPr>
              <w:drawing>
                <wp:anchor distT="0" distB="0" distL="114300" distR="114300" simplePos="0" relativeHeight="251782144" behindDoc="1" locked="0" layoutInCell="1" allowOverlap="1" wp14:anchorId="57FBD1BA" wp14:editId="72A9AA3A">
                  <wp:simplePos x="0" y="0"/>
                  <wp:positionH relativeFrom="column">
                    <wp:posOffset>4298950</wp:posOffset>
                  </wp:positionH>
                  <wp:positionV relativeFrom="paragraph">
                    <wp:posOffset>49251</wp:posOffset>
                  </wp:positionV>
                  <wp:extent cx="1186815" cy="563880"/>
                  <wp:effectExtent l="0" t="0" r="0" b="7620"/>
                  <wp:wrapTight wrapText="bothSides">
                    <wp:wrapPolygon edited="0">
                      <wp:start x="0" y="0"/>
                      <wp:lineTo x="0" y="21162"/>
                      <wp:lineTo x="21149" y="21162"/>
                      <wp:lineTo x="21149" y="0"/>
                      <wp:lineTo x="0" y="0"/>
                    </wp:wrapPolygon>
                  </wp:wrapTight>
                  <wp:docPr id="224" name="Grafik 224" descr="http://www.safetymarking.ch/images/600/210593/warn-kombischild-vorsicht-hochspann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afetymarking.ch/images/600/210593/warn-kombischild-vorsicht-hochspannung.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134" b="26400"/>
                          <a:stretch/>
                        </pic:blipFill>
                        <pic:spPr bwMode="auto">
                          <a:xfrm>
                            <a:off x="0" y="0"/>
                            <a:ext cx="1186815" cy="563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03D">
              <w:t>Der Roboter wurde elektrisch nach EN 60204-1 geprüft. Elektrische Fehlfunktionen oder personenschädliche Situationen verursacht durch Hochspannungen sollten somit nicht auftreten.</w:t>
            </w:r>
            <w:r>
              <w:t xml:space="preserve"> Dennoch sind die üblichen Sicherheitsvorschriften einzuhalten.</w:t>
            </w:r>
          </w:p>
          <w:p w:rsidR="00FF15F7" w:rsidRDefault="00FF15F7" w:rsidP="006759C3">
            <w:r>
              <w:rPr>
                <w:noProof/>
              </w:rPr>
              <w:drawing>
                <wp:anchor distT="0" distB="0" distL="114300" distR="114300" simplePos="0" relativeHeight="251777024" behindDoc="1" locked="0" layoutInCell="1" allowOverlap="1" wp14:anchorId="71F47538" wp14:editId="4A41D2D0">
                  <wp:simplePos x="0" y="0"/>
                  <wp:positionH relativeFrom="column">
                    <wp:posOffset>4411980</wp:posOffset>
                  </wp:positionH>
                  <wp:positionV relativeFrom="paragraph">
                    <wp:posOffset>140970</wp:posOffset>
                  </wp:positionV>
                  <wp:extent cx="1066800" cy="1148080"/>
                  <wp:effectExtent l="0" t="0" r="0" b="0"/>
                  <wp:wrapTight wrapText="bothSides">
                    <wp:wrapPolygon edited="0">
                      <wp:start x="0" y="0"/>
                      <wp:lineTo x="0" y="20788"/>
                      <wp:lineTo x="21214" y="20788"/>
                      <wp:lineTo x="21214" y="0"/>
                      <wp:lineTo x="0" y="0"/>
                    </wp:wrapPolygon>
                  </wp:wrapTight>
                  <wp:docPr id="56" name="Grafik 56" descr="http://www.safetymarking.ch/images/600/210445/verbotsschild-hineinfassen-verbo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afetymarking.ch/images/600/210445/verbotsschild-hineinfassen-verboten.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83" b="-6099"/>
                          <a:stretch/>
                        </pic:blipFill>
                        <pic:spPr bwMode="auto">
                          <a:xfrm>
                            <a:off x="0" y="0"/>
                            <a:ext cx="1066800" cy="1148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003D" w:rsidRDefault="00FA003D" w:rsidP="006759C3">
            <w:r>
              <w:t>Mechanisch ist es jedoch nicht möglich, sämtliche Gefahren zu beseitigen. Andernfalls könnte der Stab nicht balanciert werden. Daher kann keine Deckplatte realisiert werden, welche das Hineinfassen in den Arbeitsbereich des Roboters verunmöglicht.</w:t>
            </w:r>
          </w:p>
          <w:p w:rsidR="00FA003D" w:rsidRDefault="00FA003D" w:rsidP="006759C3">
            <w:r>
              <w:t xml:space="preserve">Daher ist das Hineinfassen innerhalb der Plexiglasumrandung untersagt und erfolgt auf eigenes Risiko. </w:t>
            </w:r>
          </w:p>
          <w:p w:rsidR="00FF15F7" w:rsidRDefault="00FF15F7" w:rsidP="006759C3"/>
          <w:p w:rsidR="009007F4" w:rsidRDefault="009007F4" w:rsidP="006759C3"/>
          <w:p w:rsidR="00FA003D" w:rsidRDefault="00FA003D" w:rsidP="006759C3"/>
          <w:p w:rsidR="00FA003D" w:rsidRDefault="00FA003D" w:rsidP="006759C3"/>
          <w:p w:rsidR="00FA003D" w:rsidRDefault="00FA003D" w:rsidP="006759C3"/>
        </w:tc>
      </w:tr>
      <w:tr w:rsidR="00FA003D" w:rsidRPr="00CD5EAF" w:rsidTr="006759C3">
        <w:trPr>
          <w:trHeight w:val="700"/>
        </w:trPr>
        <w:tc>
          <w:tcPr>
            <w:tcW w:w="1328" w:type="dxa"/>
          </w:tcPr>
          <w:p w:rsidR="00FA003D" w:rsidRDefault="00FA003D" w:rsidP="006759C3">
            <w:pPr>
              <w:pStyle w:val="Marginalie"/>
            </w:pPr>
          </w:p>
        </w:tc>
        <w:tc>
          <w:tcPr>
            <w:tcW w:w="203" w:type="dxa"/>
          </w:tcPr>
          <w:p w:rsidR="00FA003D" w:rsidRPr="0059252D" w:rsidRDefault="00FA003D" w:rsidP="006759C3"/>
        </w:tc>
        <w:tc>
          <w:tcPr>
            <w:tcW w:w="8648" w:type="dxa"/>
          </w:tcPr>
          <w:p w:rsidR="00FA003D" w:rsidRDefault="00FA003D" w:rsidP="006759C3">
            <w:pPr>
              <w:rPr>
                <w:noProof/>
              </w:rPr>
            </w:pPr>
          </w:p>
        </w:tc>
      </w:tr>
    </w:tbl>
    <w:p w:rsidR="00FA003D" w:rsidRPr="00FA003D" w:rsidRDefault="00FA003D" w:rsidP="00FA003D"/>
    <w:p w:rsidR="00D92212" w:rsidRDefault="00837FBD" w:rsidP="00CC383E">
      <w:pPr>
        <w:pStyle w:val="berschrift1"/>
      </w:pPr>
      <w:bookmarkStart w:id="2" w:name="_Toc389757429"/>
      <w:r>
        <w:lastRenderedPageBreak/>
        <w:t>Kurzfassung</w:t>
      </w:r>
      <w:bookmarkEnd w:id="2"/>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CD5EAF" w:rsidRPr="00C15327" w:rsidTr="006E2CCA">
        <w:trPr>
          <w:trHeight w:val="700"/>
        </w:trPr>
        <w:tc>
          <w:tcPr>
            <w:tcW w:w="1328" w:type="dxa"/>
          </w:tcPr>
          <w:p w:rsidR="00CD5EAF" w:rsidRDefault="006A7B09" w:rsidP="006E2CCA">
            <w:pPr>
              <w:pStyle w:val="Marginalie"/>
            </w:pPr>
            <w:r>
              <w:t xml:space="preserve"> </w:t>
            </w:r>
            <w:r w:rsidR="00837FBD">
              <w:t>Allgemein</w:t>
            </w:r>
          </w:p>
        </w:tc>
        <w:tc>
          <w:tcPr>
            <w:tcW w:w="203" w:type="dxa"/>
          </w:tcPr>
          <w:p w:rsidR="00CD5EAF" w:rsidRPr="0059252D" w:rsidRDefault="00CD5EAF" w:rsidP="006E2CCA"/>
        </w:tc>
        <w:tc>
          <w:tcPr>
            <w:tcW w:w="8648" w:type="dxa"/>
          </w:tcPr>
          <w:p w:rsidR="00837FBD" w:rsidRDefault="00837FBD" w:rsidP="00837FBD">
            <w:r>
              <w:t>Dieses Dokument beschreibt die Bedienung, den Service und Fehlerhandhabung des SCARA Roboters der vom NTB entwickelt wurde.</w:t>
            </w:r>
          </w:p>
          <w:p w:rsidR="00584106" w:rsidRDefault="00584106" w:rsidP="00837FBD">
            <w:r>
              <w:t xml:space="preserve">Der Roboter ist in der Lage, zwei Aufgaben zu erledigen. Er kann einen Stab balancieren und mir hoher Beschleunigung und hoher Geschwindigkeit </w:t>
            </w:r>
            <w:r w:rsidR="00B74DD2">
              <w:t>eine Bestimmte Trajektorie fahren.</w:t>
            </w:r>
          </w:p>
          <w:p w:rsidR="006A7B09" w:rsidRPr="00CD5EAF" w:rsidRDefault="006A7B09" w:rsidP="00584106"/>
        </w:tc>
      </w:tr>
      <w:tr w:rsidR="009550CF" w:rsidRPr="00C15327" w:rsidTr="00CD5EAF">
        <w:trPr>
          <w:trHeight w:val="700"/>
        </w:trPr>
        <w:tc>
          <w:tcPr>
            <w:tcW w:w="1328" w:type="dxa"/>
          </w:tcPr>
          <w:p w:rsidR="009550CF" w:rsidRDefault="009550CF" w:rsidP="006E2CCA">
            <w:pPr>
              <w:pStyle w:val="Marginalie"/>
            </w:pPr>
            <w:r>
              <w:t>Leistungs</w:t>
            </w:r>
            <w:r w:rsidR="00E63B56">
              <w:t xml:space="preserve">-   </w:t>
            </w:r>
            <w:proofErr w:type="spellStart"/>
            <w:r>
              <w:t>daten</w:t>
            </w:r>
            <w:proofErr w:type="spellEnd"/>
          </w:p>
        </w:tc>
        <w:tc>
          <w:tcPr>
            <w:tcW w:w="203" w:type="dxa"/>
          </w:tcPr>
          <w:p w:rsidR="009550CF" w:rsidRPr="0059252D" w:rsidRDefault="009550CF" w:rsidP="006E2CCA"/>
        </w:tc>
        <w:tc>
          <w:tcPr>
            <w:tcW w:w="8648" w:type="dxa"/>
          </w:tcPr>
          <w:p w:rsidR="009550CF" w:rsidRPr="009550CF" w:rsidRDefault="009550CF" w:rsidP="009550CF">
            <w:pPr>
              <w:pStyle w:val="Listenabsatz"/>
              <w:numPr>
                <w:ilvl w:val="0"/>
                <w:numId w:val="33"/>
              </w:numPr>
              <w:tabs>
                <w:tab w:val="left" w:pos="709"/>
                <w:tab w:val="left" w:pos="6237"/>
              </w:tabs>
              <w:rPr>
                <w:rFonts w:ascii="Calibri" w:hAnsi="Calibri"/>
                <w:sz w:val="24"/>
              </w:rPr>
            </w:pPr>
            <w:r>
              <w:t>Max. Winkelbeschleunigung der Achsen in 90°-Stellung:</w:t>
            </w:r>
            <w:r>
              <w:tab/>
              <w:t xml:space="preserve"> 500 </w:t>
            </w:r>
            <w:proofErr w:type="spellStart"/>
            <w:r>
              <w:t>rad</w:t>
            </w:r>
            <w:proofErr w:type="spellEnd"/>
            <w:r>
              <w:t>/s</w:t>
            </w:r>
            <w:r w:rsidRPr="009550CF">
              <w:rPr>
                <w:vertAlign w:val="superscript"/>
              </w:rPr>
              <w:t>2</w:t>
            </w:r>
          </w:p>
          <w:p w:rsidR="009550CF" w:rsidRDefault="009550CF" w:rsidP="009550CF">
            <w:pPr>
              <w:pStyle w:val="Listenabsatz"/>
              <w:numPr>
                <w:ilvl w:val="0"/>
                <w:numId w:val="33"/>
              </w:numPr>
              <w:tabs>
                <w:tab w:val="left" w:pos="709"/>
                <w:tab w:val="left" w:pos="6266"/>
              </w:tabs>
            </w:pPr>
            <w:r>
              <w:t>Max. lineare Beschleunigung:                                            120 m/s</w:t>
            </w:r>
            <w:r w:rsidRPr="009550CF">
              <w:rPr>
                <w:vertAlign w:val="superscript"/>
              </w:rPr>
              <w:t>2</w:t>
            </w:r>
            <w:r w:rsidR="0071328A">
              <w:rPr>
                <w:vertAlign w:val="superscript"/>
              </w:rPr>
              <w:t xml:space="preserve"> </w:t>
            </w:r>
            <w:r w:rsidR="0071328A" w:rsidRPr="0071328A">
              <w:t>(12 G)</w:t>
            </w:r>
          </w:p>
          <w:p w:rsidR="009550CF" w:rsidRDefault="009550CF" w:rsidP="009550CF">
            <w:pPr>
              <w:pStyle w:val="Listenabsatz"/>
              <w:numPr>
                <w:ilvl w:val="0"/>
                <w:numId w:val="33"/>
              </w:numPr>
              <w:tabs>
                <w:tab w:val="left" w:pos="709"/>
                <w:tab w:val="left" w:pos="6237"/>
              </w:tabs>
            </w:pPr>
            <w:r>
              <w:t>Nenndrehzahl der Achsen:</w:t>
            </w:r>
            <w:r>
              <w:tab/>
              <w:t xml:space="preserve"> 4 Umdrehungen/s</w:t>
            </w:r>
          </w:p>
          <w:p w:rsidR="009550CF" w:rsidRDefault="009550CF" w:rsidP="009550CF">
            <w:pPr>
              <w:pStyle w:val="Listenabsatz"/>
              <w:numPr>
                <w:ilvl w:val="0"/>
                <w:numId w:val="33"/>
              </w:numPr>
              <w:tabs>
                <w:tab w:val="left" w:pos="709"/>
                <w:tab w:val="left" w:pos="6237"/>
              </w:tabs>
            </w:pPr>
            <w:r>
              <w:t>Maximales Drehmoment der Achsen:</w:t>
            </w:r>
            <w:r>
              <w:tab/>
              <w:t xml:space="preserve"> 15 </w:t>
            </w:r>
            <w:proofErr w:type="spellStart"/>
            <w:r>
              <w:t>Nm</w:t>
            </w:r>
            <w:proofErr w:type="spellEnd"/>
          </w:p>
          <w:p w:rsidR="009550CF" w:rsidRDefault="009550CF" w:rsidP="009550CF">
            <w:pPr>
              <w:pStyle w:val="Listenabsatz"/>
              <w:numPr>
                <w:ilvl w:val="0"/>
                <w:numId w:val="33"/>
              </w:numPr>
              <w:tabs>
                <w:tab w:val="left" w:pos="709"/>
                <w:tab w:val="left" w:pos="6237"/>
              </w:tabs>
            </w:pPr>
            <w:r>
              <w:t>Getriebeübersetzung:</w:t>
            </w:r>
            <w:r>
              <w:tab/>
              <w:t xml:space="preserve"> 30.8</w:t>
            </w:r>
            <w:r w:rsidR="001569E4">
              <w:t>6</w:t>
            </w:r>
          </w:p>
          <w:p w:rsidR="009550CF" w:rsidRDefault="009550CF" w:rsidP="00837FBD"/>
        </w:tc>
      </w:tr>
    </w:tbl>
    <w:p w:rsidR="009A50A8" w:rsidRDefault="009A50A8" w:rsidP="009A50A8">
      <w:pPr>
        <w:pStyle w:val="berschrift1"/>
      </w:pPr>
      <w:bookmarkStart w:id="3" w:name="_Toc389757430"/>
      <w:r>
        <w:lastRenderedPageBreak/>
        <w:t>Kontaktdaten</w:t>
      </w:r>
      <w:bookmarkEnd w:id="3"/>
    </w:p>
    <w:p w:rsidR="009A50A8" w:rsidRDefault="009A50A8" w:rsidP="009A50A8">
      <w:pPr>
        <w:rPr>
          <w:i/>
          <w:sz w:val="28"/>
          <w:szCs w:val="28"/>
          <w:lang w:val="en-US"/>
        </w:rPr>
      </w:pPr>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9A50A8" w:rsidRPr="00CD5EAF" w:rsidTr="0003175B">
        <w:trPr>
          <w:trHeight w:val="700"/>
        </w:trPr>
        <w:tc>
          <w:tcPr>
            <w:tcW w:w="1328" w:type="dxa"/>
          </w:tcPr>
          <w:p w:rsidR="009A50A8" w:rsidRDefault="00B74DD2" w:rsidP="0003175B">
            <w:pPr>
              <w:pStyle w:val="Marginalie"/>
            </w:pPr>
            <w:r>
              <w:t>Kontaktperson</w:t>
            </w:r>
          </w:p>
        </w:tc>
        <w:tc>
          <w:tcPr>
            <w:tcW w:w="203" w:type="dxa"/>
          </w:tcPr>
          <w:p w:rsidR="009A50A8" w:rsidRPr="0059252D" w:rsidRDefault="009A50A8" w:rsidP="0003175B"/>
        </w:tc>
        <w:tc>
          <w:tcPr>
            <w:tcW w:w="8648" w:type="dxa"/>
          </w:tcPr>
          <w:p w:rsidR="009A50A8" w:rsidRPr="00E800CF" w:rsidRDefault="00241EC5" w:rsidP="0003175B">
            <w:pPr>
              <w:rPr>
                <w:i/>
                <w:sz w:val="28"/>
                <w:szCs w:val="28"/>
              </w:rPr>
            </w:pPr>
            <w:r>
              <w:rPr>
                <w:noProof/>
                <w:color w:val="0000FF"/>
              </w:rPr>
              <w:drawing>
                <wp:anchor distT="0" distB="0" distL="114300" distR="114300" simplePos="0" relativeHeight="251757568" behindDoc="1" locked="0" layoutInCell="1" allowOverlap="1" wp14:anchorId="5A415DF0" wp14:editId="18BD9B01">
                  <wp:simplePos x="0" y="0"/>
                  <wp:positionH relativeFrom="column">
                    <wp:posOffset>3980180</wp:posOffset>
                  </wp:positionH>
                  <wp:positionV relativeFrom="paragraph">
                    <wp:posOffset>219710</wp:posOffset>
                  </wp:positionV>
                  <wp:extent cx="1513840" cy="651510"/>
                  <wp:effectExtent l="0" t="0" r="0" b="0"/>
                  <wp:wrapNone/>
                  <wp:docPr id="21" name="irc_mi" descr="http://www.ntb.ch/uploads/media/NTB-FHO_LOGO.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tb.ch/uploads/media/NTB-FHO_LOGO.png">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3840" cy="65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9A50A8" w:rsidRPr="00E800CF">
              <w:rPr>
                <w:i/>
                <w:sz w:val="28"/>
                <w:szCs w:val="28"/>
              </w:rPr>
              <w:t>Interstaatlich</w:t>
            </w:r>
            <w:r w:rsidR="009A50A8">
              <w:rPr>
                <w:i/>
                <w:sz w:val="28"/>
                <w:szCs w:val="28"/>
              </w:rPr>
              <w:t>e Hochschule für Technik Buchs</w:t>
            </w:r>
            <w:r w:rsidR="009A50A8">
              <w:rPr>
                <w:noProof/>
                <w:color w:val="0000FF"/>
              </w:rPr>
              <w:t xml:space="preserve"> </w:t>
            </w:r>
          </w:p>
          <w:p w:rsidR="009A50A8" w:rsidRDefault="00241EC5" w:rsidP="0003175B">
            <w:pPr>
              <w:tabs>
                <w:tab w:val="left" w:pos="7538"/>
              </w:tabs>
            </w:pPr>
            <w:r>
              <w:t>Campus Bu</w:t>
            </w:r>
            <w:r w:rsidR="009A50A8">
              <w:t>chs</w:t>
            </w:r>
            <w:r w:rsidR="009A50A8">
              <w:tab/>
            </w:r>
          </w:p>
          <w:p w:rsidR="009A50A8" w:rsidRDefault="009A50A8" w:rsidP="0003175B">
            <w:proofErr w:type="spellStart"/>
            <w:r>
              <w:t>Werdenbergstrasse</w:t>
            </w:r>
            <w:proofErr w:type="spellEnd"/>
            <w:r>
              <w:t xml:space="preserve"> 4</w:t>
            </w:r>
          </w:p>
          <w:p w:rsidR="009A50A8" w:rsidRDefault="009A50A8" w:rsidP="0003175B">
            <w:r>
              <w:t>CH-9471 Buchs</w:t>
            </w:r>
          </w:p>
          <w:p w:rsidR="00B74DD2" w:rsidRDefault="00B74DD2" w:rsidP="0003175B"/>
          <w:p w:rsidR="00B74DD2" w:rsidRDefault="00B74DD2" w:rsidP="0003175B">
            <w:r>
              <w:t>Prof. Einar Nielsen</w:t>
            </w:r>
          </w:p>
          <w:p w:rsidR="009A50A8" w:rsidRDefault="00B74DD2" w:rsidP="0003175B">
            <w:r>
              <w:t>e</w:t>
            </w:r>
            <w:r w:rsidR="001B0D8C">
              <w:t>inar.</w:t>
            </w:r>
            <w:r>
              <w:t>n</w:t>
            </w:r>
            <w:r w:rsidR="001B0D8C">
              <w:t>ielsen@ntb.ch</w:t>
            </w:r>
          </w:p>
          <w:p w:rsidR="009A50A8" w:rsidRDefault="009A50A8" w:rsidP="0003175B"/>
          <w:p w:rsidR="009A50A8" w:rsidRPr="000E0ABE" w:rsidRDefault="009A50A8" w:rsidP="0003175B"/>
        </w:tc>
      </w:tr>
      <w:tr w:rsidR="009A50A8" w:rsidRPr="00CD5EAF" w:rsidTr="0003175B">
        <w:trPr>
          <w:trHeight w:val="700"/>
        </w:trPr>
        <w:tc>
          <w:tcPr>
            <w:tcW w:w="1328" w:type="dxa"/>
          </w:tcPr>
          <w:p w:rsidR="009A50A8" w:rsidRDefault="009A50A8" w:rsidP="000244FC">
            <w:pPr>
              <w:pStyle w:val="Marginalie"/>
            </w:pPr>
          </w:p>
        </w:tc>
        <w:tc>
          <w:tcPr>
            <w:tcW w:w="203" w:type="dxa"/>
          </w:tcPr>
          <w:p w:rsidR="009A50A8" w:rsidRPr="0059252D" w:rsidRDefault="009A50A8" w:rsidP="0003175B"/>
        </w:tc>
        <w:tc>
          <w:tcPr>
            <w:tcW w:w="8648" w:type="dxa"/>
          </w:tcPr>
          <w:p w:rsidR="009A50A8" w:rsidRPr="001B31DE" w:rsidRDefault="009A50A8" w:rsidP="0003175B"/>
        </w:tc>
      </w:tr>
    </w:tbl>
    <w:p w:rsidR="009A50A8" w:rsidRDefault="00E236E6" w:rsidP="009A50A8">
      <w:pPr>
        <w:rPr>
          <w:i/>
          <w:sz w:val="28"/>
          <w:szCs w:val="28"/>
          <w:lang w:val="en-US"/>
        </w:rPr>
      </w:pPr>
      <w:r>
        <w:rPr>
          <w:i/>
          <w:noProof/>
          <w:sz w:val="28"/>
          <w:szCs w:val="28"/>
        </w:rPr>
        <w:drawing>
          <wp:inline distT="0" distB="0" distL="0" distR="0" wp14:anchorId="3CF02E89" wp14:editId="653607F2">
            <wp:extent cx="6457950" cy="1638300"/>
            <wp:effectExtent l="0" t="0" r="0" b="0"/>
            <wp:docPr id="9" name="Grafik 9" descr="M:\Desktop\Handbuch Fotos\hin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Desktop\Handbuch Fotos\hint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7950" cy="1638300"/>
                    </a:xfrm>
                    <a:prstGeom prst="rect">
                      <a:avLst/>
                    </a:prstGeom>
                    <a:noFill/>
                    <a:ln>
                      <a:noFill/>
                    </a:ln>
                  </pic:spPr>
                </pic:pic>
              </a:graphicData>
            </a:graphic>
          </wp:inline>
        </w:drawing>
      </w:r>
    </w:p>
    <w:p w:rsidR="009A50A8" w:rsidRDefault="009A50A8" w:rsidP="009A50A8"/>
    <w:p w:rsidR="009A50A8" w:rsidRPr="000E0ABE" w:rsidRDefault="009A50A8" w:rsidP="009A50A8"/>
    <w:p w:rsidR="00CC383E" w:rsidRDefault="00761582" w:rsidP="00CC383E">
      <w:pPr>
        <w:pStyle w:val="berschrift1"/>
      </w:pPr>
      <w:bookmarkStart w:id="4" w:name="_Toc389757431"/>
      <w:r>
        <w:lastRenderedPageBreak/>
        <w:t>Bedienungsanleitung</w:t>
      </w:r>
      <w:bookmarkEnd w:id="4"/>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761582" w:rsidRPr="00CD5EAF" w:rsidTr="0003175B">
        <w:trPr>
          <w:trHeight w:val="700"/>
        </w:trPr>
        <w:tc>
          <w:tcPr>
            <w:tcW w:w="1328" w:type="dxa"/>
          </w:tcPr>
          <w:p w:rsidR="00761582" w:rsidRDefault="00A06749" w:rsidP="00E63B56">
            <w:pPr>
              <w:pStyle w:val="Marginalie"/>
            </w:pPr>
            <w:r>
              <w:t xml:space="preserve">Roboter </w:t>
            </w:r>
            <w:r w:rsidR="00E63B56">
              <w:t xml:space="preserve">     </w:t>
            </w:r>
            <w:r>
              <w:t>platzieren</w:t>
            </w:r>
          </w:p>
        </w:tc>
        <w:tc>
          <w:tcPr>
            <w:tcW w:w="203" w:type="dxa"/>
          </w:tcPr>
          <w:p w:rsidR="00761582" w:rsidRPr="0059252D" w:rsidRDefault="00761582" w:rsidP="0003175B"/>
        </w:tc>
        <w:tc>
          <w:tcPr>
            <w:tcW w:w="8648" w:type="dxa"/>
          </w:tcPr>
          <w:p w:rsidR="00761582" w:rsidRDefault="00761582" w:rsidP="0003175B">
            <w:r>
              <w:t xml:space="preserve">Der Roboter </w:t>
            </w:r>
            <w:r w:rsidR="00A06749">
              <w:t xml:space="preserve">steht auf einem stabilen Gestell aus </w:t>
            </w:r>
            <w:proofErr w:type="spellStart"/>
            <w:r w:rsidR="00A06749">
              <w:t>Aluminum</w:t>
            </w:r>
            <w:proofErr w:type="spellEnd"/>
            <w:r w:rsidR="00A06749">
              <w:t>-Profilen.</w:t>
            </w:r>
          </w:p>
          <w:p w:rsidR="00A06749" w:rsidRDefault="00A06749" w:rsidP="0003175B">
            <w:r>
              <w:t>Tragen Sie den Roboter am Gestell zum gewünschten Platz. Dieser sollte mindestens 1,3 x 0,9 m betragen.</w:t>
            </w:r>
          </w:p>
          <w:p w:rsidR="00761582" w:rsidRDefault="00A06749" w:rsidP="00A06749">
            <w:r>
              <w:t>Achten Sie beim Absetzen darauf, dass die weichen Dämpfungsfüsse aus Kunststoff nicht abgeknickt oder tordiert werden. Am besten nach dem Absetzen an allen Seiten das Gestell nochmals einige Zentimeter anheben, damit sich die Füsse ausrichten können.</w:t>
            </w:r>
          </w:p>
          <w:p w:rsidR="00A06749" w:rsidRPr="00CD5EAF" w:rsidRDefault="00A06749" w:rsidP="00A06749"/>
        </w:tc>
      </w:tr>
      <w:tr w:rsidR="00A06749" w:rsidRPr="00CD5EAF" w:rsidTr="0003175B">
        <w:trPr>
          <w:trHeight w:val="700"/>
        </w:trPr>
        <w:tc>
          <w:tcPr>
            <w:tcW w:w="1328" w:type="dxa"/>
          </w:tcPr>
          <w:p w:rsidR="00A06749" w:rsidRDefault="00A06749" w:rsidP="0003175B">
            <w:pPr>
              <w:pStyle w:val="Marginalie"/>
            </w:pPr>
            <w:r>
              <w:t>Spannungs</w:t>
            </w:r>
            <w:r w:rsidR="00E63B56">
              <w:t>-</w:t>
            </w:r>
            <w:r>
              <w:t xml:space="preserve">versorgung </w:t>
            </w:r>
            <w:r w:rsidR="00E63B56">
              <w:t xml:space="preserve">  </w:t>
            </w:r>
            <w:r>
              <w:t>anschliessen</w:t>
            </w:r>
          </w:p>
        </w:tc>
        <w:tc>
          <w:tcPr>
            <w:tcW w:w="203" w:type="dxa"/>
          </w:tcPr>
          <w:p w:rsidR="00A06749" w:rsidRPr="0059252D" w:rsidRDefault="00A06749" w:rsidP="00E236E6">
            <w:pPr>
              <w:jc w:val="both"/>
            </w:pPr>
          </w:p>
        </w:tc>
        <w:tc>
          <w:tcPr>
            <w:tcW w:w="8648" w:type="dxa"/>
          </w:tcPr>
          <w:p w:rsidR="00A06749" w:rsidRDefault="00E236E6" w:rsidP="00E236E6">
            <w:pPr>
              <w:jc w:val="both"/>
            </w:pPr>
            <w:r>
              <w:rPr>
                <w:noProof/>
              </w:rPr>
              <w:drawing>
                <wp:anchor distT="0" distB="0" distL="114300" distR="114300" simplePos="0" relativeHeight="251784192" behindDoc="1" locked="0" layoutInCell="1" allowOverlap="1" wp14:anchorId="64DBC85F" wp14:editId="5EA2CF35">
                  <wp:simplePos x="0" y="0"/>
                  <wp:positionH relativeFrom="column">
                    <wp:posOffset>2519045</wp:posOffset>
                  </wp:positionH>
                  <wp:positionV relativeFrom="paragraph">
                    <wp:posOffset>46355</wp:posOffset>
                  </wp:positionV>
                  <wp:extent cx="2955290" cy="749300"/>
                  <wp:effectExtent l="0" t="0" r="0" b="0"/>
                  <wp:wrapTight wrapText="bothSides">
                    <wp:wrapPolygon edited="0">
                      <wp:start x="0" y="0"/>
                      <wp:lineTo x="0" y="20868"/>
                      <wp:lineTo x="21442" y="20868"/>
                      <wp:lineTo x="21442" y="0"/>
                      <wp:lineTo x="0" y="0"/>
                    </wp:wrapPolygon>
                  </wp:wrapTight>
                  <wp:docPr id="15" name="Grafik 15" descr="M:\Desktop\Handbuch Fotos\hin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esktop\Handbuch Fotos\hint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5290" cy="74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6749">
              <w:t xml:space="preserve">Vergewissern Sie sich, dass der Schalter an der </w:t>
            </w:r>
            <w:proofErr w:type="spellStart"/>
            <w:r w:rsidR="00A06749">
              <w:t>Steckerbuchse</w:t>
            </w:r>
            <w:proofErr w:type="spellEnd"/>
            <w:r w:rsidR="00A06749">
              <w:t xml:space="preserve"> für die </w:t>
            </w:r>
            <w:proofErr w:type="spellStart"/>
            <w:r w:rsidR="00A06749">
              <w:t>Spannungsversorung</w:t>
            </w:r>
            <w:proofErr w:type="spellEnd"/>
            <w:r w:rsidR="00A06749">
              <w:t xml:space="preserve"> ausgeschaltet ist. Die </w:t>
            </w:r>
            <w:proofErr w:type="spellStart"/>
            <w:r w:rsidR="00A06749">
              <w:t>Steckerbuchse</w:t>
            </w:r>
            <w:proofErr w:type="spellEnd"/>
            <w:r w:rsidR="00A06749">
              <w:t xml:space="preserve"> befindet sich auf der Rückseite am Aluminium-Gestell.</w:t>
            </w:r>
          </w:p>
          <w:p w:rsidR="00A06749" w:rsidRDefault="00A06749" w:rsidP="00E236E6">
            <w:pPr>
              <w:jc w:val="both"/>
            </w:pPr>
            <w:r>
              <w:t>Schliessen Sie über ein 3-poliges</w:t>
            </w:r>
            <w:r w:rsidR="00EE6BD8">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t xml:space="preserve"> Netzkabel den Roboter an 230 V (50 Hz) mit mindestens 10 A an.</w:t>
            </w:r>
            <w:r w:rsidR="00EE6BD8" w:rsidRPr="00EE6BD8">
              <w:rPr>
                <w:noProof/>
              </w:rPr>
              <w:t xml:space="preserve"> </w:t>
            </w:r>
          </w:p>
          <w:p w:rsidR="00E236E6" w:rsidRDefault="00E236E6" w:rsidP="00E236E6">
            <w:pPr>
              <w:jc w:val="both"/>
            </w:pPr>
          </w:p>
        </w:tc>
      </w:tr>
      <w:tr w:rsidR="00A06749" w:rsidRPr="00CD5EAF" w:rsidTr="0003175B">
        <w:trPr>
          <w:trHeight w:val="700"/>
        </w:trPr>
        <w:tc>
          <w:tcPr>
            <w:tcW w:w="1328" w:type="dxa"/>
          </w:tcPr>
          <w:p w:rsidR="00A06749" w:rsidRDefault="00A06749" w:rsidP="0003175B">
            <w:pPr>
              <w:pStyle w:val="Marginalie"/>
            </w:pPr>
            <w:r>
              <w:t>Einschalten</w:t>
            </w:r>
          </w:p>
        </w:tc>
        <w:tc>
          <w:tcPr>
            <w:tcW w:w="203" w:type="dxa"/>
          </w:tcPr>
          <w:p w:rsidR="00A06749" w:rsidRPr="0059252D" w:rsidRDefault="00A06749" w:rsidP="0003175B"/>
        </w:tc>
        <w:tc>
          <w:tcPr>
            <w:tcW w:w="8648" w:type="dxa"/>
          </w:tcPr>
          <w:p w:rsidR="00665944" w:rsidRDefault="00665944" w:rsidP="00665944">
            <w:r>
              <w:t>Der Roboter beginnt unmittelbar nach dem Einschalten selbstständig mit dem Initialisie</w:t>
            </w:r>
            <w:r w:rsidR="006642E2">
              <w:t>rungsvorgang. Daher ist es von nu</w:t>
            </w:r>
            <w:r>
              <w:t>n an nicht mehr erlaubt, in die Plexiglasumrandung hinein zu fassen! Stellen Sie sicher, dass sich keine Gegenstände im Arbeitsbereich des Roboters befinden.</w:t>
            </w:r>
          </w:p>
          <w:p w:rsidR="00665944" w:rsidRDefault="00A06749" w:rsidP="00665944">
            <w:r>
              <w:t xml:space="preserve">Schalten Sie den Schalter auf der </w:t>
            </w:r>
            <w:proofErr w:type="spellStart"/>
            <w:r>
              <w:t>Steckerbuchse</w:t>
            </w:r>
            <w:proofErr w:type="spellEnd"/>
            <w:r>
              <w:t xml:space="preserve"> ein.</w:t>
            </w:r>
          </w:p>
          <w:p w:rsidR="00A06749" w:rsidRDefault="00A06749" w:rsidP="00665944">
            <w:r>
              <w:t xml:space="preserve"> </w:t>
            </w:r>
          </w:p>
        </w:tc>
      </w:tr>
      <w:tr w:rsidR="006A085D" w:rsidRPr="00CD5EAF" w:rsidTr="0003175B">
        <w:trPr>
          <w:trHeight w:val="700"/>
        </w:trPr>
        <w:tc>
          <w:tcPr>
            <w:tcW w:w="1328" w:type="dxa"/>
          </w:tcPr>
          <w:p w:rsidR="006A085D" w:rsidRDefault="006A085D" w:rsidP="0003175B">
            <w:pPr>
              <w:pStyle w:val="Marginalie"/>
            </w:pPr>
            <w:r>
              <w:t>Initialisieren</w:t>
            </w:r>
          </w:p>
        </w:tc>
        <w:tc>
          <w:tcPr>
            <w:tcW w:w="203" w:type="dxa"/>
          </w:tcPr>
          <w:p w:rsidR="006A085D" w:rsidRPr="0059252D" w:rsidRDefault="006A085D" w:rsidP="0003175B"/>
        </w:tc>
        <w:tc>
          <w:tcPr>
            <w:tcW w:w="8648" w:type="dxa"/>
          </w:tcPr>
          <w:p w:rsidR="006A085D" w:rsidRDefault="006A085D" w:rsidP="006A085D">
            <w:r>
              <w:t xml:space="preserve">Der Roboter </w:t>
            </w:r>
            <w:r w:rsidR="00665944">
              <w:t>initialisiert sich nach dem Einschalten an seinen mechanischen Endanschlägen</w:t>
            </w:r>
            <w:r>
              <w:t>. Dazu fährt er zuerst an den einen Endanschlag, danach an den andern.</w:t>
            </w:r>
          </w:p>
          <w:p w:rsidR="006A085D" w:rsidRDefault="006A085D" w:rsidP="006A085D"/>
        </w:tc>
      </w:tr>
      <w:tr w:rsidR="006A085D" w:rsidRPr="00CD5EAF" w:rsidTr="0003175B">
        <w:trPr>
          <w:trHeight w:val="700"/>
        </w:trPr>
        <w:tc>
          <w:tcPr>
            <w:tcW w:w="1328" w:type="dxa"/>
          </w:tcPr>
          <w:p w:rsidR="006A085D" w:rsidRDefault="006A085D" w:rsidP="006A085D">
            <w:pPr>
              <w:pStyle w:val="Marginalie"/>
            </w:pPr>
            <w:r>
              <w:t>Funktionswahl</w:t>
            </w:r>
          </w:p>
        </w:tc>
        <w:tc>
          <w:tcPr>
            <w:tcW w:w="203" w:type="dxa"/>
          </w:tcPr>
          <w:p w:rsidR="006A085D" w:rsidRPr="0059252D" w:rsidRDefault="006A085D" w:rsidP="0003175B"/>
        </w:tc>
        <w:tc>
          <w:tcPr>
            <w:tcW w:w="8648" w:type="dxa"/>
          </w:tcPr>
          <w:p w:rsidR="006A085D" w:rsidRDefault="006A085D" w:rsidP="006A085D">
            <w:r>
              <w:t>Nach abgeschlossener Initialisierung ist der Roboter bereit für die Auswahl der Funktion.</w:t>
            </w:r>
          </w:p>
          <w:p w:rsidR="006A085D" w:rsidRDefault="006A085D" w:rsidP="006A085D">
            <w:r>
              <w:t>Hierzu sind 3 Schalter vorhanden (grün, rot, blau).</w:t>
            </w:r>
            <w:r w:rsidR="00E236E6">
              <w:t xml:space="preserve"> Zusätzlich befinden sich auf der vorderen Seite ein </w:t>
            </w:r>
            <w:proofErr w:type="spellStart"/>
            <w:r w:rsidR="00E236E6">
              <w:t>Notaus</w:t>
            </w:r>
            <w:proofErr w:type="spellEnd"/>
            <w:r w:rsidR="00E236E6">
              <w:t xml:space="preserve"> Knopf und ein </w:t>
            </w:r>
            <w:proofErr w:type="spellStart"/>
            <w:r w:rsidR="00E236E6">
              <w:t>Reset</w:t>
            </w:r>
            <w:proofErr w:type="spellEnd"/>
            <w:r w:rsidR="00E236E6">
              <w:t xml:space="preserve"> Knopf. </w:t>
            </w:r>
          </w:p>
          <w:p w:rsidR="006A085D" w:rsidRDefault="006A085D" w:rsidP="006A085D"/>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1"/>
              <w:gridCol w:w="1559"/>
              <w:gridCol w:w="5954"/>
            </w:tblGrid>
            <w:tr w:rsidR="006A085D" w:rsidTr="003611F4">
              <w:tc>
                <w:tcPr>
                  <w:tcW w:w="1021" w:type="dxa"/>
                </w:tcPr>
                <w:p w:rsidR="006A085D" w:rsidRDefault="006A085D" w:rsidP="006A085D">
                  <w:r>
                    <w:rPr>
                      <w:b/>
                    </w:rPr>
                    <w:t>rot</w:t>
                  </w:r>
                </w:p>
              </w:tc>
              <w:tc>
                <w:tcPr>
                  <w:tcW w:w="1559" w:type="dxa"/>
                </w:tcPr>
                <w:p w:rsidR="006A085D" w:rsidRDefault="006A085D" w:rsidP="006A085D">
                  <w:r>
                    <w:t xml:space="preserve">STOP  </w:t>
                  </w:r>
                </w:p>
              </w:tc>
              <w:tc>
                <w:tcPr>
                  <w:tcW w:w="5954" w:type="dxa"/>
                </w:tcPr>
                <w:p w:rsidR="00F46D55" w:rsidRDefault="00F46D55" w:rsidP="00B64D1D"/>
              </w:tc>
            </w:tr>
            <w:tr w:rsidR="006A085D" w:rsidTr="00F81018">
              <w:trPr>
                <w:trHeight w:val="2001"/>
              </w:trPr>
              <w:tc>
                <w:tcPr>
                  <w:tcW w:w="1021" w:type="dxa"/>
                </w:tcPr>
                <w:p w:rsidR="006A085D" w:rsidRPr="006A085D" w:rsidRDefault="006A085D" w:rsidP="006A085D">
                  <w:pPr>
                    <w:rPr>
                      <w:b/>
                    </w:rPr>
                  </w:pPr>
                  <w:r w:rsidRPr="006A085D">
                    <w:rPr>
                      <w:b/>
                    </w:rPr>
                    <w:t>grün</w:t>
                  </w:r>
                </w:p>
              </w:tc>
              <w:tc>
                <w:tcPr>
                  <w:tcW w:w="1559" w:type="dxa"/>
                </w:tcPr>
                <w:p w:rsidR="006A085D" w:rsidRDefault="006A085D" w:rsidP="006A085D">
                  <w:r>
                    <w:t>High-Speed</w:t>
                  </w:r>
                </w:p>
              </w:tc>
              <w:tc>
                <w:tcPr>
                  <w:tcW w:w="5954" w:type="dxa"/>
                </w:tcPr>
                <w:p w:rsidR="006A085D" w:rsidRDefault="006A085D" w:rsidP="00B64D1D">
                  <w:r>
                    <w:t xml:space="preserve">Im High-Speed-Modus wird eine Ellipse abgefahren. Hierbei wird der Roboter </w:t>
                  </w:r>
                  <w:r w:rsidR="00B64D1D">
                    <w:t>permanent</w:t>
                  </w:r>
                  <w:r>
                    <w:t xml:space="preserve"> schneller und danach wieder langsamer. Wenn der Roboter fast stillsteht, w</w:t>
                  </w:r>
                  <w:r w:rsidR="003611F4">
                    <w:t xml:space="preserve">erden 4 Punkte mit ca. 50% der </w:t>
                  </w:r>
                  <w:r w:rsidR="00B64D1D">
                    <w:t xml:space="preserve">möglichen </w:t>
                  </w:r>
                  <w:r w:rsidR="003611F4">
                    <w:t>Maximalg</w:t>
                  </w:r>
                  <w:r>
                    <w:t xml:space="preserve">eschwindigkeit mehrmals hintereinander angefahren. Danach kehrt der Roboter wieder in die </w:t>
                  </w:r>
                  <w:r w:rsidR="00F46D55">
                    <w:t>Grundst</w:t>
                  </w:r>
                  <w:r w:rsidR="003611F4">
                    <w:t>e</w:t>
                  </w:r>
                  <w:r w:rsidR="00F46D55">
                    <w:t>llung</w:t>
                  </w:r>
                  <w:r>
                    <w:t xml:space="preserve"> zurück und wartet auf einen neuen Befehl</w:t>
                  </w:r>
                  <w:r w:rsidR="00F46D55">
                    <w:t>.</w:t>
                  </w:r>
                </w:p>
              </w:tc>
            </w:tr>
            <w:tr w:rsidR="006A085D" w:rsidTr="003611F4">
              <w:trPr>
                <w:trHeight w:val="2547"/>
              </w:trPr>
              <w:tc>
                <w:tcPr>
                  <w:tcW w:w="1021" w:type="dxa"/>
                </w:tcPr>
                <w:p w:rsidR="006A085D" w:rsidRPr="006A085D" w:rsidRDefault="006A085D" w:rsidP="006A085D">
                  <w:pPr>
                    <w:rPr>
                      <w:b/>
                    </w:rPr>
                  </w:pPr>
                  <w:r w:rsidRPr="006A085D">
                    <w:rPr>
                      <w:b/>
                    </w:rPr>
                    <w:lastRenderedPageBreak/>
                    <w:t>blau</w:t>
                  </w:r>
                </w:p>
              </w:tc>
              <w:tc>
                <w:tcPr>
                  <w:tcW w:w="1559" w:type="dxa"/>
                </w:tcPr>
                <w:p w:rsidR="006A085D" w:rsidRDefault="006A085D" w:rsidP="006A085D">
                  <w:proofErr w:type="spellStart"/>
                  <w:r>
                    <w:t>Balancing</w:t>
                  </w:r>
                  <w:proofErr w:type="spellEnd"/>
                </w:p>
              </w:tc>
              <w:tc>
                <w:tcPr>
                  <w:tcW w:w="5954" w:type="dxa"/>
                </w:tcPr>
                <w:p w:rsidR="006A085D" w:rsidRDefault="006A085D" w:rsidP="006A085D">
                  <w:r>
                    <w:t>Dieser Knopf hat nur dann eine Wirkung, wenn gleichzeitig ein spezieller Stab (im Lieferumfang des Roboters) auf dem Sensorkästchen beim TCP erkannt wird.</w:t>
                  </w:r>
                </w:p>
                <w:p w:rsidR="00C23B5C" w:rsidRDefault="006A085D" w:rsidP="006A085D">
                  <w:r>
                    <w:t>Trifft beides zu, beginnt der Roboter den Stab auf einer geraden Strecke zu balancieren</w:t>
                  </w:r>
                  <w:r w:rsidR="00F46D55">
                    <w:t>. Hierbei kann der Stab an seinem oberen Ende angestossen werden. Der Roboter regelt automatisch aus.</w:t>
                  </w:r>
                  <w:r w:rsidR="00B64D1D">
                    <w:t xml:space="preserve"> Dieser Vorgang wird so lange durchgeführt, bis entweder der Stab entfernt wird, oder der STOP-Knopf gedrückt wird. Beim drücken des STOP-Knopfes fällt der Stab herunter.</w:t>
                  </w:r>
                </w:p>
              </w:tc>
            </w:tr>
            <w:tr w:rsidR="00E236E6" w:rsidTr="00E236E6">
              <w:trPr>
                <w:trHeight w:val="1716"/>
              </w:trPr>
              <w:tc>
                <w:tcPr>
                  <w:tcW w:w="1021" w:type="dxa"/>
                </w:tcPr>
                <w:p w:rsidR="00E236E6" w:rsidRPr="006A085D" w:rsidRDefault="00E236E6" w:rsidP="006A085D">
                  <w:pPr>
                    <w:rPr>
                      <w:b/>
                    </w:rPr>
                  </w:pPr>
                  <w:proofErr w:type="spellStart"/>
                  <w:r>
                    <w:rPr>
                      <w:b/>
                    </w:rPr>
                    <w:t>Notaus</w:t>
                  </w:r>
                  <w:proofErr w:type="spellEnd"/>
                </w:p>
              </w:tc>
              <w:tc>
                <w:tcPr>
                  <w:tcW w:w="1559" w:type="dxa"/>
                </w:tcPr>
                <w:p w:rsidR="00E236E6" w:rsidRDefault="00E236E6" w:rsidP="006A085D">
                  <w:r>
                    <w:t>Emergency</w:t>
                  </w:r>
                </w:p>
              </w:tc>
              <w:tc>
                <w:tcPr>
                  <w:tcW w:w="5954" w:type="dxa"/>
                </w:tcPr>
                <w:p w:rsidR="00E236E6" w:rsidRDefault="00E236E6" w:rsidP="00E236E6">
                  <w:r>
                    <w:t xml:space="preserve">Dieser Knopf bewirkt ausschliesslich und zu jeder Zeit den sofortigen Stillstand des Roboters. </w:t>
                  </w:r>
                </w:p>
                <w:p w:rsidR="00E236E6" w:rsidRDefault="00E236E6" w:rsidP="006A085D">
                  <w:r>
                    <w:t>Nach dem Anhalten des Roboters muss dieser über den roten „</w:t>
                  </w:r>
                  <w:proofErr w:type="spellStart"/>
                  <w:r>
                    <w:t>reset</w:t>
                  </w:r>
                  <w:proofErr w:type="spellEnd"/>
                  <w:r>
                    <w:t xml:space="preserve">“ Knopf zurück in die Grundstellung gebracht werden, bevor eine weitere Funktion gewählt werden kann. </w:t>
                  </w:r>
                </w:p>
              </w:tc>
            </w:tr>
            <w:tr w:rsidR="00E236E6" w:rsidTr="00E236E6">
              <w:trPr>
                <w:trHeight w:val="1685"/>
              </w:trPr>
              <w:tc>
                <w:tcPr>
                  <w:tcW w:w="1021" w:type="dxa"/>
                </w:tcPr>
                <w:p w:rsidR="00E236E6" w:rsidRPr="006A085D" w:rsidRDefault="00E236E6" w:rsidP="006A085D">
                  <w:pPr>
                    <w:rPr>
                      <w:b/>
                    </w:rPr>
                  </w:pPr>
                  <w:r>
                    <w:rPr>
                      <w:b/>
                    </w:rPr>
                    <w:t>Rot (</w:t>
                  </w:r>
                  <w:proofErr w:type="spellStart"/>
                  <w:r>
                    <w:rPr>
                      <w:b/>
                    </w:rPr>
                    <w:t>reset</w:t>
                  </w:r>
                  <w:proofErr w:type="spellEnd"/>
                  <w:r>
                    <w:rPr>
                      <w:b/>
                    </w:rPr>
                    <w:t>)</w:t>
                  </w:r>
                </w:p>
              </w:tc>
              <w:tc>
                <w:tcPr>
                  <w:tcW w:w="1559" w:type="dxa"/>
                </w:tcPr>
                <w:p w:rsidR="00E236E6" w:rsidRDefault="00E236E6" w:rsidP="006A085D">
                  <w:proofErr w:type="spellStart"/>
                  <w:r>
                    <w:t>Reset</w:t>
                  </w:r>
                  <w:proofErr w:type="spellEnd"/>
                  <w:r>
                    <w:t xml:space="preserve"> after Emergency</w:t>
                  </w:r>
                </w:p>
              </w:tc>
              <w:tc>
                <w:tcPr>
                  <w:tcW w:w="5954" w:type="dxa"/>
                </w:tcPr>
                <w:p w:rsidR="00E236E6" w:rsidRDefault="00E236E6" w:rsidP="00E236E6">
                  <w:r>
                    <w:t xml:space="preserve">Das drücken dieses Knopfes nach einem Emergency Zustand erlaubt, die Variablen des Roboters neu zu initialisieren, damit er sich in einem sicheren Zustand befindet, bevor dass er anfängt, sich zu bewegen. </w:t>
                  </w:r>
                </w:p>
                <w:p w:rsidR="00E236E6" w:rsidRDefault="00E236E6" w:rsidP="00E236E6">
                  <w:r>
                    <w:t xml:space="preserve">Der Roboter fährt dann automatisch in die Anfangsposition und eine neue Funktion kann gewählt werden.  </w:t>
                  </w:r>
                </w:p>
              </w:tc>
            </w:tr>
          </w:tbl>
          <w:p w:rsidR="007B7C26" w:rsidRDefault="007B7C26" w:rsidP="006A085D">
            <w:r>
              <w:t xml:space="preserve"> </w:t>
            </w:r>
          </w:p>
        </w:tc>
      </w:tr>
      <w:tr w:rsidR="000B501F" w:rsidTr="000B501F">
        <w:trPr>
          <w:trHeight w:val="700"/>
        </w:trPr>
        <w:tc>
          <w:tcPr>
            <w:tcW w:w="1328" w:type="dxa"/>
          </w:tcPr>
          <w:p w:rsidR="000B501F" w:rsidRDefault="007B7C26" w:rsidP="0003175B">
            <w:pPr>
              <w:pStyle w:val="Marginalie"/>
            </w:pPr>
            <w:r>
              <w:lastRenderedPageBreak/>
              <w:t>Ausschalten</w:t>
            </w:r>
          </w:p>
        </w:tc>
        <w:tc>
          <w:tcPr>
            <w:tcW w:w="203" w:type="dxa"/>
          </w:tcPr>
          <w:p w:rsidR="000B501F" w:rsidRPr="0059252D" w:rsidRDefault="000B501F" w:rsidP="0003175B"/>
        </w:tc>
        <w:tc>
          <w:tcPr>
            <w:tcW w:w="8648" w:type="dxa"/>
          </w:tcPr>
          <w:p w:rsidR="000B501F" w:rsidRDefault="008A56EF" w:rsidP="0003175B">
            <w:r>
              <w:t xml:space="preserve">Der Roboter kann jederzeit durch den Schalter bei der </w:t>
            </w:r>
            <w:proofErr w:type="spellStart"/>
            <w:r>
              <w:t>Steckerbuchse</w:t>
            </w:r>
            <w:proofErr w:type="spellEnd"/>
            <w:r>
              <w:t xml:space="preserve"> auf der Rückseite wieder ausgeschaltet werden. </w:t>
            </w:r>
            <w:r w:rsidR="001B0D8C">
              <w:t xml:space="preserve">Befindet sich der Roboter </w:t>
            </w:r>
            <w:r>
              <w:t>gerade im Balancier-Modus, fällt der Stab dadurch herunter.</w:t>
            </w:r>
          </w:p>
          <w:p w:rsidR="000B501F" w:rsidRDefault="000B501F" w:rsidP="0003175B"/>
        </w:tc>
      </w:tr>
      <w:tr w:rsidR="008A56EF" w:rsidTr="000B501F">
        <w:trPr>
          <w:trHeight w:val="700"/>
        </w:trPr>
        <w:tc>
          <w:tcPr>
            <w:tcW w:w="1328" w:type="dxa"/>
          </w:tcPr>
          <w:p w:rsidR="008A56EF" w:rsidRDefault="008A56EF" w:rsidP="0003175B">
            <w:pPr>
              <w:pStyle w:val="Marginalie"/>
            </w:pPr>
            <w:r>
              <w:t>Transport</w:t>
            </w:r>
          </w:p>
        </w:tc>
        <w:tc>
          <w:tcPr>
            <w:tcW w:w="203" w:type="dxa"/>
          </w:tcPr>
          <w:p w:rsidR="008A56EF" w:rsidRPr="0059252D" w:rsidRDefault="008A56EF" w:rsidP="0003175B"/>
        </w:tc>
        <w:tc>
          <w:tcPr>
            <w:tcW w:w="8648" w:type="dxa"/>
          </w:tcPr>
          <w:p w:rsidR="008A56EF" w:rsidRDefault="008A56EF" w:rsidP="0003175B">
            <w:r>
              <w:t>Die Elektronik zur Steuerung des Roboters ist in das Grundgestell integriert. Daher muss beim Transport darauf geachtet werden, dass dieser so erschütterungsfrei wie möglich stattfindet. Entsprechende Polsterung und Fixierung des Roboters sind unerlässlich.</w:t>
            </w:r>
          </w:p>
          <w:p w:rsidR="00E236E6" w:rsidRDefault="00E236E6" w:rsidP="0003175B"/>
        </w:tc>
      </w:tr>
      <w:tr w:rsidR="00E236E6" w:rsidTr="000B501F">
        <w:trPr>
          <w:trHeight w:val="700"/>
        </w:trPr>
        <w:tc>
          <w:tcPr>
            <w:tcW w:w="1328" w:type="dxa"/>
          </w:tcPr>
          <w:p w:rsidR="00E236E6" w:rsidRDefault="00E236E6" w:rsidP="008B7CCB">
            <w:pPr>
              <w:pStyle w:val="Marginalie"/>
            </w:pPr>
            <w:r>
              <w:t>Weitere Anschlüsse</w:t>
            </w:r>
          </w:p>
        </w:tc>
        <w:tc>
          <w:tcPr>
            <w:tcW w:w="203" w:type="dxa"/>
          </w:tcPr>
          <w:p w:rsidR="00E236E6" w:rsidRPr="0059252D" w:rsidRDefault="00E236E6" w:rsidP="008B7CCB">
            <w:pPr>
              <w:jc w:val="both"/>
            </w:pPr>
          </w:p>
        </w:tc>
        <w:tc>
          <w:tcPr>
            <w:tcW w:w="8648" w:type="dxa"/>
          </w:tcPr>
          <w:p w:rsidR="00E236E6" w:rsidRDefault="00E236E6" w:rsidP="008B7CCB">
            <w:pPr>
              <w:jc w:val="both"/>
            </w:pPr>
            <w:r>
              <w:rPr>
                <w:noProof/>
              </w:rPr>
              <w:drawing>
                <wp:anchor distT="0" distB="0" distL="114300" distR="114300" simplePos="0" relativeHeight="251786240" behindDoc="1" locked="0" layoutInCell="1" allowOverlap="1" wp14:anchorId="26F41745" wp14:editId="7D2D84EF">
                  <wp:simplePos x="0" y="0"/>
                  <wp:positionH relativeFrom="column">
                    <wp:posOffset>2536190</wp:posOffset>
                  </wp:positionH>
                  <wp:positionV relativeFrom="paragraph">
                    <wp:posOffset>67310</wp:posOffset>
                  </wp:positionV>
                  <wp:extent cx="2955290" cy="749300"/>
                  <wp:effectExtent l="0" t="0" r="0" b="0"/>
                  <wp:wrapTight wrapText="bothSides">
                    <wp:wrapPolygon edited="0">
                      <wp:start x="0" y="0"/>
                      <wp:lineTo x="0" y="20868"/>
                      <wp:lineTo x="21442" y="20868"/>
                      <wp:lineTo x="21442" y="0"/>
                      <wp:lineTo x="0" y="0"/>
                    </wp:wrapPolygon>
                  </wp:wrapTight>
                  <wp:docPr id="16" name="Grafik 16" descr="M:\Desktop\Handbuch Fotos\hin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esktop\Handbuch Fotos\hint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5290" cy="7493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Auf der hinteren Seite befinden sich </w:t>
            </w:r>
            <w:r w:rsidR="008B7CCB">
              <w:t xml:space="preserve">drei weiteren Anschlüsse: USB, falls man den Roboter mit einem Joystick steuern möchte, Ethernet, um den Mikrokontroller programmieren zu können, und RS232. </w:t>
            </w:r>
            <w:r>
              <w:t xml:space="preserve"> </w:t>
            </w:r>
          </w:p>
        </w:tc>
      </w:tr>
    </w:tbl>
    <w:p w:rsidR="00761582" w:rsidRPr="00761582" w:rsidRDefault="00761582" w:rsidP="00761582"/>
    <w:p w:rsidR="003C64FC" w:rsidRDefault="00AD6C40" w:rsidP="003C64FC">
      <w:pPr>
        <w:pStyle w:val="berschrift1"/>
      </w:pPr>
      <w:bookmarkStart w:id="5" w:name="_Toc389757432"/>
      <w:r>
        <w:lastRenderedPageBreak/>
        <w:t>Service-Anweisungen</w:t>
      </w:r>
      <w:bookmarkEnd w:id="5"/>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A96AB7" w:rsidTr="006759C3">
        <w:trPr>
          <w:trHeight w:val="700"/>
        </w:trPr>
        <w:tc>
          <w:tcPr>
            <w:tcW w:w="1328" w:type="dxa"/>
          </w:tcPr>
          <w:p w:rsidR="00A96AB7" w:rsidRDefault="00A96AB7" w:rsidP="006759C3">
            <w:pPr>
              <w:pStyle w:val="Marginalie"/>
            </w:pPr>
            <w:r>
              <w:t>Allgemein</w:t>
            </w:r>
          </w:p>
        </w:tc>
        <w:tc>
          <w:tcPr>
            <w:tcW w:w="203" w:type="dxa"/>
          </w:tcPr>
          <w:p w:rsidR="00A96AB7" w:rsidRPr="0059252D" w:rsidRDefault="00A96AB7" w:rsidP="006759C3"/>
        </w:tc>
        <w:tc>
          <w:tcPr>
            <w:tcW w:w="8648" w:type="dxa"/>
          </w:tcPr>
          <w:p w:rsidR="00A96AB7" w:rsidRDefault="00A96AB7" w:rsidP="00A96AB7">
            <w:r>
              <w:t>Servicefälle sollten eher die Seltenheit sein. Dennoch werden im Folgenden die am ehesten zu erwartenden Fälle und deren Umgang aufgelistet:</w:t>
            </w:r>
          </w:p>
          <w:p w:rsidR="00A96AB7" w:rsidRDefault="00A96AB7" w:rsidP="006759C3"/>
        </w:tc>
      </w:tr>
      <w:tr w:rsidR="00A96AB7" w:rsidTr="006759C3">
        <w:trPr>
          <w:trHeight w:val="700"/>
        </w:trPr>
        <w:tc>
          <w:tcPr>
            <w:tcW w:w="1328" w:type="dxa"/>
          </w:tcPr>
          <w:p w:rsidR="00A96AB7" w:rsidRDefault="00A96AB7" w:rsidP="006759C3">
            <w:pPr>
              <w:pStyle w:val="Marginalie"/>
            </w:pPr>
            <w:r>
              <w:t>Defekte Teile</w:t>
            </w:r>
          </w:p>
        </w:tc>
        <w:tc>
          <w:tcPr>
            <w:tcW w:w="203" w:type="dxa"/>
          </w:tcPr>
          <w:p w:rsidR="00A96AB7" w:rsidRPr="0059252D" w:rsidRDefault="00A96AB7" w:rsidP="006759C3"/>
        </w:tc>
        <w:tc>
          <w:tcPr>
            <w:tcW w:w="8648" w:type="dxa"/>
          </w:tcPr>
          <w:p w:rsidR="00A96AB7" w:rsidRDefault="00A96AB7" w:rsidP="006759C3">
            <w:r>
              <w:t>Sämtliche Teile und Baugruppen sollten bei seltenem Betrieb, wie ihn ein Demonstrationsroboter erwarten lässt, für die gesamte Roboter-Lebensdauer halten. Sollte dennoch ein Teil versagen (z.B. der Riemen) muss der gesamte Roboter demontiert werden, oder mindestens ein Teil davon. Danach das defekte Teil austauschen und den Roboter wieder zusammenbauen.</w:t>
            </w:r>
            <w:r w:rsidR="00A84BFA">
              <w:t xml:space="preserve"> Die Zusammenstellung befindet sich im Anhang.</w:t>
            </w:r>
          </w:p>
          <w:p w:rsidR="00A96AB7" w:rsidRDefault="00A96AB7" w:rsidP="006759C3"/>
        </w:tc>
      </w:tr>
      <w:tr w:rsidR="00A96AB7" w:rsidTr="006759C3">
        <w:trPr>
          <w:trHeight w:val="700"/>
        </w:trPr>
        <w:tc>
          <w:tcPr>
            <w:tcW w:w="1328" w:type="dxa"/>
          </w:tcPr>
          <w:p w:rsidR="00A96AB7" w:rsidRDefault="00A96AB7" w:rsidP="006759C3">
            <w:pPr>
              <w:pStyle w:val="Marginalie"/>
            </w:pPr>
            <w:r>
              <w:t>Zahnriemen Nachspannen</w:t>
            </w:r>
          </w:p>
        </w:tc>
        <w:tc>
          <w:tcPr>
            <w:tcW w:w="203" w:type="dxa"/>
          </w:tcPr>
          <w:p w:rsidR="00A96AB7" w:rsidRPr="0059252D" w:rsidRDefault="00A96AB7" w:rsidP="006759C3"/>
        </w:tc>
        <w:tc>
          <w:tcPr>
            <w:tcW w:w="8648" w:type="dxa"/>
          </w:tcPr>
          <w:p w:rsidR="00A96AB7" w:rsidRDefault="00A96AB7" w:rsidP="00A96AB7">
            <w:pPr>
              <w:spacing w:before="0" w:after="0" w:line="276" w:lineRule="auto"/>
              <w:jc w:val="both"/>
            </w:pPr>
            <w:r>
              <w:rPr>
                <w:noProof/>
              </w:rPr>
              <mc:AlternateContent>
                <mc:Choice Requires="wpg">
                  <w:drawing>
                    <wp:anchor distT="0" distB="0" distL="114300" distR="114300" simplePos="0" relativeHeight="251769856" behindDoc="1" locked="0" layoutInCell="1" allowOverlap="1" wp14:anchorId="5651C0FB" wp14:editId="19653647">
                      <wp:simplePos x="0" y="0"/>
                      <wp:positionH relativeFrom="column">
                        <wp:posOffset>3281680</wp:posOffset>
                      </wp:positionH>
                      <wp:positionV relativeFrom="paragraph">
                        <wp:posOffset>3810</wp:posOffset>
                      </wp:positionV>
                      <wp:extent cx="2203450" cy="2111375"/>
                      <wp:effectExtent l="0" t="0" r="6350" b="3175"/>
                      <wp:wrapTight wrapText="bothSides">
                        <wp:wrapPolygon edited="0">
                          <wp:start x="0" y="0"/>
                          <wp:lineTo x="0" y="21438"/>
                          <wp:lineTo x="21476" y="21438"/>
                          <wp:lineTo x="21476" y="0"/>
                          <wp:lineTo x="0" y="0"/>
                        </wp:wrapPolygon>
                      </wp:wrapTight>
                      <wp:docPr id="238" name="Gruppieren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03450" cy="2111375"/>
                                <a:chOff x="4814" y="2694"/>
                                <a:chExt cx="3130" cy="2890"/>
                              </a:xfrm>
                            </wpg:grpSpPr>
                            <pic:pic xmlns:pic="http://schemas.openxmlformats.org/drawingml/2006/picture">
                              <pic:nvPicPr>
                                <pic:cNvPr id="239" name="Picture 2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814" y="2694"/>
                                  <a:ext cx="3130" cy="2890"/>
                                </a:xfrm>
                                <a:prstGeom prst="rect">
                                  <a:avLst/>
                                </a:prstGeom>
                                <a:noFill/>
                                <a:extLst>
                                  <a:ext uri="{909E8E84-426E-40DD-AFC4-6F175D3DCCD1}">
                                    <a14:hiddenFill xmlns:a14="http://schemas.microsoft.com/office/drawing/2010/main">
                                      <a:solidFill>
                                        <a:srgbClr val="FFFFFF"/>
                                      </a:solidFill>
                                    </a14:hiddenFill>
                                  </a:ext>
                                </a:extLst>
                              </pic:spPr>
                            </pic:pic>
                            <wps:wsp>
                              <wps:cNvPr id="240" name="Rectangle 253"/>
                              <wps:cNvSpPr>
                                <a:spLocks noChangeArrowheads="1"/>
                              </wps:cNvSpPr>
                              <wps:spPr bwMode="auto">
                                <a:xfrm rot="-188740">
                                  <a:off x="6527" y="3335"/>
                                  <a:ext cx="964" cy="1494"/>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9A707" id="Gruppieren 238" o:spid="_x0000_s1026" style="position:absolute;margin-left:258.4pt;margin-top:.3pt;width:173.5pt;height:166.25pt;z-index:-251546624" coordorigin="4814,2694" coordsize="3130,2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">
                      <v:shape id="Picture 252" o:spid="_x0000_s1027" type="#_x0000_t75" style="position:absolute;left:4814;top:2694;width:3130;height:2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U7GnEAAAA3AAAAA8AAABkcnMvZG93bnJldi54bWxEj0+LwjAUxO/CfofwFrxpqoJoNYouLP65&#10;LLp78fZsnm21eSlJ1PrtzYLgcZj5zTDTeWMqcSPnS8sKet0EBHFmdcm5gr/f784IhA/IGivLpOBB&#10;Huazj9YUU23vvKPbPuQilrBPUUERQp1K6bOCDPqurYmjd7LOYIjS5VI7vMdyU8l+kgylwZLjQoE1&#10;fRWUXfZXo6B/Xg0W69PGPKhZ1cufndsuD0el2p/NYgIiUBPe4Re91pEbjOH/TDwCcvY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8U7GnEAAAA3AAAAA8AAAAAAAAAAAAAAAAA&#10;nwIAAGRycy9kb3ducmV2LnhtbFBLBQYAAAAABAAEAPcAAACQAwAAAAA=&#10;">
                        <v:imagedata r:id="rId25" o:title=""/>
                      </v:shape>
                      <v:rect id="Rectangle 253" o:spid="_x0000_s1028" style="position:absolute;left:6527;top:3335;width:964;height:1494;rotation:-20615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Ll2cMA&#10;AADcAAAADwAAAGRycy9kb3ducmV2LnhtbESPwWrDMAyG74O9g9Fgl7E6DaOMrG5pB4Ed22yX3USs&#10;xaGxHCK3zd6+Ogx2FL/+T/rW2zkO5kKT9IkdLBcFGOI2+Z47B1+f9fMrGMnIHofE5OCXBLab+7s1&#10;Vj5d+UiXJndGISwVOgg5j5W10gaKKIs0Emv2k6aIWceps37Cq8LjYMuiWNmIPeuFgCO9B2pPzTkq&#10;xR4byfW3rEIjy6fal/vhUDr3+DDv3sBkmvP/8l/7wzsoX/R9lVERs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Ll2cMAAADcAAAADwAAAAAAAAAAAAAAAACYAgAAZHJzL2Rv&#10;d25yZXYueG1sUEsFBgAAAAAEAAQA9QAAAIgDAAAAAA==&#10;" filled="f" strokecolor="red" strokeweight="2pt"/>
                      <w10:wrap type="tight"/>
                    </v:group>
                  </w:pict>
                </mc:Fallback>
              </mc:AlternateContent>
            </w:r>
            <w:r>
              <w:t>Mit der Zeit kann der Zahnriemen an Spannung verlieren. Um weiterhin eine einwandfreie Funktion des Roboters zu gewährleisten, muss der Riemen nachgespannt werden. Dazu muss für den oberen Zahnriemen lediglich die Motorabdeckung demontiert werden, dann der Aludeckel obenauf entfernt und die beiden M4-Schrauben die das Getriebegehäuse auf der Zwischenplatte befestigen LEICHT gelöst werden. Die Druckfedern spannen den Riemen nach und die Schrauben können wieder angezogen werden. Für den Unteren Riemen muss der Roboter vom Gestell gelöst, die Bodenplatte demontiert und wie gerade beschrieben die beiden M4-Schrauben leicht gelöst und wieder angezogen werden.</w:t>
            </w:r>
          </w:p>
          <w:p w:rsidR="00A96AB7" w:rsidRDefault="00A96AB7" w:rsidP="006759C3"/>
        </w:tc>
      </w:tr>
      <w:tr w:rsidR="00A96AB7" w:rsidTr="006759C3">
        <w:trPr>
          <w:trHeight w:val="700"/>
        </w:trPr>
        <w:tc>
          <w:tcPr>
            <w:tcW w:w="1328" w:type="dxa"/>
          </w:tcPr>
          <w:p w:rsidR="00E63B56" w:rsidRDefault="00A96AB7" w:rsidP="006759C3">
            <w:pPr>
              <w:pStyle w:val="Marginalie"/>
            </w:pPr>
            <w:r>
              <w:t>Kronenrad</w:t>
            </w:r>
            <w:r w:rsidR="00E63B56">
              <w:t xml:space="preserve">-   </w:t>
            </w:r>
            <w:proofErr w:type="spellStart"/>
            <w:r>
              <w:t>getriebe</w:t>
            </w:r>
            <w:proofErr w:type="spellEnd"/>
            <w:r>
              <w:t xml:space="preserve"> </w:t>
            </w:r>
          </w:p>
          <w:p w:rsidR="00A96AB7" w:rsidRDefault="00A96AB7" w:rsidP="006759C3">
            <w:pPr>
              <w:pStyle w:val="Marginalie"/>
            </w:pPr>
            <w:r>
              <w:t>nachschmieren</w:t>
            </w:r>
          </w:p>
        </w:tc>
        <w:tc>
          <w:tcPr>
            <w:tcW w:w="203" w:type="dxa"/>
          </w:tcPr>
          <w:p w:rsidR="00A96AB7" w:rsidRPr="0059252D" w:rsidRDefault="00A96AB7" w:rsidP="006759C3"/>
        </w:tc>
        <w:tc>
          <w:tcPr>
            <w:tcW w:w="8648" w:type="dxa"/>
          </w:tcPr>
          <w:p w:rsidR="00A96AB7" w:rsidRDefault="0080443A" w:rsidP="00A96AB7">
            <w:pPr>
              <w:spacing w:before="0" w:after="0" w:line="276" w:lineRule="auto"/>
              <w:jc w:val="both"/>
            </w:pPr>
            <w:r>
              <w:rPr>
                <w:noProof/>
              </w:rPr>
              <mc:AlternateContent>
                <mc:Choice Requires="wpg">
                  <w:drawing>
                    <wp:anchor distT="0" distB="0" distL="114300" distR="114300" simplePos="0" relativeHeight="251771904" behindDoc="1" locked="0" layoutInCell="1" allowOverlap="1" wp14:anchorId="5ADFF425" wp14:editId="5CA60BAD">
                      <wp:simplePos x="0" y="0"/>
                      <wp:positionH relativeFrom="column">
                        <wp:posOffset>2418773</wp:posOffset>
                      </wp:positionH>
                      <wp:positionV relativeFrom="paragraph">
                        <wp:posOffset>27825</wp:posOffset>
                      </wp:positionV>
                      <wp:extent cx="3072765" cy="2512060"/>
                      <wp:effectExtent l="0" t="0" r="0" b="2540"/>
                      <wp:wrapTight wrapText="bothSides">
                        <wp:wrapPolygon edited="0">
                          <wp:start x="0" y="0"/>
                          <wp:lineTo x="0" y="21458"/>
                          <wp:lineTo x="21426" y="21458"/>
                          <wp:lineTo x="21426" y="0"/>
                          <wp:lineTo x="0" y="0"/>
                        </wp:wrapPolygon>
                      </wp:wrapTight>
                      <wp:docPr id="55" name="Gruppieren 55"/>
                      <wp:cNvGraphicFramePr/>
                      <a:graphic xmlns:a="http://schemas.openxmlformats.org/drawingml/2006/main">
                        <a:graphicData uri="http://schemas.microsoft.com/office/word/2010/wordprocessingGroup">
                          <wpg:wgp>
                            <wpg:cNvGrpSpPr/>
                            <wpg:grpSpPr>
                              <a:xfrm>
                                <a:off x="0" y="0"/>
                                <a:ext cx="3072765" cy="2512060"/>
                                <a:chOff x="0" y="0"/>
                                <a:chExt cx="3072765" cy="2512060"/>
                              </a:xfrm>
                            </wpg:grpSpPr>
                            <pic:pic xmlns:pic="http://schemas.openxmlformats.org/drawingml/2006/picture">
                              <pic:nvPicPr>
                                <pic:cNvPr id="25" name="Grafik 25"/>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765" cy="2512060"/>
                                </a:xfrm>
                                <a:prstGeom prst="rect">
                                  <a:avLst/>
                                </a:prstGeom>
                                <a:noFill/>
                              </pic:spPr>
                            </pic:pic>
                            <wps:wsp>
                              <wps:cNvPr id="26" name="Gerade Verbindung mit Pfeil 26"/>
                              <wps:cNvCnPr>
                                <a:cxnSpLocks noChangeShapeType="1"/>
                              </wps:cNvCnPr>
                              <wps:spPr bwMode="auto">
                                <a:xfrm flipV="1">
                                  <a:off x="1413164" y="1487979"/>
                                  <a:ext cx="437515" cy="284480"/>
                                </a:xfrm>
                                <a:prstGeom prst="straightConnector1">
                                  <a:avLst/>
                                </a:prstGeom>
                                <a:noFill/>
                                <a:ln w="25400">
                                  <a:solidFill>
                                    <a:srgbClr val="FF0000"/>
                                  </a:solidFill>
                                  <a:round/>
                                  <a:headEnd/>
                                  <a:tailEnd type="triangle" w="lg" len="lg"/>
                                </a:ln>
                                <a:extLst>
                                  <a:ext uri="{909E8E84-426E-40DD-AFC4-6F175D3DCCD1}">
                                    <a14:hiddenFill xmlns:a14="http://schemas.microsoft.com/office/drawing/2010/main">
                                      <a:noFill/>
                                    </a14:hiddenFill>
                                  </a:ext>
                                </a:extLst>
                              </wps:spPr>
                              <wps:bodyPr/>
                            </wps:wsp>
                          </wpg:wgp>
                        </a:graphicData>
                      </a:graphic>
                    </wp:anchor>
                  </w:drawing>
                </mc:Choice>
                <mc:Fallback>
                  <w:pict>
                    <v:group w14:anchorId="1A48AE2B" id="Gruppieren 55" o:spid="_x0000_s1026" style="position:absolute;margin-left:190.45pt;margin-top:2.2pt;width:241.95pt;height:197.8pt;z-index:-251544576" coordsize="30727,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">
                      <v:shape id="Grafik 25" o:spid="_x0000_s1027" type="#_x0000_t75" style="position:absolute;width:30727;height:25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L/3XEAAAA2wAAAA8AAABkcnMvZG93bnJldi54bWxEj0FrAjEUhO9C/0N4hd40UVDK1ihFKnjx&#10;UNsu7e25eWaXbl6WTbru+usbQfA4zMw3zHLdu1p01IbKs4bpRIEgLryp2Gr4/NiOn0GEiGyw9kwa&#10;BgqwXj2MlpgZf+Z36g7RigThkKGGMsYmkzIUJTkME98QJ+/kW4cxydZK0+I5wV0tZ0otpMOK00KJ&#10;DW1KKn4Pf06DuqgfyzvbDc33/vi2rXMavnKtnx771xcQkfp4D9/aO6NhNofrl/QD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L/3XEAAAA2wAAAA8AAAAAAAAAAAAAAAAA&#10;nwIAAGRycy9kb3ducmV2LnhtbFBLBQYAAAAABAAEAPcAAACQAwAAAAA=&#10;">
                        <v:imagedata r:id="rId27" o:title=""/>
                        <v:path arrowok="t"/>
                      </v:shape>
                      <v:shapetype id="_x0000_t32" coordsize="21600,21600" o:spt="32" o:oned="t" path="m,l21600,21600e" filled="f">
                        <v:path arrowok="t" fillok="f" o:connecttype="none"/>
                        <o:lock v:ext="edit" shapetype="t"/>
                      </v:shapetype>
                      <v:shape id="Gerade Verbindung mit Pfeil 26" o:spid="_x0000_s1028" type="#_x0000_t32" style="position:absolute;left:14131;top:14879;width:4375;height:28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2fb8AAADbAAAADwAAAGRycy9kb3ducmV2LnhtbESPzQrCMBCE74LvEFbwUjTVg0o1ij8o&#10;Xv15gKVZ22qzqU3U+vZGEDwOM/MNM1s0phRPql1hWcGgH4MgTq0uOFNwPm17ExDOI2ssLZOCNzlY&#10;zNutGSbavvhAz6PPRICwS1BB7n2VSOnSnAy6vq2Ig3extUEfZJ1JXeMrwE0ph3E8kgYLDgs5VrTO&#10;Kb0dH0bBeLe5X+42cuV11Vz5UEXr8TZSqttpllMQnhr/D//ae61gOILvl/AD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o2fb8AAADbAAAADwAAAAAAAAAAAAAAAACh&#10;AgAAZHJzL2Rvd25yZXYueG1sUEsFBgAAAAAEAAQA+QAAAI0DAAAAAA==&#10;" strokecolor="red" strokeweight="2pt">
                        <v:stroke endarrow="block" endarrowwidth="wide" endarrowlength="long"/>
                      </v:shape>
                      <w10:wrap type="tight"/>
                    </v:group>
                  </w:pict>
                </mc:Fallback>
              </mc:AlternateContent>
            </w:r>
            <w:r w:rsidR="00A96AB7">
              <w:t>Ein gut gefettetes Getriebe ist für eine einwandfreie Funktion des Roboters unabdingbar. Insbesondere im Balancier-Modus ist dies entscheidend. Denn das</w:t>
            </w:r>
            <w:r w:rsidR="00203454">
              <w:t xml:space="preserve"> Fett</w:t>
            </w:r>
            <w:r w:rsidR="00A96AB7">
              <w:t xml:space="preserve"> reduziert das Getriebespiel</w:t>
            </w:r>
            <w:r w:rsidR="00251608">
              <w:t xml:space="preserve"> von 0,01 – 0,02 mm</w:t>
            </w:r>
            <w:r w:rsidR="00A96AB7">
              <w:t xml:space="preserve"> auf nahezu Null. Daher muss das Zahnradgetriebe periodisch auf genügend Schmierfett überprüft werden. Dieses wird mit der Zeit verdrängt/weggeschleudert und dünstet aus. Ist nicht mehr genug Schmierfett vorhanden, muss ein Gewindestift auf der Getriebegehäuse-Rückseite entfernt und mit einem feinen Malpinsel Fett auf das Kronenrad gebracht werden. Dabei ist unbedingt darauf zu achten, dass bereits sehr geringe Mengen an Fett ausreichen. Das überschüssige Fett wird weggeschleudert und verschmutzt das Plexiglas und den Innenraum des Getriebegehäuses. Die gesamte Menge Fett pro Kronenrad sollte vom Volumen nicht mehr sein als eine bis zwei Erbsen. Nach dem Nachschmieren den Gewindestift wieder einsetzen.</w:t>
            </w:r>
          </w:p>
          <w:p w:rsidR="00A96AB7" w:rsidRDefault="00A96AB7" w:rsidP="00A96AB7">
            <w:pPr>
              <w:spacing w:before="0" w:after="0" w:line="276" w:lineRule="auto"/>
              <w:jc w:val="both"/>
            </w:pPr>
          </w:p>
        </w:tc>
      </w:tr>
      <w:tr w:rsidR="0080443A" w:rsidTr="006759C3">
        <w:trPr>
          <w:trHeight w:val="700"/>
        </w:trPr>
        <w:tc>
          <w:tcPr>
            <w:tcW w:w="1328" w:type="dxa"/>
          </w:tcPr>
          <w:p w:rsidR="0080443A" w:rsidRDefault="0080443A" w:rsidP="006759C3">
            <w:pPr>
              <w:pStyle w:val="Marginalie"/>
            </w:pPr>
            <w:r>
              <w:lastRenderedPageBreak/>
              <w:t>Getriebe</w:t>
            </w:r>
            <w:r w:rsidR="00E63B56">
              <w:t xml:space="preserve">-      </w:t>
            </w:r>
            <w:proofErr w:type="spellStart"/>
            <w:r>
              <w:t>gehäuse</w:t>
            </w:r>
            <w:proofErr w:type="spellEnd"/>
            <w:r>
              <w:t xml:space="preserve"> Innenraum reinigen</w:t>
            </w:r>
          </w:p>
        </w:tc>
        <w:tc>
          <w:tcPr>
            <w:tcW w:w="203" w:type="dxa"/>
          </w:tcPr>
          <w:p w:rsidR="0080443A" w:rsidRPr="0059252D" w:rsidRDefault="0080443A" w:rsidP="006759C3"/>
        </w:tc>
        <w:tc>
          <w:tcPr>
            <w:tcW w:w="8648" w:type="dxa"/>
          </w:tcPr>
          <w:p w:rsidR="0080443A" w:rsidRDefault="0080443A" w:rsidP="0080443A">
            <w:pPr>
              <w:spacing w:before="0" w:after="0" w:line="276" w:lineRule="auto"/>
              <w:jc w:val="both"/>
            </w:pPr>
            <w:r>
              <w:rPr>
                <w:noProof/>
              </w:rPr>
              <mc:AlternateContent>
                <mc:Choice Requires="wps">
                  <w:drawing>
                    <wp:anchor distT="0" distB="0" distL="114300" distR="114300" simplePos="0" relativeHeight="251774976" behindDoc="0" locked="0" layoutInCell="1" allowOverlap="1" wp14:anchorId="691ADCB0" wp14:editId="46913AE8">
                      <wp:simplePos x="0" y="0"/>
                      <wp:positionH relativeFrom="column">
                        <wp:posOffset>3494116</wp:posOffset>
                      </wp:positionH>
                      <wp:positionV relativeFrom="paragraph">
                        <wp:posOffset>628073</wp:posOffset>
                      </wp:positionV>
                      <wp:extent cx="1069340" cy="369570"/>
                      <wp:effectExtent l="0" t="76200" r="0" b="68580"/>
                      <wp:wrapNone/>
                      <wp:docPr id="234" name="Parallelogramm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449840">
                                <a:off x="0" y="0"/>
                                <a:ext cx="1069340" cy="369570"/>
                              </a:xfrm>
                              <a:prstGeom prst="parallelogram">
                                <a:avLst>
                                  <a:gd name="adj" fmla="val 24219"/>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ACBD2B"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m 234" o:spid="_x0000_s1026" type="#_x0000_t7" style="position:absolute;margin-left:275.15pt;margin-top:49.45pt;width:84.2pt;height:29.1pt;rotation:11414012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" adj="1808" filled="f" strokecolor="red" strokeweight="2pt"/>
                  </w:pict>
                </mc:Fallback>
              </mc:AlternateContent>
            </w:r>
            <w:r w:rsidRPr="00AF7B78">
              <w:rPr>
                <w:b/>
                <w:i/>
                <w:noProof/>
              </w:rPr>
              <w:drawing>
                <wp:anchor distT="0" distB="0" distL="114300" distR="114300" simplePos="0" relativeHeight="251773952" behindDoc="0" locked="0" layoutInCell="1" allowOverlap="1" wp14:anchorId="4C8DB07F" wp14:editId="72B8C649">
                  <wp:simplePos x="0" y="0"/>
                  <wp:positionH relativeFrom="column">
                    <wp:posOffset>2327449</wp:posOffset>
                  </wp:positionH>
                  <wp:positionV relativeFrom="paragraph">
                    <wp:posOffset>520</wp:posOffset>
                  </wp:positionV>
                  <wp:extent cx="3163570" cy="1836420"/>
                  <wp:effectExtent l="0" t="0" r="0" b="0"/>
                  <wp:wrapSquare wrapText="bothSides"/>
                  <wp:docPr id="10" name="Bild 70" descr="C:\Users\Silvan Huber\Documents\IMAG1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ilvan Huber\Documents\IMAG107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3570" cy="1836420"/>
                          </a:xfrm>
                          <a:prstGeom prst="rect">
                            <a:avLst/>
                          </a:prstGeom>
                          <a:noFill/>
                          <a:ln w="9525">
                            <a:noFill/>
                            <a:miter lim="800000"/>
                            <a:headEnd/>
                            <a:tailEnd/>
                          </a:ln>
                        </pic:spPr>
                      </pic:pic>
                    </a:graphicData>
                  </a:graphic>
                </wp:anchor>
              </w:drawing>
            </w:r>
            <w:r>
              <w:t>Sollte mit der Zeit eine Verschmutzung des Innenraumes des Getriebegehäuses durch überschüssiges Fett und allfällig entstehenden Staub vom Zahnriemen entstehen, kann dieser auf zwei Arten gereinigt werden. Die aufwendigere ist, dass man den gesamten Roboter demontiert. Die andere ist etwas einfacher. Man bricht mit einem kleinen Schraubenzieher ein (nur an den Ecken verklebtes) Plexiglasfensterchen aus dem Getriebegehäuse heraus, reinigt den Innenraum und klebt das Fensterchen wieder an den Ecken auf das Getriebegehäuse.</w:t>
            </w:r>
            <w:r w:rsidRPr="00AF7B78">
              <w:rPr>
                <w:b/>
                <w:i/>
                <w:noProof/>
              </w:rPr>
              <w:t xml:space="preserve"> </w:t>
            </w:r>
          </w:p>
          <w:p w:rsidR="0080443A" w:rsidRDefault="0080443A" w:rsidP="00A96AB7">
            <w:pPr>
              <w:spacing w:before="0" w:after="0" w:line="276" w:lineRule="auto"/>
              <w:jc w:val="both"/>
              <w:rPr>
                <w:noProof/>
              </w:rPr>
            </w:pPr>
          </w:p>
        </w:tc>
      </w:tr>
    </w:tbl>
    <w:p w:rsidR="009C3FA7" w:rsidRDefault="009C3FA7" w:rsidP="009C3FA7">
      <w:pPr>
        <w:pStyle w:val="berschrift1"/>
      </w:pPr>
      <w:bookmarkStart w:id="6" w:name="_Toc389757433"/>
      <w:r>
        <w:lastRenderedPageBreak/>
        <w:t>Fehlerbehebung</w:t>
      </w:r>
      <w:bookmarkEnd w:id="6"/>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5532F0" w:rsidTr="006759C3">
        <w:trPr>
          <w:trHeight w:val="700"/>
        </w:trPr>
        <w:tc>
          <w:tcPr>
            <w:tcW w:w="1328" w:type="dxa"/>
          </w:tcPr>
          <w:p w:rsidR="005532F0" w:rsidRDefault="005532F0" w:rsidP="006759C3">
            <w:pPr>
              <w:pStyle w:val="Marginalie"/>
            </w:pPr>
            <w:r>
              <w:t>Allgemein</w:t>
            </w:r>
          </w:p>
        </w:tc>
        <w:tc>
          <w:tcPr>
            <w:tcW w:w="203" w:type="dxa"/>
          </w:tcPr>
          <w:p w:rsidR="005532F0" w:rsidRPr="0059252D" w:rsidRDefault="005532F0" w:rsidP="006759C3"/>
        </w:tc>
        <w:tc>
          <w:tcPr>
            <w:tcW w:w="8648" w:type="dxa"/>
          </w:tcPr>
          <w:p w:rsidR="005532F0" w:rsidRDefault="005532F0" w:rsidP="006759C3">
            <w:r>
              <w:t>Aufgrund des komplexen Systems ist eine Fehlerbehebung durch den Kunden sehr schwierig. Sie beschränkt sich hauptsächlich auf die visuelle Überprüfung von mechanischen und elektronischen Teilen und Baugruppen.</w:t>
            </w:r>
            <w:r w:rsidR="0013037D">
              <w:t xml:space="preserve"> Dazu führen Sie den Schritt „generelle Überprüfung“ aus.</w:t>
            </w:r>
          </w:p>
          <w:p w:rsidR="005532F0" w:rsidRDefault="005532F0" w:rsidP="006759C3"/>
        </w:tc>
      </w:tr>
      <w:tr w:rsidR="0013037D" w:rsidTr="006759C3">
        <w:trPr>
          <w:trHeight w:val="700"/>
        </w:trPr>
        <w:tc>
          <w:tcPr>
            <w:tcW w:w="1328" w:type="dxa"/>
          </w:tcPr>
          <w:p w:rsidR="0013037D" w:rsidRDefault="0013037D" w:rsidP="0013037D">
            <w:pPr>
              <w:pStyle w:val="Marginalie"/>
            </w:pPr>
            <w:r>
              <w:t>Generelle Überprüfung</w:t>
            </w:r>
          </w:p>
        </w:tc>
        <w:tc>
          <w:tcPr>
            <w:tcW w:w="203" w:type="dxa"/>
          </w:tcPr>
          <w:p w:rsidR="0013037D" w:rsidRPr="0059252D" w:rsidRDefault="0013037D" w:rsidP="006759C3"/>
        </w:tc>
        <w:tc>
          <w:tcPr>
            <w:tcW w:w="8648" w:type="dxa"/>
          </w:tcPr>
          <w:p w:rsidR="0013037D" w:rsidRDefault="0013037D" w:rsidP="0013037D">
            <w:r>
              <w:t>Entfernen Sie die Blechabdeckung auf der Unterseite des Gestells beim Netzanschluss.</w:t>
            </w:r>
          </w:p>
          <w:p w:rsidR="0013037D" w:rsidRDefault="0013037D" w:rsidP="0013037D">
            <w:r>
              <w:t>Überprüfen Sie, ob alle St</w:t>
            </w:r>
            <w:r w:rsidR="001B0D8C">
              <w:t>ecker richtig eingesteckt sind. I</w:t>
            </w:r>
            <w:r>
              <w:t>st dies der Fall, lösen Sie die vier Schrauben der Robotergrundplatte. Danach alle Senkschrauben der weissen Plexiglasabdeckungen. Nun entnehmen Sie die Abdeckung nach vorne. Dazu muss diese erst angehoben werden.</w:t>
            </w:r>
          </w:p>
          <w:p w:rsidR="0013037D" w:rsidRDefault="0013037D" w:rsidP="0013037D">
            <w:r>
              <w:t>Überprüfen Sie nun alle übrigen Steckverbindungen und sämtliche Kabelverbindungen.</w:t>
            </w:r>
          </w:p>
          <w:p w:rsidR="0013037D" w:rsidRDefault="0013037D" w:rsidP="0013037D">
            <w:r>
              <w:t>Sollte Sie auch hier nichts entdecken, nehmen Sie Kontakt mit dem NTB auf. Dann ist es mit hoher Wahrscheinlichkeit ein elektronischer Defekt.</w:t>
            </w:r>
          </w:p>
          <w:p w:rsidR="0013037D" w:rsidRDefault="0013037D" w:rsidP="006759C3"/>
        </w:tc>
      </w:tr>
      <w:tr w:rsidR="005532F0" w:rsidTr="006759C3">
        <w:trPr>
          <w:trHeight w:val="700"/>
        </w:trPr>
        <w:tc>
          <w:tcPr>
            <w:tcW w:w="1328" w:type="dxa"/>
          </w:tcPr>
          <w:p w:rsidR="005532F0" w:rsidRDefault="0013037D" w:rsidP="0013037D">
            <w:pPr>
              <w:pStyle w:val="Marginalie"/>
            </w:pPr>
            <w:r>
              <w:t>Roboter initialisiert nicht</w:t>
            </w:r>
          </w:p>
        </w:tc>
        <w:tc>
          <w:tcPr>
            <w:tcW w:w="203" w:type="dxa"/>
          </w:tcPr>
          <w:p w:rsidR="005532F0" w:rsidRPr="0059252D" w:rsidRDefault="005532F0" w:rsidP="006759C3"/>
        </w:tc>
        <w:tc>
          <w:tcPr>
            <w:tcW w:w="8648" w:type="dxa"/>
          </w:tcPr>
          <w:p w:rsidR="005532F0" w:rsidRDefault="00655C5C" w:rsidP="0013037D">
            <w:r>
              <w:t>Überprüfen Sie, ob Storm angeschlossen ist. Dies würde sich durch Beleuchtung der weissen Plexiglasscheibe erkenntlich machen. Ist dies der Fall, s</w:t>
            </w:r>
            <w:r w:rsidR="0013037D">
              <w:t>chalten Sie den Roboter nochmals aus und wieder ein. Sollte der Roboter immer noch nicht initialisieren, führen Sie den Schritt „Generelle Überprüfung“ aus.</w:t>
            </w:r>
          </w:p>
          <w:p w:rsidR="0013037D" w:rsidRDefault="0013037D" w:rsidP="0013037D"/>
        </w:tc>
      </w:tr>
      <w:tr w:rsidR="0013037D" w:rsidTr="006759C3">
        <w:trPr>
          <w:trHeight w:val="700"/>
        </w:trPr>
        <w:tc>
          <w:tcPr>
            <w:tcW w:w="1328" w:type="dxa"/>
          </w:tcPr>
          <w:p w:rsidR="0013037D" w:rsidRDefault="0013037D" w:rsidP="0013037D">
            <w:pPr>
              <w:pStyle w:val="Marginalie"/>
            </w:pPr>
            <w:r>
              <w:t>Roboter reagiert nicht auf Tastendrücke</w:t>
            </w:r>
          </w:p>
        </w:tc>
        <w:tc>
          <w:tcPr>
            <w:tcW w:w="203" w:type="dxa"/>
          </w:tcPr>
          <w:p w:rsidR="0013037D" w:rsidRPr="0059252D" w:rsidRDefault="0013037D" w:rsidP="006759C3"/>
        </w:tc>
        <w:tc>
          <w:tcPr>
            <w:tcW w:w="8648" w:type="dxa"/>
          </w:tcPr>
          <w:p w:rsidR="0013037D" w:rsidRDefault="0013037D" w:rsidP="006759C3">
            <w:r>
              <w:t>Nicht jede Taste hat bei jeder Funktion eine Wirkung. Ist der Stab auf dem Sensorkästchen beim TCP, kann beispielsweise der grüne Knopf (High-Speed) nicht gedrückt werden. Überprüfen Sie, dass Sie den Roboter richtig bedienen.</w:t>
            </w:r>
          </w:p>
          <w:p w:rsidR="0013037D" w:rsidRDefault="0013037D" w:rsidP="006759C3">
            <w:r>
              <w:t xml:space="preserve">Ist dies geklärt aber der Roboter reagiert immer noch nicht,  </w:t>
            </w:r>
            <w:r w:rsidR="00B46872">
              <w:t>schalten Sie den Roboter aus und wieder ein.</w:t>
            </w:r>
            <w:r w:rsidR="00E63B56">
              <w:t xml:space="preserve"> </w:t>
            </w:r>
            <w:r w:rsidR="00B46872">
              <w:t xml:space="preserve">Hilft auch dies nichts, </w:t>
            </w:r>
            <w:r>
              <w:t>führen Sie den Schritt „Generelle Überprüfung“ aus.</w:t>
            </w:r>
          </w:p>
          <w:p w:rsidR="0013037D" w:rsidRDefault="0013037D" w:rsidP="006759C3"/>
        </w:tc>
      </w:tr>
      <w:tr w:rsidR="00ED34C4" w:rsidTr="006759C3">
        <w:trPr>
          <w:trHeight w:val="700"/>
        </w:trPr>
        <w:tc>
          <w:tcPr>
            <w:tcW w:w="1328" w:type="dxa"/>
          </w:tcPr>
          <w:p w:rsidR="00ED34C4" w:rsidRDefault="00ED34C4" w:rsidP="0013037D">
            <w:pPr>
              <w:pStyle w:val="Marginalie"/>
            </w:pPr>
            <w:r>
              <w:t>Stab zittert im Balancier-</w:t>
            </w:r>
            <w:r w:rsidR="00E63B56">
              <w:t xml:space="preserve">   </w:t>
            </w:r>
            <w:r>
              <w:t>Modus stark</w:t>
            </w:r>
          </w:p>
        </w:tc>
        <w:tc>
          <w:tcPr>
            <w:tcW w:w="203" w:type="dxa"/>
          </w:tcPr>
          <w:p w:rsidR="00ED34C4" w:rsidRPr="0059252D" w:rsidRDefault="00ED34C4" w:rsidP="006759C3"/>
        </w:tc>
        <w:tc>
          <w:tcPr>
            <w:tcW w:w="8648" w:type="dxa"/>
          </w:tcPr>
          <w:p w:rsidR="00ED34C4" w:rsidRDefault="00ED34C4" w:rsidP="006759C3">
            <w:r>
              <w:t>Ziehen Sie die Spitze des Stabes wieder fest. Wahrscheinlich hat sich diese gelöst.</w:t>
            </w:r>
          </w:p>
          <w:p w:rsidR="00ED34C4" w:rsidRDefault="00ED34C4" w:rsidP="006759C3"/>
          <w:p w:rsidR="00E63B56" w:rsidRDefault="00E63B56" w:rsidP="006759C3"/>
        </w:tc>
      </w:tr>
      <w:tr w:rsidR="00BC7B21" w:rsidTr="006759C3">
        <w:trPr>
          <w:trHeight w:val="700"/>
        </w:trPr>
        <w:tc>
          <w:tcPr>
            <w:tcW w:w="1328" w:type="dxa"/>
          </w:tcPr>
          <w:p w:rsidR="00BC7B21" w:rsidRDefault="00BC7B21" w:rsidP="00BC7B21">
            <w:pPr>
              <w:pStyle w:val="Marginalie"/>
            </w:pPr>
            <w:r>
              <w:t>Der Stab fällt beim Anstossen herunter</w:t>
            </w:r>
          </w:p>
        </w:tc>
        <w:tc>
          <w:tcPr>
            <w:tcW w:w="203" w:type="dxa"/>
          </w:tcPr>
          <w:p w:rsidR="00BC7B21" w:rsidRPr="0059252D" w:rsidRDefault="00BC7B21" w:rsidP="006759C3"/>
        </w:tc>
        <w:tc>
          <w:tcPr>
            <w:tcW w:w="8648" w:type="dxa"/>
          </w:tcPr>
          <w:p w:rsidR="00BC7B21" w:rsidRDefault="00BC7B21" w:rsidP="00E63B56">
            <w:r>
              <w:t>Stossen Sie den Stab nur an seinem obersten Ende an und nicht schlagartig. Ansonsten springt die Spitze aus der Zentrierung auf dem Sensorkästchen und fällt herunter.</w:t>
            </w:r>
          </w:p>
        </w:tc>
      </w:tr>
    </w:tbl>
    <w:p w:rsidR="0087596C" w:rsidRDefault="0087596C" w:rsidP="0087596C">
      <w:pPr>
        <w:pStyle w:val="berschrift1"/>
      </w:pPr>
      <w:bookmarkStart w:id="7" w:name="_Toc389757434"/>
      <w:bookmarkStart w:id="8" w:name="_Toc364849132"/>
      <w:bookmarkStart w:id="9" w:name="_Toc326847489"/>
      <w:bookmarkStart w:id="10" w:name="_Toc326847493"/>
      <w:bookmarkEnd w:id="1"/>
      <w:r>
        <w:lastRenderedPageBreak/>
        <w:t>Betriebsmittel</w:t>
      </w:r>
      <w:bookmarkEnd w:id="7"/>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87596C" w:rsidTr="006759C3">
        <w:trPr>
          <w:trHeight w:val="700"/>
        </w:trPr>
        <w:tc>
          <w:tcPr>
            <w:tcW w:w="1328" w:type="dxa"/>
          </w:tcPr>
          <w:p w:rsidR="0087596C" w:rsidRDefault="0087596C" w:rsidP="006759C3">
            <w:pPr>
              <w:pStyle w:val="Marginalie"/>
            </w:pPr>
            <w:r>
              <w:t>Allgemein</w:t>
            </w:r>
          </w:p>
        </w:tc>
        <w:tc>
          <w:tcPr>
            <w:tcW w:w="203" w:type="dxa"/>
          </w:tcPr>
          <w:p w:rsidR="0087596C" w:rsidRPr="0059252D" w:rsidRDefault="0087596C" w:rsidP="006759C3"/>
        </w:tc>
        <w:tc>
          <w:tcPr>
            <w:tcW w:w="8648" w:type="dxa"/>
          </w:tcPr>
          <w:p w:rsidR="0087596C" w:rsidRDefault="0087596C" w:rsidP="006759C3">
            <w:r>
              <w:t>Der Roboter benötigt nur sehr wenige Betriebsmittel. Diese sind untenstehend aufgelistet.</w:t>
            </w:r>
          </w:p>
          <w:p w:rsidR="0087596C" w:rsidRDefault="0087596C" w:rsidP="006759C3"/>
        </w:tc>
      </w:tr>
      <w:tr w:rsidR="0087596C" w:rsidTr="006759C3">
        <w:trPr>
          <w:trHeight w:val="700"/>
        </w:trPr>
        <w:tc>
          <w:tcPr>
            <w:tcW w:w="1328" w:type="dxa"/>
          </w:tcPr>
          <w:p w:rsidR="0087596C" w:rsidRDefault="0087596C" w:rsidP="006759C3">
            <w:pPr>
              <w:pStyle w:val="Marginalie"/>
            </w:pPr>
            <w:r>
              <w:t>Fett für</w:t>
            </w:r>
            <w:r w:rsidR="00E63B56">
              <w:t xml:space="preserve">      </w:t>
            </w:r>
            <w:r>
              <w:t xml:space="preserve"> Kronenrad</w:t>
            </w:r>
            <w:r w:rsidR="00E63B56">
              <w:t xml:space="preserve">-  </w:t>
            </w:r>
            <w:proofErr w:type="spellStart"/>
            <w:r>
              <w:t>getriebe</w:t>
            </w:r>
            <w:proofErr w:type="spellEnd"/>
          </w:p>
        </w:tc>
        <w:tc>
          <w:tcPr>
            <w:tcW w:w="203" w:type="dxa"/>
          </w:tcPr>
          <w:p w:rsidR="0087596C" w:rsidRPr="0059252D" w:rsidRDefault="0087596C" w:rsidP="006759C3"/>
        </w:tc>
        <w:tc>
          <w:tcPr>
            <w:tcW w:w="8648" w:type="dxa"/>
          </w:tcPr>
          <w:p w:rsidR="0087596C" w:rsidRDefault="0087596C" w:rsidP="006759C3">
            <w:r>
              <w:t xml:space="preserve">Eingesetzt wurde bis jetzt ein Fett der Firma </w:t>
            </w:r>
            <w:proofErr w:type="spellStart"/>
            <w:r>
              <w:t>Klüber</w:t>
            </w:r>
            <w:proofErr w:type="spellEnd"/>
            <w:r>
              <w:t xml:space="preserve"> </w:t>
            </w:r>
            <w:proofErr w:type="spellStart"/>
            <w:r>
              <w:t>Lubrication</w:t>
            </w:r>
            <w:proofErr w:type="spellEnd"/>
            <w:r>
              <w:t>:  GBU-Y 131</w:t>
            </w:r>
          </w:p>
          <w:p w:rsidR="0087596C" w:rsidRDefault="0087596C" w:rsidP="006759C3">
            <w:r>
              <w:t>Dieses ist speziell für hohe Geschwindigkeiten geeignet.</w:t>
            </w:r>
          </w:p>
          <w:p w:rsidR="0087596C" w:rsidRDefault="0087596C" w:rsidP="006759C3">
            <w:r>
              <w:t>Sollte der Benutzer ein ähnliches oder gar besseres Fett kennen/benutzen, kann auch dieses eingesetzt werden.</w:t>
            </w:r>
          </w:p>
          <w:p w:rsidR="0087596C" w:rsidRDefault="0087596C" w:rsidP="006759C3"/>
        </w:tc>
      </w:tr>
      <w:tr w:rsidR="0087596C" w:rsidTr="006759C3">
        <w:trPr>
          <w:trHeight w:val="700"/>
        </w:trPr>
        <w:tc>
          <w:tcPr>
            <w:tcW w:w="1328" w:type="dxa"/>
          </w:tcPr>
          <w:p w:rsidR="0087596C" w:rsidRDefault="0087596C" w:rsidP="006759C3">
            <w:pPr>
              <w:pStyle w:val="Marginalie"/>
            </w:pPr>
            <w:r>
              <w:t>Batterien für Leuchtstab</w:t>
            </w:r>
          </w:p>
        </w:tc>
        <w:tc>
          <w:tcPr>
            <w:tcW w:w="203" w:type="dxa"/>
          </w:tcPr>
          <w:p w:rsidR="0087596C" w:rsidRPr="0059252D" w:rsidRDefault="0087596C" w:rsidP="006759C3"/>
        </w:tc>
        <w:tc>
          <w:tcPr>
            <w:tcW w:w="8648" w:type="dxa"/>
          </w:tcPr>
          <w:p w:rsidR="0087596C" w:rsidRDefault="0087596C" w:rsidP="006759C3">
            <w:r>
              <w:t>4 Stück Knopfzellen AG5 oder V309</w:t>
            </w:r>
          </w:p>
        </w:tc>
      </w:tr>
    </w:tbl>
    <w:p w:rsidR="00037654" w:rsidRDefault="00037654" w:rsidP="00037654">
      <w:pPr>
        <w:pStyle w:val="berschrift1"/>
      </w:pPr>
      <w:bookmarkStart w:id="11" w:name="_Toc389757435"/>
      <w:r>
        <w:lastRenderedPageBreak/>
        <w:t>Technische Daten</w:t>
      </w:r>
      <w:bookmarkEnd w:id="11"/>
    </w:p>
    <w:tbl>
      <w:tblPr>
        <w:tblW w:w="5000" w:type="pct"/>
        <w:tblLayout w:type="fixed"/>
        <w:tblCellMar>
          <w:left w:w="0" w:type="dxa"/>
          <w:bottom w:w="75" w:type="dxa"/>
          <w:right w:w="0" w:type="dxa"/>
        </w:tblCellMar>
        <w:tblLook w:val="01E0" w:firstRow="1" w:lastRow="1" w:firstColumn="1" w:lastColumn="1" w:noHBand="0" w:noVBand="0"/>
      </w:tblPr>
      <w:tblGrid>
        <w:gridCol w:w="1328"/>
        <w:gridCol w:w="203"/>
        <w:gridCol w:w="8648"/>
      </w:tblGrid>
      <w:tr w:rsidR="00037654" w:rsidTr="006759C3">
        <w:trPr>
          <w:trHeight w:val="700"/>
        </w:trPr>
        <w:tc>
          <w:tcPr>
            <w:tcW w:w="1328" w:type="dxa"/>
          </w:tcPr>
          <w:p w:rsidR="00037654" w:rsidRDefault="00037654" w:rsidP="006759C3">
            <w:pPr>
              <w:pStyle w:val="Marginalie"/>
            </w:pPr>
            <w:r>
              <w:t>Allgemein</w:t>
            </w:r>
          </w:p>
        </w:tc>
        <w:tc>
          <w:tcPr>
            <w:tcW w:w="203" w:type="dxa"/>
          </w:tcPr>
          <w:p w:rsidR="00037654" w:rsidRPr="0059252D" w:rsidRDefault="00037654" w:rsidP="006759C3"/>
        </w:tc>
        <w:tc>
          <w:tcPr>
            <w:tcW w:w="8648" w:type="dxa"/>
          </w:tcPr>
          <w:p w:rsidR="00037654" w:rsidRDefault="00037654" w:rsidP="006759C3">
            <w:r>
              <w:t>Im Folgenden sind sämtliche technische Daten des Roboters aufgeführt.</w:t>
            </w:r>
          </w:p>
          <w:p w:rsidR="00037654" w:rsidRDefault="00037654" w:rsidP="006759C3"/>
        </w:tc>
      </w:tr>
      <w:tr w:rsidR="00037654" w:rsidTr="006759C3">
        <w:trPr>
          <w:trHeight w:val="700"/>
        </w:trPr>
        <w:tc>
          <w:tcPr>
            <w:tcW w:w="1328" w:type="dxa"/>
          </w:tcPr>
          <w:p w:rsidR="00037654" w:rsidRDefault="00037654" w:rsidP="006759C3">
            <w:pPr>
              <w:pStyle w:val="Marginalie"/>
            </w:pPr>
            <w:r>
              <w:t>Technische Daten</w:t>
            </w:r>
          </w:p>
        </w:tc>
        <w:tc>
          <w:tcPr>
            <w:tcW w:w="203" w:type="dxa"/>
          </w:tcPr>
          <w:p w:rsidR="00037654" w:rsidRPr="0059252D" w:rsidRDefault="00037654" w:rsidP="006759C3"/>
        </w:tc>
        <w:tc>
          <w:tcPr>
            <w:tcW w:w="8648" w:type="dxa"/>
          </w:tcPr>
          <w:tbl>
            <w:tblPr>
              <w:tblStyle w:val="Tabellenraster"/>
              <w:tblW w:w="8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72"/>
              <w:gridCol w:w="4957"/>
            </w:tblGrid>
            <w:tr w:rsidR="00037654" w:rsidTr="00D34AFF">
              <w:tc>
                <w:tcPr>
                  <w:tcW w:w="3572" w:type="dxa"/>
                </w:tcPr>
                <w:p w:rsidR="00037654" w:rsidRPr="000330F3" w:rsidRDefault="00037654" w:rsidP="006759C3">
                  <w:pPr>
                    <w:rPr>
                      <w:b/>
                    </w:rPr>
                  </w:pPr>
                  <w:r w:rsidRPr="000330F3">
                    <w:rPr>
                      <w:b/>
                    </w:rPr>
                    <w:t>Beschleunigung</w:t>
                  </w:r>
                </w:p>
              </w:tc>
              <w:tc>
                <w:tcPr>
                  <w:tcW w:w="4957" w:type="dxa"/>
                </w:tcPr>
                <w:p w:rsidR="00037654" w:rsidRDefault="00037654" w:rsidP="006759C3">
                  <w:r>
                    <w:t xml:space="preserve">max. 120 </w:t>
                  </w:r>
                  <w:r w:rsidR="0017391B" w:rsidRPr="00037654">
                    <w:rPr>
                      <w:bCs/>
                    </w:rPr>
                    <w:t>m/s</w:t>
                  </w:r>
                  <w:r w:rsidR="0017391B" w:rsidRPr="00037654">
                    <w:rPr>
                      <w:bCs/>
                      <w:vertAlign w:val="superscript"/>
                    </w:rPr>
                    <w:t>2</w:t>
                  </w:r>
                </w:p>
              </w:tc>
            </w:tr>
            <w:tr w:rsidR="00037654" w:rsidTr="00D34AFF">
              <w:tc>
                <w:tcPr>
                  <w:tcW w:w="3572" w:type="dxa"/>
                </w:tcPr>
                <w:p w:rsidR="00037654" w:rsidRPr="000330F3" w:rsidRDefault="00037654" w:rsidP="006759C3">
                  <w:pPr>
                    <w:rPr>
                      <w:b/>
                    </w:rPr>
                  </w:pPr>
                  <w:r w:rsidRPr="000330F3">
                    <w:rPr>
                      <w:b/>
                    </w:rPr>
                    <w:t>Geschwindigkeit</w:t>
                  </w:r>
                </w:p>
              </w:tc>
              <w:tc>
                <w:tcPr>
                  <w:tcW w:w="4957" w:type="dxa"/>
                </w:tcPr>
                <w:p w:rsidR="00037654" w:rsidRDefault="00037654" w:rsidP="006759C3">
                  <w:r>
                    <w:t>max. 5 m/s</w:t>
                  </w:r>
                </w:p>
              </w:tc>
            </w:tr>
            <w:tr w:rsidR="00037654" w:rsidTr="00D34AFF">
              <w:tc>
                <w:tcPr>
                  <w:tcW w:w="3572" w:type="dxa"/>
                </w:tcPr>
                <w:p w:rsidR="00037654" w:rsidRPr="000330F3" w:rsidRDefault="00037654" w:rsidP="00037654">
                  <w:pPr>
                    <w:rPr>
                      <w:b/>
                    </w:rPr>
                  </w:pPr>
                  <w:r w:rsidRPr="000330F3">
                    <w:rPr>
                      <w:b/>
                    </w:rPr>
                    <w:t xml:space="preserve">Nutzlast (bei 120 </w:t>
                  </w:r>
                  <w:r w:rsidRPr="000330F3">
                    <w:rPr>
                      <w:b/>
                      <w:bCs/>
                    </w:rPr>
                    <w:t>m/s</w:t>
                  </w:r>
                  <w:r w:rsidRPr="000330F3">
                    <w:rPr>
                      <w:b/>
                      <w:bCs/>
                      <w:vertAlign w:val="superscript"/>
                    </w:rPr>
                    <w:t>2</w:t>
                  </w:r>
                  <w:r w:rsidRPr="000330F3">
                    <w:rPr>
                      <w:b/>
                      <w:bCs/>
                    </w:rPr>
                    <w:t>)</w:t>
                  </w:r>
                </w:p>
              </w:tc>
              <w:tc>
                <w:tcPr>
                  <w:tcW w:w="4957" w:type="dxa"/>
                </w:tcPr>
                <w:p w:rsidR="00037654" w:rsidRDefault="00037654" w:rsidP="00037654">
                  <w:r>
                    <w:t>max. 0,1 kg</w:t>
                  </w:r>
                </w:p>
              </w:tc>
            </w:tr>
            <w:tr w:rsidR="00037654" w:rsidTr="00D34AFF">
              <w:tc>
                <w:tcPr>
                  <w:tcW w:w="3572" w:type="dxa"/>
                </w:tcPr>
                <w:p w:rsidR="00037654" w:rsidRPr="000330F3" w:rsidRDefault="00037654" w:rsidP="00037654">
                  <w:pPr>
                    <w:rPr>
                      <w:b/>
                    </w:rPr>
                  </w:pPr>
                  <w:r w:rsidRPr="000330F3">
                    <w:rPr>
                      <w:b/>
                    </w:rPr>
                    <w:t>Antriebstechnik</w:t>
                  </w:r>
                </w:p>
              </w:tc>
              <w:tc>
                <w:tcPr>
                  <w:tcW w:w="4957" w:type="dxa"/>
                </w:tcPr>
                <w:p w:rsidR="00037654" w:rsidRDefault="00037654" w:rsidP="00037654">
                  <w:r>
                    <w:t>Kronenradgetriebe / Zahnriemengetriebe</w:t>
                  </w:r>
                </w:p>
              </w:tc>
            </w:tr>
            <w:tr w:rsidR="00037654" w:rsidTr="00D34AFF">
              <w:tc>
                <w:tcPr>
                  <w:tcW w:w="3572" w:type="dxa"/>
                </w:tcPr>
                <w:p w:rsidR="00037654" w:rsidRPr="000330F3" w:rsidRDefault="00037654" w:rsidP="00037654">
                  <w:pPr>
                    <w:rPr>
                      <w:b/>
                    </w:rPr>
                  </w:pPr>
                  <w:r w:rsidRPr="000330F3">
                    <w:rPr>
                      <w:b/>
                    </w:rPr>
                    <w:t>Getriebeübersetzung</w:t>
                  </w:r>
                </w:p>
              </w:tc>
              <w:tc>
                <w:tcPr>
                  <w:tcW w:w="4957" w:type="dxa"/>
                </w:tcPr>
                <w:p w:rsidR="00037654" w:rsidRDefault="00037654" w:rsidP="00037654">
                  <w:r>
                    <w:t xml:space="preserve">6*72/14 = 30,86 </w:t>
                  </w:r>
                </w:p>
              </w:tc>
            </w:tr>
            <w:tr w:rsidR="00037654" w:rsidTr="00D34AFF">
              <w:tc>
                <w:tcPr>
                  <w:tcW w:w="3572" w:type="dxa"/>
                </w:tcPr>
                <w:p w:rsidR="00037654" w:rsidRPr="000330F3" w:rsidRDefault="00037654" w:rsidP="00037654">
                  <w:pPr>
                    <w:rPr>
                      <w:b/>
                    </w:rPr>
                  </w:pPr>
                  <w:r w:rsidRPr="000330F3">
                    <w:rPr>
                      <w:b/>
                    </w:rPr>
                    <w:t>Abmessungen</w:t>
                  </w:r>
                  <w:r w:rsidR="00595974">
                    <w:rPr>
                      <w:b/>
                    </w:rPr>
                    <w:t xml:space="preserve"> Gestell</w:t>
                  </w:r>
                </w:p>
              </w:tc>
              <w:tc>
                <w:tcPr>
                  <w:tcW w:w="4957" w:type="dxa"/>
                </w:tcPr>
                <w:p w:rsidR="00037654" w:rsidRDefault="00037654" w:rsidP="00037654">
                  <w:r>
                    <w:t>1,2 m x 0,9 m x 0,25 m</w:t>
                  </w:r>
                </w:p>
              </w:tc>
            </w:tr>
            <w:tr w:rsidR="00037654" w:rsidTr="00D34AFF">
              <w:tc>
                <w:tcPr>
                  <w:tcW w:w="3572" w:type="dxa"/>
                </w:tcPr>
                <w:p w:rsidR="00037654" w:rsidRPr="000330F3" w:rsidRDefault="00037654" w:rsidP="00037654">
                  <w:pPr>
                    <w:rPr>
                      <w:b/>
                    </w:rPr>
                  </w:pPr>
                  <w:r w:rsidRPr="000330F3">
                    <w:rPr>
                      <w:b/>
                    </w:rPr>
                    <w:t>Armlänge</w:t>
                  </w:r>
                </w:p>
              </w:tc>
              <w:tc>
                <w:tcPr>
                  <w:tcW w:w="4957" w:type="dxa"/>
                </w:tcPr>
                <w:p w:rsidR="00037654" w:rsidRDefault="00037654" w:rsidP="00037654">
                  <w:r>
                    <w:t>0,</w:t>
                  </w:r>
                  <w:r w:rsidR="006676FA">
                    <w:t>2</w:t>
                  </w:r>
                  <w:r>
                    <w:t>5 m</w:t>
                  </w:r>
                </w:p>
              </w:tc>
            </w:tr>
            <w:tr w:rsidR="00037654" w:rsidTr="00D34AFF">
              <w:tc>
                <w:tcPr>
                  <w:tcW w:w="3572" w:type="dxa"/>
                </w:tcPr>
                <w:p w:rsidR="00037654" w:rsidRPr="000330F3" w:rsidRDefault="00037654" w:rsidP="00037654">
                  <w:pPr>
                    <w:rPr>
                      <w:b/>
                    </w:rPr>
                  </w:pPr>
                  <w:r w:rsidRPr="000330F3">
                    <w:rPr>
                      <w:b/>
                    </w:rPr>
                    <w:t>Schwenkbereich</w:t>
                  </w:r>
                </w:p>
              </w:tc>
              <w:tc>
                <w:tcPr>
                  <w:tcW w:w="4957" w:type="dxa"/>
                </w:tcPr>
                <w:p w:rsidR="00037654" w:rsidRDefault="00037654" w:rsidP="00037654">
                  <w:r>
                    <w:t>240°</w:t>
                  </w:r>
                </w:p>
              </w:tc>
            </w:tr>
            <w:tr w:rsidR="00037654" w:rsidTr="00D34AFF">
              <w:tc>
                <w:tcPr>
                  <w:tcW w:w="3572" w:type="dxa"/>
                </w:tcPr>
                <w:p w:rsidR="00037654" w:rsidRPr="000330F3" w:rsidRDefault="00037654" w:rsidP="00037654">
                  <w:pPr>
                    <w:rPr>
                      <w:b/>
                    </w:rPr>
                  </w:pPr>
                  <w:r w:rsidRPr="000330F3">
                    <w:rPr>
                      <w:b/>
                    </w:rPr>
                    <w:t>Gewicht (inkl. Gestell)</w:t>
                  </w:r>
                </w:p>
              </w:tc>
              <w:tc>
                <w:tcPr>
                  <w:tcW w:w="4957" w:type="dxa"/>
                </w:tcPr>
                <w:p w:rsidR="00037654" w:rsidRDefault="00037654" w:rsidP="00037654">
                  <w:r>
                    <w:t>20 kg</w:t>
                  </w:r>
                </w:p>
              </w:tc>
            </w:tr>
            <w:tr w:rsidR="00037654" w:rsidTr="00D34AFF">
              <w:tc>
                <w:tcPr>
                  <w:tcW w:w="3572" w:type="dxa"/>
                </w:tcPr>
                <w:p w:rsidR="00037654" w:rsidRPr="000330F3" w:rsidRDefault="00037654" w:rsidP="00037654">
                  <w:pPr>
                    <w:rPr>
                      <w:b/>
                    </w:rPr>
                  </w:pPr>
                  <w:r w:rsidRPr="000330F3">
                    <w:rPr>
                      <w:b/>
                    </w:rPr>
                    <w:t>Antriebsleistung</w:t>
                  </w:r>
                </w:p>
              </w:tc>
              <w:tc>
                <w:tcPr>
                  <w:tcW w:w="4957" w:type="dxa"/>
                </w:tcPr>
                <w:p w:rsidR="00037654" w:rsidRDefault="00037654" w:rsidP="00037654">
                  <w:r>
                    <w:t>2x 150 Watt</w:t>
                  </w:r>
                </w:p>
              </w:tc>
            </w:tr>
            <w:tr w:rsidR="00037654" w:rsidTr="00D34AFF">
              <w:tc>
                <w:tcPr>
                  <w:tcW w:w="3572" w:type="dxa"/>
                </w:tcPr>
                <w:p w:rsidR="00037654" w:rsidRPr="000330F3" w:rsidRDefault="00037654" w:rsidP="00037654">
                  <w:pPr>
                    <w:rPr>
                      <w:b/>
                    </w:rPr>
                  </w:pPr>
                  <w:r w:rsidRPr="000330F3">
                    <w:rPr>
                      <w:b/>
                    </w:rPr>
                    <w:t>Spannungsversorgung</w:t>
                  </w:r>
                </w:p>
              </w:tc>
              <w:tc>
                <w:tcPr>
                  <w:tcW w:w="4957" w:type="dxa"/>
                </w:tcPr>
                <w:p w:rsidR="00037654" w:rsidRDefault="00037654" w:rsidP="00037654">
                  <w:r>
                    <w:t>230 V (50 Hz); 10 A</w:t>
                  </w:r>
                </w:p>
              </w:tc>
            </w:tr>
            <w:tr w:rsidR="004B68D5" w:rsidTr="00D34AFF">
              <w:tc>
                <w:tcPr>
                  <w:tcW w:w="3572" w:type="dxa"/>
                </w:tcPr>
                <w:p w:rsidR="004B68D5" w:rsidRPr="000330F3" w:rsidRDefault="004B68D5" w:rsidP="00037654">
                  <w:pPr>
                    <w:rPr>
                      <w:b/>
                    </w:rPr>
                  </w:pPr>
                  <w:r>
                    <w:rPr>
                      <w:b/>
                    </w:rPr>
                    <w:t>Elektrische Prüfung nach</w:t>
                  </w:r>
                </w:p>
              </w:tc>
              <w:tc>
                <w:tcPr>
                  <w:tcW w:w="4957" w:type="dxa"/>
                </w:tcPr>
                <w:p w:rsidR="004B68D5" w:rsidRDefault="004B68D5" w:rsidP="00037654">
                  <w:r>
                    <w:t>EN 60204-1 (siehe Anhang)</w:t>
                  </w:r>
                </w:p>
              </w:tc>
            </w:tr>
          </w:tbl>
          <w:p w:rsidR="00037654" w:rsidRDefault="00037654" w:rsidP="006759C3"/>
        </w:tc>
      </w:tr>
      <w:tr w:rsidR="00037654" w:rsidTr="006759C3">
        <w:trPr>
          <w:trHeight w:val="700"/>
        </w:trPr>
        <w:tc>
          <w:tcPr>
            <w:tcW w:w="1328" w:type="dxa"/>
          </w:tcPr>
          <w:p w:rsidR="00037654" w:rsidRDefault="00037654" w:rsidP="006759C3">
            <w:pPr>
              <w:pStyle w:val="Marginalie"/>
            </w:pPr>
          </w:p>
        </w:tc>
        <w:tc>
          <w:tcPr>
            <w:tcW w:w="203" w:type="dxa"/>
          </w:tcPr>
          <w:p w:rsidR="00037654" w:rsidRPr="0059252D" w:rsidRDefault="00037654" w:rsidP="006759C3"/>
        </w:tc>
        <w:tc>
          <w:tcPr>
            <w:tcW w:w="8648" w:type="dxa"/>
          </w:tcPr>
          <w:p w:rsidR="00037654" w:rsidRDefault="00037654" w:rsidP="006759C3"/>
        </w:tc>
      </w:tr>
      <w:bookmarkEnd w:id="8"/>
      <w:bookmarkEnd w:id="9"/>
      <w:bookmarkEnd w:id="10"/>
    </w:tbl>
    <w:p w:rsidR="003150C2" w:rsidRDefault="003150C2" w:rsidP="000B7545">
      <w:pPr>
        <w:pStyle w:val="AnhangInhalt"/>
        <w:numPr>
          <w:ilvl w:val="0"/>
          <w:numId w:val="0"/>
        </w:numPr>
      </w:pPr>
    </w:p>
    <w:p w:rsidR="003150C2" w:rsidRDefault="003150C2">
      <w:pPr>
        <w:spacing w:before="0" w:after="0"/>
        <w:rPr>
          <w:sz w:val="28"/>
        </w:rPr>
      </w:pPr>
      <w:r>
        <w:br w:type="page"/>
      </w:r>
    </w:p>
    <w:p w:rsidR="003150C2" w:rsidRDefault="003150C2" w:rsidP="003150C2">
      <w:pPr>
        <w:pStyle w:val="berschrift1"/>
        <w:spacing w:before="120"/>
      </w:pPr>
      <w:bookmarkStart w:id="12" w:name="_Toc389757436"/>
      <w:r>
        <w:lastRenderedPageBreak/>
        <w:t>Anhang</w:t>
      </w:r>
      <w:bookmarkEnd w:id="12"/>
    </w:p>
    <w:p w:rsidR="00875CFD" w:rsidRDefault="003C0699" w:rsidP="00F105AE">
      <w:pPr>
        <w:pStyle w:val="berschrift2"/>
      </w:pPr>
      <w:bookmarkStart w:id="13" w:name="faulhaber"/>
      <w:bookmarkStart w:id="14" w:name="_Toc389757437"/>
      <w:bookmarkEnd w:id="13"/>
      <w:r>
        <w:t>Elektrischer Prüfungsbericht nach EN 60204-1</w:t>
      </w:r>
      <w:bookmarkEnd w:id="14"/>
    </w:p>
    <w:p w:rsidR="003C0699" w:rsidRDefault="003C0699" w:rsidP="003C0699">
      <w:pPr>
        <w:jc w:val="center"/>
      </w:pPr>
    </w:p>
    <w:p w:rsidR="00875CFD" w:rsidRDefault="00875CFD" w:rsidP="003C0699">
      <w:pPr>
        <w:jc w:val="center"/>
      </w:pPr>
    </w:p>
    <w:p w:rsidR="003C0699" w:rsidRDefault="003C0699" w:rsidP="003C0699">
      <w:pPr>
        <w:jc w:val="center"/>
      </w:pPr>
    </w:p>
    <w:p w:rsidR="003C0699" w:rsidRDefault="003C0699" w:rsidP="003C0699">
      <w:pPr>
        <w:jc w:val="center"/>
      </w:pPr>
    </w:p>
    <w:p w:rsidR="003C0699" w:rsidRDefault="003C0699" w:rsidP="003C0699">
      <w:pPr>
        <w:jc w:val="center"/>
      </w:pPr>
    </w:p>
    <w:p w:rsidR="003C0699" w:rsidRDefault="003C0699" w:rsidP="003C0699">
      <w:pPr>
        <w:jc w:val="center"/>
      </w:pPr>
    </w:p>
    <w:p w:rsidR="003C0699" w:rsidRDefault="003C0699" w:rsidP="003C0699">
      <w:pPr>
        <w:jc w:val="center"/>
      </w:pPr>
    </w:p>
    <w:p w:rsidR="003C0699" w:rsidRDefault="003C0699"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1855CD" w:rsidRDefault="001855CD" w:rsidP="003C0699">
      <w:pPr>
        <w:jc w:val="center"/>
      </w:pPr>
    </w:p>
    <w:p w:rsidR="00875CFD" w:rsidRDefault="00875CFD" w:rsidP="00192FF6">
      <w:pPr>
        <w:jc w:val="center"/>
      </w:pPr>
    </w:p>
    <w:p w:rsidR="006025E5" w:rsidRDefault="00192FF6" w:rsidP="006025E5">
      <w:pPr>
        <w:pStyle w:val="berschrift2"/>
      </w:pPr>
      <w:bookmarkStart w:id="15" w:name="_Toc389757438"/>
      <w:r>
        <w:lastRenderedPageBreak/>
        <w:t>Schaltplan</w:t>
      </w:r>
      <w:bookmarkEnd w:id="15"/>
    </w:p>
    <w:p w:rsidR="000E4DDD" w:rsidRPr="000E4DDD" w:rsidRDefault="000E4DDD" w:rsidP="000E4DDD">
      <w:pPr>
        <w:jc w:val="center"/>
      </w:pPr>
    </w:p>
    <w:p w:rsidR="000E4DDD" w:rsidRDefault="001855CD" w:rsidP="000E4DDD">
      <w:pPr>
        <w:jc w:val="center"/>
      </w:pPr>
      <w:r>
        <w:rPr>
          <w:noProof/>
        </w:rPr>
        <w:drawing>
          <wp:inline distT="0" distB="0" distL="0" distR="0">
            <wp:extent cx="8332719" cy="5899270"/>
            <wp:effectExtent l="0" t="2540" r="8890" b="8890"/>
            <wp:docPr id="1" name="Grafik 1" descr="D:\SVN\NTB parallel SCARA\Electronic and cabeling\Parallel SCARA Electric Schematic_Sei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VN\NTB parallel SCARA\Electronic and cabeling\Parallel SCARA Electric Schematic_Seite_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332719" cy="5899270"/>
                    </a:xfrm>
                    <a:prstGeom prst="rect">
                      <a:avLst/>
                    </a:prstGeom>
                    <a:noFill/>
                    <a:ln>
                      <a:noFill/>
                    </a:ln>
                  </pic:spPr>
                </pic:pic>
              </a:graphicData>
            </a:graphic>
          </wp:inline>
        </w:drawing>
      </w:r>
    </w:p>
    <w:p w:rsidR="000E4DDD" w:rsidRDefault="001855CD" w:rsidP="001855CD">
      <w:pPr>
        <w:jc w:val="center"/>
      </w:pPr>
      <w:r>
        <w:rPr>
          <w:noProof/>
        </w:rPr>
        <w:lastRenderedPageBreak/>
        <w:drawing>
          <wp:inline distT="0" distB="0" distL="0" distR="0">
            <wp:extent cx="8838109" cy="6258299"/>
            <wp:effectExtent l="0" t="5398" r="0" b="0"/>
            <wp:docPr id="2" name="Grafik 2" descr="D:\SVN\NTB parallel SCARA\Electronic and cabeling\Parallel SCARA Electric Schematic_Seit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VN\NTB parallel SCARA\Electronic and cabeling\Parallel SCARA Electric Schematic_Seite_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846745" cy="6264414"/>
                    </a:xfrm>
                    <a:prstGeom prst="rect">
                      <a:avLst/>
                    </a:prstGeom>
                    <a:noFill/>
                    <a:ln>
                      <a:noFill/>
                    </a:ln>
                  </pic:spPr>
                </pic:pic>
              </a:graphicData>
            </a:graphic>
          </wp:inline>
        </w:drawing>
      </w:r>
      <w:r>
        <w:rPr>
          <w:noProof/>
        </w:rPr>
        <w:lastRenderedPageBreak/>
        <w:drawing>
          <wp:inline distT="0" distB="0" distL="0" distR="0">
            <wp:extent cx="8872397" cy="6282578"/>
            <wp:effectExtent l="0" t="318" r="4763" b="4762"/>
            <wp:docPr id="4" name="Grafik 4" descr="D:\SVN\NTB parallel SCARA\Electronic and cabeling\Parallel SCARA Electric Schematic_Seit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VN\NTB parallel SCARA\Electronic and cabeling\Parallel SCARA Electric Schematic_Seite_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888210" cy="6293775"/>
                    </a:xfrm>
                    <a:prstGeom prst="rect">
                      <a:avLst/>
                    </a:prstGeom>
                    <a:noFill/>
                    <a:ln>
                      <a:noFill/>
                    </a:ln>
                  </pic:spPr>
                </pic:pic>
              </a:graphicData>
            </a:graphic>
          </wp:inline>
        </w:drawing>
      </w:r>
      <w:r>
        <w:rPr>
          <w:noProof/>
        </w:rPr>
        <w:lastRenderedPageBreak/>
        <w:drawing>
          <wp:inline distT="0" distB="0" distL="0" distR="0">
            <wp:extent cx="8897620" cy="6300439"/>
            <wp:effectExtent l="3492" t="0" r="2223" b="2222"/>
            <wp:docPr id="14" name="Grafik 14" descr="D:\SVN\NTB parallel SCARA\Electronic and cabeling\Parallel SCARA Electric Schematic_Seite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VN\NTB parallel SCARA\Electronic and cabeling\Parallel SCARA Electric Schematic_Seite_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905206" cy="6305811"/>
                    </a:xfrm>
                    <a:prstGeom prst="rect">
                      <a:avLst/>
                    </a:prstGeom>
                    <a:noFill/>
                    <a:ln>
                      <a:noFill/>
                    </a:ln>
                  </pic:spPr>
                </pic:pic>
              </a:graphicData>
            </a:graphic>
          </wp:inline>
        </w:drawing>
      </w:r>
      <w:r>
        <w:rPr>
          <w:noProof/>
        </w:rPr>
        <w:lastRenderedPageBreak/>
        <w:drawing>
          <wp:inline distT="0" distB="0" distL="0" distR="0">
            <wp:extent cx="8905571" cy="6306069"/>
            <wp:effectExtent l="4445" t="0" r="0" b="0"/>
            <wp:docPr id="19" name="Grafik 19" descr="D:\SVN\NTB parallel SCARA\Electronic and cabeling\Parallel SCARA Electric Schematic_Seit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VN\NTB parallel SCARA\Electronic and cabeling\Parallel SCARA Electric Schematic_Seite_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8915473" cy="6313081"/>
                    </a:xfrm>
                    <a:prstGeom prst="rect">
                      <a:avLst/>
                    </a:prstGeom>
                    <a:noFill/>
                    <a:ln>
                      <a:noFill/>
                    </a:ln>
                  </pic:spPr>
                </pic:pic>
              </a:graphicData>
            </a:graphic>
          </wp:inline>
        </w:drawing>
      </w:r>
      <w:r>
        <w:rPr>
          <w:noProof/>
        </w:rPr>
        <w:lastRenderedPageBreak/>
        <w:drawing>
          <wp:inline distT="0" distB="0" distL="0" distR="0">
            <wp:extent cx="8905571" cy="6306069"/>
            <wp:effectExtent l="4445" t="0" r="0" b="0"/>
            <wp:docPr id="20" name="Grafik 20" descr="D:\SVN\NTB parallel SCARA\Electronic and cabeling\Parallel SCARA Electric Schematic_Seit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VN\NTB parallel SCARA\Electronic and cabeling\Parallel SCARA Electric Schematic_Seite_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8916901" cy="6314092"/>
                    </a:xfrm>
                    <a:prstGeom prst="rect">
                      <a:avLst/>
                    </a:prstGeom>
                    <a:noFill/>
                    <a:ln>
                      <a:noFill/>
                    </a:ln>
                  </pic:spPr>
                </pic:pic>
              </a:graphicData>
            </a:graphic>
          </wp:inline>
        </w:drawing>
      </w:r>
      <w:bookmarkStart w:id="16" w:name="_GoBack"/>
      <w:bookmarkEnd w:id="16"/>
    </w:p>
    <w:p w:rsidR="009D4A46" w:rsidRDefault="009D4A46" w:rsidP="009D4A46">
      <w:pPr>
        <w:pStyle w:val="berschrift2"/>
      </w:pPr>
      <w:bookmarkStart w:id="17" w:name="_Toc389757439"/>
      <w:r>
        <w:lastRenderedPageBreak/>
        <w:t>Zusammenstellung Mechanik</w:t>
      </w:r>
      <w:bookmarkEnd w:id="17"/>
    </w:p>
    <w:p w:rsidR="009D4A46" w:rsidRPr="00750195" w:rsidRDefault="009D4A46" w:rsidP="000E4DDD">
      <w:pPr>
        <w:jc w:val="center"/>
      </w:pPr>
      <w:r w:rsidRPr="009D4A46">
        <w:rPr>
          <w:noProof/>
        </w:rPr>
        <w:drawing>
          <wp:inline distT="0" distB="0" distL="0" distR="0" wp14:anchorId="45473289" wp14:editId="2B920755">
            <wp:extent cx="8502822" cy="5294320"/>
            <wp:effectExtent l="4127" t="0" r="0" b="0"/>
            <wp:docPr id="220"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a:xfrm rot="16200000">
                      <a:off x="0" y="0"/>
                      <a:ext cx="8508023" cy="5297558"/>
                    </a:xfrm>
                    <a:prstGeom prst="rect">
                      <a:avLst/>
                    </a:prstGeom>
                  </pic:spPr>
                </pic:pic>
              </a:graphicData>
            </a:graphic>
          </wp:inline>
        </w:drawing>
      </w:r>
    </w:p>
    <w:sectPr w:rsidR="009D4A46" w:rsidRPr="00750195" w:rsidSect="00F51701">
      <w:headerReference w:type="even" r:id="rId36"/>
      <w:headerReference w:type="default" r:id="rId37"/>
      <w:footerReference w:type="default" r:id="rId38"/>
      <w:endnotePr>
        <w:numFmt w:val="decimal"/>
      </w:endnotePr>
      <w:type w:val="continuous"/>
      <w:pgSz w:w="11907" w:h="16840" w:code="9"/>
      <w:pgMar w:top="1701" w:right="707" w:bottom="1134" w:left="1021" w:header="426" w:footer="69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43FC" w:rsidRDefault="00D643FC">
      <w:r>
        <w:separator/>
      </w:r>
    </w:p>
  </w:endnote>
  <w:endnote w:type="continuationSeparator" w:id="0">
    <w:p w:rsidR="00D643FC" w:rsidRDefault="00D643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75B" w:rsidRDefault="0003175B">
    <w:pPr>
      <w:pStyle w:val="FusszeileNEU"/>
      <w:spacing w:before="0" w:after="0"/>
      <w:rPr>
        <w:sz w:val="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71" w:type="pct"/>
      <w:tblInd w:w="57" w:type="dxa"/>
      <w:tblBorders>
        <w:top w:val="single" w:sz="4" w:space="0" w:color="595959" w:themeColor="text1" w:themeTint="A6"/>
      </w:tblBorders>
      <w:tblLayout w:type="fixed"/>
      <w:tblCellMar>
        <w:left w:w="71" w:type="dxa"/>
        <w:right w:w="71" w:type="dxa"/>
      </w:tblCellMar>
      <w:tblLook w:val="0000" w:firstRow="0" w:lastRow="0" w:firstColumn="0" w:lastColumn="0" w:noHBand="0" w:noVBand="0"/>
    </w:tblPr>
    <w:tblGrid>
      <w:gridCol w:w="4048"/>
      <w:gridCol w:w="2024"/>
      <w:gridCol w:w="4048"/>
    </w:tblGrid>
    <w:tr w:rsidR="0003175B" w:rsidTr="004C3058">
      <w:trPr>
        <w:cantSplit/>
        <w:trHeight w:val="270"/>
      </w:trPr>
      <w:tc>
        <w:tcPr>
          <w:tcW w:w="2000" w:type="pct"/>
        </w:tcPr>
        <w:p w:rsidR="0003175B" w:rsidRPr="00AF14F3" w:rsidRDefault="0003175B" w:rsidP="00EE361D">
          <w:pPr>
            <w:pStyle w:val="FusszeileNEU"/>
            <w:spacing w:before="0" w:after="0"/>
            <w:ind w:left="-57"/>
            <w:rPr>
              <w:color w:val="404040" w:themeColor="text1" w:themeTint="BF"/>
            </w:rPr>
          </w:pPr>
          <w:r>
            <w:rPr>
              <w:color w:val="404040" w:themeColor="text1" w:themeTint="BF"/>
            </w:rPr>
            <w:t xml:space="preserve">Datum: </w:t>
          </w:r>
          <w:r>
            <w:t>31.01.2014</w:t>
          </w:r>
        </w:p>
      </w:tc>
      <w:tc>
        <w:tcPr>
          <w:tcW w:w="1000" w:type="pct"/>
        </w:tcPr>
        <w:p w:rsidR="0003175B" w:rsidRPr="00AF14F3" w:rsidRDefault="0003175B">
          <w:pPr>
            <w:pStyle w:val="FusszeileNEU"/>
            <w:jc w:val="center"/>
            <w:rPr>
              <w:b/>
              <w:color w:val="404040" w:themeColor="text1" w:themeTint="BF"/>
            </w:rPr>
          </w:pPr>
        </w:p>
      </w:tc>
      <w:tc>
        <w:tcPr>
          <w:tcW w:w="2000" w:type="pct"/>
        </w:tcPr>
        <w:p w:rsidR="0003175B" w:rsidRPr="00AF14F3" w:rsidRDefault="0003175B" w:rsidP="00FF0D51">
          <w:pPr>
            <w:pStyle w:val="FusszeileNEU"/>
            <w:spacing w:before="0" w:after="0"/>
            <w:ind w:right="-57"/>
            <w:jc w:val="right"/>
            <w:rPr>
              <w:color w:val="404040" w:themeColor="text1" w:themeTint="BF"/>
            </w:rPr>
          </w:pPr>
          <w:r w:rsidRPr="00AF14F3">
            <w:rPr>
              <w:color w:val="404040" w:themeColor="text1" w:themeTint="BF"/>
            </w:rPr>
            <w:t xml:space="preserve">Seite </w:t>
          </w:r>
          <w:r w:rsidRPr="00AF14F3">
            <w:rPr>
              <w:color w:val="404040" w:themeColor="text1" w:themeTint="BF"/>
            </w:rPr>
            <w:fldChar w:fldCharType="begin"/>
          </w:r>
          <w:r w:rsidRPr="00AF14F3">
            <w:rPr>
              <w:color w:val="404040" w:themeColor="text1" w:themeTint="BF"/>
            </w:rPr>
            <w:instrText xml:space="preserve"> PAGE  \* MERGEFORMAT </w:instrText>
          </w:r>
          <w:r w:rsidRPr="00AF14F3">
            <w:rPr>
              <w:color w:val="404040" w:themeColor="text1" w:themeTint="BF"/>
            </w:rPr>
            <w:fldChar w:fldCharType="separate"/>
          </w:r>
          <w:r w:rsidR="001855CD">
            <w:rPr>
              <w:noProof/>
              <w:color w:val="404040" w:themeColor="text1" w:themeTint="BF"/>
            </w:rPr>
            <w:t>2</w:t>
          </w:r>
          <w:r w:rsidRPr="00AF14F3">
            <w:rPr>
              <w:noProof/>
              <w:color w:val="404040" w:themeColor="text1" w:themeTint="BF"/>
            </w:rPr>
            <w:fldChar w:fldCharType="end"/>
          </w:r>
          <w:r w:rsidRPr="00AF14F3">
            <w:rPr>
              <w:color w:val="404040" w:themeColor="text1" w:themeTint="BF"/>
            </w:rPr>
            <w:t>/</w:t>
          </w:r>
          <w:fldSimple w:instr=" NUMPAGES  \* MERGEFORMAT ">
            <w:r w:rsidR="001855CD" w:rsidRPr="001855CD">
              <w:rPr>
                <w:noProof/>
                <w:color w:val="404040" w:themeColor="text1" w:themeTint="BF"/>
              </w:rPr>
              <w:t>20</w:t>
            </w:r>
          </w:fldSimple>
        </w:p>
      </w:tc>
    </w:tr>
  </w:tbl>
  <w:p w:rsidR="0003175B" w:rsidRDefault="0003175B">
    <w:pPr>
      <w:pStyle w:val="FusszeileNEU"/>
      <w:spacing w:before="0" w:after="0"/>
      <w:rPr>
        <w:sz w:val="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71" w:type="pct"/>
      <w:tblInd w:w="57" w:type="dxa"/>
      <w:tblBorders>
        <w:top w:val="single" w:sz="4" w:space="0" w:color="595959" w:themeColor="text1" w:themeTint="A6"/>
      </w:tblBorders>
      <w:tblLayout w:type="fixed"/>
      <w:tblCellMar>
        <w:left w:w="71" w:type="dxa"/>
        <w:right w:w="71" w:type="dxa"/>
      </w:tblCellMar>
      <w:tblLook w:val="0000" w:firstRow="0" w:lastRow="0" w:firstColumn="0" w:lastColumn="0" w:noHBand="0" w:noVBand="0"/>
    </w:tblPr>
    <w:tblGrid>
      <w:gridCol w:w="4048"/>
      <w:gridCol w:w="2024"/>
      <w:gridCol w:w="4048"/>
    </w:tblGrid>
    <w:tr w:rsidR="0003175B" w:rsidRPr="00AF14F3" w:rsidTr="00AF14F3">
      <w:trPr>
        <w:cantSplit/>
        <w:trHeight w:val="269"/>
      </w:trPr>
      <w:tc>
        <w:tcPr>
          <w:tcW w:w="2000" w:type="pct"/>
        </w:tcPr>
        <w:p w:rsidR="0003175B" w:rsidRPr="00AF14F3" w:rsidRDefault="0003175B" w:rsidP="00F51CD7">
          <w:pPr>
            <w:pStyle w:val="FusszeileNEU"/>
            <w:spacing w:before="0" w:after="0"/>
            <w:ind w:left="-57"/>
            <w:rPr>
              <w:color w:val="404040" w:themeColor="text1" w:themeTint="BF"/>
            </w:rPr>
          </w:pPr>
          <w:r>
            <w:rPr>
              <w:color w:val="404040" w:themeColor="text1" w:themeTint="BF"/>
            </w:rPr>
            <w:t xml:space="preserve">Datum: </w:t>
          </w:r>
          <w:r w:rsidR="00F51CD7">
            <w:t>05.06</w:t>
          </w:r>
          <w:r>
            <w:t>.2014</w:t>
          </w:r>
        </w:p>
      </w:tc>
      <w:tc>
        <w:tcPr>
          <w:tcW w:w="1000" w:type="pct"/>
        </w:tcPr>
        <w:p w:rsidR="0003175B" w:rsidRPr="00AF14F3" w:rsidRDefault="0003175B">
          <w:pPr>
            <w:pStyle w:val="FusszeileNEU"/>
            <w:jc w:val="center"/>
            <w:rPr>
              <w:b/>
              <w:color w:val="404040" w:themeColor="text1" w:themeTint="BF"/>
            </w:rPr>
          </w:pPr>
        </w:p>
      </w:tc>
      <w:tc>
        <w:tcPr>
          <w:tcW w:w="2000" w:type="pct"/>
        </w:tcPr>
        <w:p w:rsidR="0003175B" w:rsidRPr="00AF14F3" w:rsidRDefault="0003175B" w:rsidP="00FF0D51">
          <w:pPr>
            <w:pStyle w:val="FusszeileNEU"/>
            <w:spacing w:before="0" w:after="0"/>
            <w:ind w:right="-57"/>
            <w:jc w:val="right"/>
            <w:rPr>
              <w:color w:val="404040" w:themeColor="text1" w:themeTint="BF"/>
            </w:rPr>
          </w:pPr>
          <w:r w:rsidRPr="00AF14F3">
            <w:rPr>
              <w:color w:val="404040" w:themeColor="text1" w:themeTint="BF"/>
            </w:rPr>
            <w:t xml:space="preserve">Seite </w:t>
          </w:r>
          <w:r w:rsidRPr="00AF14F3">
            <w:rPr>
              <w:color w:val="404040" w:themeColor="text1" w:themeTint="BF"/>
            </w:rPr>
            <w:fldChar w:fldCharType="begin"/>
          </w:r>
          <w:r w:rsidRPr="00AF14F3">
            <w:rPr>
              <w:color w:val="404040" w:themeColor="text1" w:themeTint="BF"/>
            </w:rPr>
            <w:instrText xml:space="preserve"> PAGE  \* MERGEFORMAT </w:instrText>
          </w:r>
          <w:r w:rsidRPr="00AF14F3">
            <w:rPr>
              <w:color w:val="404040" w:themeColor="text1" w:themeTint="BF"/>
            </w:rPr>
            <w:fldChar w:fldCharType="separate"/>
          </w:r>
          <w:r w:rsidR="001855CD">
            <w:rPr>
              <w:noProof/>
              <w:color w:val="404040" w:themeColor="text1" w:themeTint="BF"/>
            </w:rPr>
            <w:t>20</w:t>
          </w:r>
          <w:r w:rsidRPr="00AF14F3">
            <w:rPr>
              <w:noProof/>
              <w:color w:val="404040" w:themeColor="text1" w:themeTint="BF"/>
            </w:rPr>
            <w:fldChar w:fldCharType="end"/>
          </w:r>
          <w:r w:rsidRPr="00AF14F3">
            <w:rPr>
              <w:color w:val="404040" w:themeColor="text1" w:themeTint="BF"/>
            </w:rPr>
            <w:t>/</w:t>
          </w:r>
          <w:fldSimple w:instr=" NUMPAGES  \* MERGEFORMAT ">
            <w:r w:rsidR="001855CD" w:rsidRPr="001855CD">
              <w:rPr>
                <w:noProof/>
                <w:color w:val="404040" w:themeColor="text1" w:themeTint="BF"/>
              </w:rPr>
              <w:t>20</w:t>
            </w:r>
          </w:fldSimple>
          <w:bookmarkStart w:id="18" w:name="_Toc327373700"/>
        </w:p>
      </w:tc>
    </w:tr>
    <w:bookmarkEnd w:id="18"/>
  </w:tbl>
  <w:p w:rsidR="0003175B" w:rsidRPr="00750066" w:rsidRDefault="0003175B" w:rsidP="00750066">
    <w:pPr>
      <w:pStyle w:val="FusszeileNEU"/>
      <w:spacing w:before="0" w:after="0"/>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43FC" w:rsidRDefault="00D643FC">
      <w:r>
        <w:separator/>
      </w:r>
    </w:p>
  </w:footnote>
  <w:footnote w:type="continuationSeparator" w:id="0">
    <w:p w:rsidR="00D643FC" w:rsidRDefault="00D643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75B" w:rsidRDefault="0003175B">
    <w:pPr>
      <w:pStyle w:val="KopfzeileNEU"/>
      <w:spacing w:before="0"/>
      <w:ind w:left="0"/>
      <w:rPr>
        <w:sz w:val="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595959" w:themeColor="text1" w:themeTint="A6"/>
      </w:tblBorders>
      <w:tblLayout w:type="fixed"/>
      <w:tblCellMar>
        <w:left w:w="0" w:type="dxa"/>
        <w:right w:w="71" w:type="dxa"/>
      </w:tblCellMar>
      <w:tblLook w:val="0000" w:firstRow="0" w:lastRow="0" w:firstColumn="0" w:lastColumn="0" w:noHBand="0" w:noVBand="0"/>
    </w:tblPr>
    <w:tblGrid>
      <w:gridCol w:w="2859"/>
      <w:gridCol w:w="4494"/>
      <w:gridCol w:w="2826"/>
    </w:tblGrid>
    <w:tr w:rsidR="0003175B" w:rsidTr="004C3058">
      <w:trPr>
        <w:cantSplit/>
        <w:trHeight w:val="623"/>
      </w:trPr>
      <w:tc>
        <w:tcPr>
          <w:tcW w:w="1400" w:type="pct"/>
        </w:tcPr>
        <w:p w:rsidR="0003175B" w:rsidRDefault="0003175B" w:rsidP="00AA6821">
          <w:pPr>
            <w:spacing w:before="80"/>
          </w:pPr>
          <w:r>
            <w:rPr>
              <w:noProof/>
            </w:rPr>
            <w:drawing>
              <wp:inline distT="0" distB="0" distL="0" distR="0" wp14:anchorId="56012F73" wp14:editId="068641CC">
                <wp:extent cx="1023582" cy="414378"/>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TB.gif"/>
                        <pic:cNvPicPr/>
                      </pic:nvPicPr>
                      <pic:blipFill>
                        <a:blip r:embed="rId1">
                          <a:extLst>
                            <a:ext uri="{28A0092B-C50C-407E-A947-70E740481C1C}">
                              <a14:useLocalDpi xmlns:a14="http://schemas.microsoft.com/office/drawing/2010/main" val="0"/>
                            </a:ext>
                          </a:extLst>
                        </a:blip>
                        <a:stretch>
                          <a:fillRect/>
                        </a:stretch>
                      </pic:blipFill>
                      <pic:spPr>
                        <a:xfrm>
                          <a:off x="0" y="0"/>
                          <a:ext cx="1033762" cy="418499"/>
                        </a:xfrm>
                        <a:prstGeom prst="rect">
                          <a:avLst/>
                        </a:prstGeom>
                      </pic:spPr>
                    </pic:pic>
                  </a:graphicData>
                </a:graphic>
              </wp:inline>
            </w:drawing>
          </w:r>
        </w:p>
      </w:tc>
      <w:tc>
        <w:tcPr>
          <w:tcW w:w="2200" w:type="pct"/>
        </w:tcPr>
        <w:sdt>
          <w:sdtPr>
            <w:rPr>
              <w:noProof/>
              <w:sz w:val="16"/>
            </w:rPr>
            <w:alias w:val="Titel"/>
            <w:id w:val="-1508907185"/>
            <w:dataBinding w:prefixMappings="xmlns:ns0='http://schemas.openxmlformats.org/package/2006/metadata/core-properties' xmlns:ns1='http://purl.org/dc/elements/1.1/'" w:xpath="/ns0:coreProperties[1]/ns1:title[1]" w:storeItemID="{6C3C8BC8-F283-45AE-878A-BAB7291924A1}"/>
            <w:text/>
          </w:sdtPr>
          <w:sdtEndPr/>
          <w:sdtContent>
            <w:p w:rsidR="0003175B" w:rsidRPr="001167A1" w:rsidRDefault="0003175B" w:rsidP="001167A1">
              <w:pPr>
                <w:pStyle w:val="KeinLeerraum"/>
                <w:jc w:val="center"/>
                <w:rPr>
                  <w:noProof/>
                  <w:sz w:val="16"/>
                </w:rPr>
              </w:pPr>
              <w:r>
                <w:rPr>
                  <w:noProof/>
                  <w:sz w:val="16"/>
                </w:rPr>
                <w:t>Education Rob Platform</w:t>
              </w:r>
            </w:p>
          </w:sdtContent>
        </w:sdt>
        <w:p w:rsidR="0003175B" w:rsidRDefault="0003175B" w:rsidP="001167A1">
          <w:pPr>
            <w:pStyle w:val="KopfzeileNEU"/>
            <w:spacing w:before="80"/>
            <w:ind w:left="0" w:right="-64"/>
            <w:jc w:val="center"/>
            <w:rPr>
              <w:b/>
              <w:sz w:val="24"/>
            </w:rPr>
          </w:pPr>
          <w:r>
            <w:t xml:space="preserve"> </w:t>
          </w:r>
          <w:fldSimple w:instr=" STYLEREF &quot;Inhaltsverzeichnis&quot; \* MERGEFORMAT ">
            <w:r w:rsidR="001855CD">
              <w:rPr>
                <w:noProof/>
              </w:rPr>
              <w:t>Inhaltsverzeichnis</w:t>
            </w:r>
          </w:fldSimple>
        </w:p>
      </w:tc>
      <w:tc>
        <w:tcPr>
          <w:tcW w:w="1383" w:type="pct"/>
        </w:tcPr>
        <w:p w:rsidR="0003175B" w:rsidRDefault="0003175B" w:rsidP="00827D75">
          <w:pPr>
            <w:pStyle w:val="KopfzeileNEU"/>
            <w:spacing w:before="80" w:after="120"/>
            <w:ind w:left="0" w:right="-28"/>
            <w:jc w:val="right"/>
          </w:pPr>
        </w:p>
      </w:tc>
    </w:tr>
  </w:tbl>
  <w:p w:rsidR="0003175B" w:rsidRDefault="0003175B">
    <w:pPr>
      <w:rPr>
        <w:sz w:val="6"/>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175B" w:rsidRDefault="0003175B"/>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Layout w:type="fixed"/>
      <w:tblCellMar>
        <w:left w:w="0" w:type="dxa"/>
        <w:right w:w="71" w:type="dxa"/>
      </w:tblCellMar>
      <w:tblLook w:val="0000" w:firstRow="0" w:lastRow="0" w:firstColumn="0" w:lastColumn="0" w:noHBand="0" w:noVBand="0"/>
    </w:tblPr>
    <w:tblGrid>
      <w:gridCol w:w="2861"/>
      <w:gridCol w:w="4496"/>
      <w:gridCol w:w="2822"/>
    </w:tblGrid>
    <w:tr w:rsidR="0003175B" w:rsidTr="00A8766D">
      <w:trPr>
        <w:cantSplit/>
        <w:trHeight w:val="624"/>
      </w:trPr>
      <w:tc>
        <w:tcPr>
          <w:tcW w:w="1400" w:type="pct"/>
        </w:tcPr>
        <w:p w:rsidR="0003175B" w:rsidRDefault="0003175B" w:rsidP="00AA6821">
          <w:pPr>
            <w:spacing w:before="80"/>
          </w:pPr>
          <w:r>
            <w:rPr>
              <w:noProof/>
            </w:rPr>
            <w:drawing>
              <wp:inline distT="0" distB="0" distL="0" distR="0" wp14:anchorId="7D033734" wp14:editId="7F69AE69">
                <wp:extent cx="1023582" cy="41437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NTB.gif"/>
                        <pic:cNvPicPr/>
                      </pic:nvPicPr>
                      <pic:blipFill>
                        <a:blip r:embed="rId1">
                          <a:extLst>
                            <a:ext uri="{28A0092B-C50C-407E-A947-70E740481C1C}">
                              <a14:useLocalDpi xmlns:a14="http://schemas.microsoft.com/office/drawing/2010/main" val="0"/>
                            </a:ext>
                          </a:extLst>
                        </a:blip>
                        <a:stretch>
                          <a:fillRect/>
                        </a:stretch>
                      </pic:blipFill>
                      <pic:spPr>
                        <a:xfrm>
                          <a:off x="0" y="0"/>
                          <a:ext cx="1033762" cy="418499"/>
                        </a:xfrm>
                        <a:prstGeom prst="rect">
                          <a:avLst/>
                        </a:prstGeom>
                      </pic:spPr>
                    </pic:pic>
                  </a:graphicData>
                </a:graphic>
              </wp:inline>
            </w:drawing>
          </w:r>
        </w:p>
      </w:tc>
      <w:tc>
        <w:tcPr>
          <w:tcW w:w="2200" w:type="pct"/>
        </w:tcPr>
        <w:sdt>
          <w:sdtPr>
            <w:rPr>
              <w:noProof/>
              <w:sz w:val="16"/>
            </w:rPr>
            <w:alias w:val="Titel"/>
            <w:id w:val="729659539"/>
            <w:dataBinding w:prefixMappings="xmlns:ns0='http://schemas.openxmlformats.org/package/2006/metadata/core-properties' xmlns:ns1='http://purl.org/dc/elements/1.1/'" w:xpath="/ns0:coreProperties[1]/ns1:title[1]" w:storeItemID="{6C3C8BC8-F283-45AE-878A-BAB7291924A1}"/>
            <w:text/>
          </w:sdtPr>
          <w:sdtEndPr/>
          <w:sdtContent>
            <w:p w:rsidR="0003175B" w:rsidRPr="001167A1" w:rsidRDefault="0003175B" w:rsidP="001167A1">
              <w:pPr>
                <w:pStyle w:val="KeinLeerraum"/>
                <w:jc w:val="center"/>
                <w:rPr>
                  <w:noProof/>
                  <w:sz w:val="16"/>
                </w:rPr>
              </w:pPr>
              <w:r>
                <w:rPr>
                  <w:noProof/>
                  <w:sz w:val="16"/>
                </w:rPr>
                <w:t>Education Rob Platform</w:t>
              </w:r>
            </w:p>
          </w:sdtContent>
        </w:sdt>
        <w:p w:rsidR="0003175B" w:rsidRDefault="0003175B" w:rsidP="001167A1">
          <w:pPr>
            <w:pStyle w:val="KopfzeileNEU"/>
            <w:spacing w:before="80"/>
            <w:ind w:left="-5" w:right="-66"/>
            <w:jc w:val="center"/>
            <w:rPr>
              <w:b/>
              <w:sz w:val="24"/>
            </w:rPr>
          </w:pPr>
          <w:r w:rsidRPr="00AF14F3">
            <w:rPr>
              <w:noProof/>
              <w:color w:val="404040" w:themeColor="text1" w:themeTint="BF"/>
            </w:rPr>
            <w:t xml:space="preserve"> </w:t>
          </w:r>
          <w:r w:rsidRPr="00AF14F3">
            <w:rPr>
              <w:noProof/>
              <w:color w:val="404040" w:themeColor="text1" w:themeTint="BF"/>
            </w:rPr>
            <w:fldChar w:fldCharType="begin"/>
          </w:r>
          <w:r w:rsidRPr="00AF14F3">
            <w:rPr>
              <w:noProof/>
              <w:color w:val="404040" w:themeColor="text1" w:themeTint="BF"/>
            </w:rPr>
            <w:instrText xml:space="preserve"> STYLEREF  "1" </w:instrText>
          </w:r>
          <w:r w:rsidRPr="00AF14F3">
            <w:rPr>
              <w:noProof/>
              <w:color w:val="404040" w:themeColor="text1" w:themeTint="BF"/>
            </w:rPr>
            <w:fldChar w:fldCharType="separate"/>
          </w:r>
          <w:r w:rsidR="001855CD">
            <w:rPr>
              <w:noProof/>
              <w:color w:val="404040" w:themeColor="text1" w:themeTint="BF"/>
            </w:rPr>
            <w:t>Anhang</w:t>
          </w:r>
          <w:r w:rsidRPr="00AF14F3">
            <w:rPr>
              <w:noProof/>
              <w:color w:val="404040" w:themeColor="text1" w:themeTint="BF"/>
            </w:rPr>
            <w:fldChar w:fldCharType="end"/>
          </w:r>
        </w:p>
      </w:tc>
      <w:tc>
        <w:tcPr>
          <w:tcW w:w="1380" w:type="pct"/>
        </w:tcPr>
        <w:p w:rsidR="0003175B" w:rsidRDefault="0003175B" w:rsidP="00827D75">
          <w:pPr>
            <w:pStyle w:val="KopfzeileNEU"/>
            <w:spacing w:before="80" w:after="120"/>
            <w:ind w:left="0" w:right="-28"/>
            <w:jc w:val="right"/>
          </w:pPr>
        </w:p>
      </w:tc>
    </w:tr>
  </w:tbl>
  <w:p w:rsidR="0003175B" w:rsidRDefault="0003175B">
    <w:pPr>
      <w:rPr>
        <w:sz w:val="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EE07A16"/>
    <w:lvl w:ilvl="0">
      <w:start w:val="1"/>
      <w:numFmt w:val="decimal"/>
      <w:pStyle w:val="Listennummer5"/>
      <w:lvlText w:val="%1."/>
      <w:lvlJc w:val="left"/>
      <w:pPr>
        <w:tabs>
          <w:tab w:val="num" w:pos="1492"/>
        </w:tabs>
        <w:ind w:left="1492" w:hanging="360"/>
      </w:pPr>
    </w:lvl>
  </w:abstractNum>
  <w:abstractNum w:abstractNumId="1">
    <w:nsid w:val="FFFFFF7D"/>
    <w:multiLevelType w:val="singleLevel"/>
    <w:tmpl w:val="03CC0984"/>
    <w:lvl w:ilvl="0">
      <w:start w:val="1"/>
      <w:numFmt w:val="decimal"/>
      <w:pStyle w:val="Listennummer4"/>
      <w:lvlText w:val="%1."/>
      <w:lvlJc w:val="left"/>
      <w:pPr>
        <w:tabs>
          <w:tab w:val="num" w:pos="1209"/>
        </w:tabs>
        <w:ind w:left="1209" w:hanging="360"/>
      </w:pPr>
    </w:lvl>
  </w:abstractNum>
  <w:abstractNum w:abstractNumId="2">
    <w:nsid w:val="FFFFFF7E"/>
    <w:multiLevelType w:val="singleLevel"/>
    <w:tmpl w:val="00D2B422"/>
    <w:lvl w:ilvl="0">
      <w:start w:val="1"/>
      <w:numFmt w:val="decimal"/>
      <w:pStyle w:val="Listennummer3"/>
      <w:lvlText w:val="%1."/>
      <w:lvlJc w:val="left"/>
      <w:pPr>
        <w:tabs>
          <w:tab w:val="num" w:pos="926"/>
        </w:tabs>
        <w:ind w:left="926" w:hanging="360"/>
      </w:pPr>
    </w:lvl>
  </w:abstractNum>
  <w:abstractNum w:abstractNumId="3">
    <w:nsid w:val="FFFFFF7F"/>
    <w:multiLevelType w:val="singleLevel"/>
    <w:tmpl w:val="67629126"/>
    <w:lvl w:ilvl="0">
      <w:start w:val="1"/>
      <w:numFmt w:val="decimal"/>
      <w:pStyle w:val="Listennummer2"/>
      <w:lvlText w:val="%1."/>
      <w:lvlJc w:val="left"/>
      <w:pPr>
        <w:tabs>
          <w:tab w:val="num" w:pos="643"/>
        </w:tabs>
        <w:ind w:left="643" w:hanging="360"/>
      </w:pPr>
    </w:lvl>
  </w:abstractNum>
  <w:abstractNum w:abstractNumId="4">
    <w:nsid w:val="FFFFFF80"/>
    <w:multiLevelType w:val="singleLevel"/>
    <w:tmpl w:val="13B6A71A"/>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nsid w:val="FFFFFF81"/>
    <w:multiLevelType w:val="singleLevel"/>
    <w:tmpl w:val="F100375C"/>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nsid w:val="FFFFFF82"/>
    <w:multiLevelType w:val="singleLevel"/>
    <w:tmpl w:val="865AADDA"/>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nsid w:val="FFFFFF83"/>
    <w:multiLevelType w:val="singleLevel"/>
    <w:tmpl w:val="EE92196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nsid w:val="FFFFFF88"/>
    <w:multiLevelType w:val="singleLevel"/>
    <w:tmpl w:val="117C3B90"/>
    <w:lvl w:ilvl="0">
      <w:start w:val="1"/>
      <w:numFmt w:val="decimal"/>
      <w:pStyle w:val="Listennummer"/>
      <w:lvlText w:val="%1."/>
      <w:lvlJc w:val="left"/>
      <w:pPr>
        <w:tabs>
          <w:tab w:val="num" w:pos="360"/>
        </w:tabs>
        <w:ind w:left="360" w:hanging="360"/>
      </w:pPr>
    </w:lvl>
  </w:abstractNum>
  <w:abstractNum w:abstractNumId="9">
    <w:nsid w:val="FFFFFF89"/>
    <w:multiLevelType w:val="singleLevel"/>
    <w:tmpl w:val="4386B6EC"/>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nsid w:val="FFFFFFFB"/>
    <w:multiLevelType w:val="multilevel"/>
    <w:tmpl w:val="231670F0"/>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11">
    <w:nsid w:val="01874685"/>
    <w:multiLevelType w:val="hybridMultilevel"/>
    <w:tmpl w:val="23D298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0A504400"/>
    <w:multiLevelType w:val="multilevel"/>
    <w:tmpl w:val="F1D079B6"/>
    <w:lvl w:ilvl="0">
      <w:start w:val="1"/>
      <w:numFmt w:val="upperLetter"/>
      <w:lvlText w:val="%1"/>
      <w:lvlJc w:val="left"/>
      <w:pPr>
        <w:tabs>
          <w:tab w:val="num" w:pos="0"/>
        </w:tabs>
        <w:ind w:left="0" w:firstLine="0"/>
      </w:pPr>
      <w:rPr>
        <w:rFonts w:hint="default"/>
      </w:rPr>
    </w:lvl>
    <w:lvl w:ilvl="1">
      <w:start w:val="1"/>
      <w:numFmt w:val="upperRoman"/>
      <w:pStyle w:val="AnhangInhalt"/>
      <w:lvlText w:val="%2"/>
      <w:lvlJc w:val="left"/>
      <w:pPr>
        <w:tabs>
          <w:tab w:val="num" w:pos="0"/>
        </w:tabs>
        <w:ind w:left="0" w:firstLine="0"/>
      </w:pPr>
      <w:rPr>
        <w:rFonts w:hint="default"/>
      </w:rPr>
    </w:lvl>
    <w:lvl w:ilvl="2">
      <w:start w:val="1"/>
      <w:numFmt w:val="decimal"/>
      <w:lvlText w:val="%3"/>
      <w:lvlJc w:val="left"/>
      <w:pPr>
        <w:tabs>
          <w:tab w:val="num" w:pos="0"/>
        </w:tabs>
        <w:ind w:left="0" w:firstLine="0"/>
      </w:pPr>
      <w:rPr>
        <w:rFonts w:hint="default"/>
      </w:rPr>
    </w:lvl>
    <w:lvl w:ilvl="3">
      <w:start w:val="1"/>
      <w:numFmt w:val="decimal"/>
      <w:lvlText w:val="%3.%4"/>
      <w:lvlJc w:val="left"/>
      <w:pPr>
        <w:tabs>
          <w:tab w:val="num" w:pos="0"/>
        </w:tabs>
        <w:ind w:left="0" w:firstLine="0"/>
      </w:pPr>
      <w:rPr>
        <w:rFonts w:hint="default"/>
      </w:rPr>
    </w:lvl>
    <w:lvl w:ilvl="4">
      <w:start w:val="1"/>
      <w:numFmt w:val="decimal"/>
      <w:lvlText w:val="%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3">
    <w:nsid w:val="0CCB76C7"/>
    <w:multiLevelType w:val="hybridMultilevel"/>
    <w:tmpl w:val="B0D2E9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24F1251"/>
    <w:multiLevelType w:val="hybridMultilevel"/>
    <w:tmpl w:val="0FF6C6F6"/>
    <w:lvl w:ilvl="0" w:tplc="754C3FAC">
      <w:start w:val="1"/>
      <w:numFmt w:val="upperRoman"/>
      <w:pStyle w:val="FormatvorlageAnhang"/>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14C6288A"/>
    <w:multiLevelType w:val="hybridMultilevel"/>
    <w:tmpl w:val="EF6207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B967F40"/>
    <w:multiLevelType w:val="hybridMultilevel"/>
    <w:tmpl w:val="7AE05A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216E3F69"/>
    <w:multiLevelType w:val="multilevel"/>
    <w:tmpl w:val="08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18">
    <w:nsid w:val="2B2A136C"/>
    <w:multiLevelType w:val="hybridMultilevel"/>
    <w:tmpl w:val="0CF43BC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D7C2039"/>
    <w:multiLevelType w:val="hybridMultilevel"/>
    <w:tmpl w:val="2F0AF740"/>
    <w:lvl w:ilvl="0" w:tplc="08070001">
      <w:start w:val="1"/>
      <w:numFmt w:val="bullet"/>
      <w:lvlText w:val=""/>
      <w:lvlJc w:val="left"/>
      <w:pPr>
        <w:ind w:left="773" w:hanging="360"/>
      </w:pPr>
      <w:rPr>
        <w:rFonts w:ascii="Symbol" w:hAnsi="Symbol" w:hint="default"/>
      </w:rPr>
    </w:lvl>
    <w:lvl w:ilvl="1" w:tplc="08070003" w:tentative="1">
      <w:start w:val="1"/>
      <w:numFmt w:val="bullet"/>
      <w:lvlText w:val="o"/>
      <w:lvlJc w:val="left"/>
      <w:pPr>
        <w:ind w:left="1493" w:hanging="360"/>
      </w:pPr>
      <w:rPr>
        <w:rFonts w:ascii="Courier New" w:hAnsi="Courier New" w:cs="Courier New" w:hint="default"/>
      </w:rPr>
    </w:lvl>
    <w:lvl w:ilvl="2" w:tplc="08070005" w:tentative="1">
      <w:start w:val="1"/>
      <w:numFmt w:val="bullet"/>
      <w:lvlText w:val=""/>
      <w:lvlJc w:val="left"/>
      <w:pPr>
        <w:ind w:left="2213" w:hanging="360"/>
      </w:pPr>
      <w:rPr>
        <w:rFonts w:ascii="Wingdings" w:hAnsi="Wingdings" w:hint="default"/>
      </w:rPr>
    </w:lvl>
    <w:lvl w:ilvl="3" w:tplc="08070001" w:tentative="1">
      <w:start w:val="1"/>
      <w:numFmt w:val="bullet"/>
      <w:lvlText w:val=""/>
      <w:lvlJc w:val="left"/>
      <w:pPr>
        <w:ind w:left="2933" w:hanging="360"/>
      </w:pPr>
      <w:rPr>
        <w:rFonts w:ascii="Symbol" w:hAnsi="Symbol" w:hint="default"/>
      </w:rPr>
    </w:lvl>
    <w:lvl w:ilvl="4" w:tplc="08070003" w:tentative="1">
      <w:start w:val="1"/>
      <w:numFmt w:val="bullet"/>
      <w:lvlText w:val="o"/>
      <w:lvlJc w:val="left"/>
      <w:pPr>
        <w:ind w:left="3653" w:hanging="360"/>
      </w:pPr>
      <w:rPr>
        <w:rFonts w:ascii="Courier New" w:hAnsi="Courier New" w:cs="Courier New" w:hint="default"/>
      </w:rPr>
    </w:lvl>
    <w:lvl w:ilvl="5" w:tplc="08070005" w:tentative="1">
      <w:start w:val="1"/>
      <w:numFmt w:val="bullet"/>
      <w:lvlText w:val=""/>
      <w:lvlJc w:val="left"/>
      <w:pPr>
        <w:ind w:left="4373" w:hanging="360"/>
      </w:pPr>
      <w:rPr>
        <w:rFonts w:ascii="Wingdings" w:hAnsi="Wingdings" w:hint="default"/>
      </w:rPr>
    </w:lvl>
    <w:lvl w:ilvl="6" w:tplc="08070001" w:tentative="1">
      <w:start w:val="1"/>
      <w:numFmt w:val="bullet"/>
      <w:lvlText w:val=""/>
      <w:lvlJc w:val="left"/>
      <w:pPr>
        <w:ind w:left="5093" w:hanging="360"/>
      </w:pPr>
      <w:rPr>
        <w:rFonts w:ascii="Symbol" w:hAnsi="Symbol" w:hint="default"/>
      </w:rPr>
    </w:lvl>
    <w:lvl w:ilvl="7" w:tplc="08070003" w:tentative="1">
      <w:start w:val="1"/>
      <w:numFmt w:val="bullet"/>
      <w:lvlText w:val="o"/>
      <w:lvlJc w:val="left"/>
      <w:pPr>
        <w:ind w:left="5813" w:hanging="360"/>
      </w:pPr>
      <w:rPr>
        <w:rFonts w:ascii="Courier New" w:hAnsi="Courier New" w:cs="Courier New" w:hint="default"/>
      </w:rPr>
    </w:lvl>
    <w:lvl w:ilvl="8" w:tplc="08070005" w:tentative="1">
      <w:start w:val="1"/>
      <w:numFmt w:val="bullet"/>
      <w:lvlText w:val=""/>
      <w:lvlJc w:val="left"/>
      <w:pPr>
        <w:ind w:left="6533" w:hanging="360"/>
      </w:pPr>
      <w:rPr>
        <w:rFonts w:ascii="Wingdings" w:hAnsi="Wingdings" w:hint="default"/>
      </w:rPr>
    </w:lvl>
  </w:abstractNum>
  <w:abstractNum w:abstractNumId="20">
    <w:nsid w:val="2FC37DD3"/>
    <w:multiLevelType w:val="hybridMultilevel"/>
    <w:tmpl w:val="CE4CB9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3E8E176E"/>
    <w:multiLevelType w:val="hybridMultilevel"/>
    <w:tmpl w:val="06622830"/>
    <w:lvl w:ilvl="0" w:tplc="F488BA52">
      <w:start w:val="1"/>
      <w:numFmt w:val="bullet"/>
      <w:pStyle w:val="Aufzhlung2"/>
      <w:lvlText w:val=""/>
      <w:lvlJc w:val="left"/>
      <w:pPr>
        <w:tabs>
          <w:tab w:val="num" w:pos="568"/>
        </w:tabs>
        <w:ind w:left="568" w:hanging="284"/>
      </w:pPr>
      <w:rPr>
        <w:rFonts w:ascii="Wingdings" w:hAnsi="Wingdings"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22">
    <w:nsid w:val="451D1D92"/>
    <w:multiLevelType w:val="hybridMultilevel"/>
    <w:tmpl w:val="2C1A5B56"/>
    <w:lvl w:ilvl="0" w:tplc="708C1C96">
      <w:start w:val="1"/>
      <w:numFmt w:val="bullet"/>
      <w:lvlText w:val=""/>
      <w:lvlJc w:val="left"/>
      <w:pPr>
        <w:tabs>
          <w:tab w:val="num" w:pos="720"/>
        </w:tabs>
        <w:ind w:left="720" w:hanging="360"/>
      </w:pPr>
      <w:rPr>
        <w:rFonts w:ascii="Wingdings" w:hAnsi="Wingdings" w:hint="default"/>
      </w:rPr>
    </w:lvl>
    <w:lvl w:ilvl="1" w:tplc="02C83236" w:tentative="1">
      <w:start w:val="1"/>
      <w:numFmt w:val="bullet"/>
      <w:lvlText w:val=""/>
      <w:lvlJc w:val="left"/>
      <w:pPr>
        <w:tabs>
          <w:tab w:val="num" w:pos="1440"/>
        </w:tabs>
        <w:ind w:left="1440" w:hanging="360"/>
      </w:pPr>
      <w:rPr>
        <w:rFonts w:ascii="Wingdings" w:hAnsi="Wingdings" w:hint="default"/>
      </w:rPr>
    </w:lvl>
    <w:lvl w:ilvl="2" w:tplc="BE52D00A" w:tentative="1">
      <w:start w:val="1"/>
      <w:numFmt w:val="bullet"/>
      <w:lvlText w:val=""/>
      <w:lvlJc w:val="left"/>
      <w:pPr>
        <w:tabs>
          <w:tab w:val="num" w:pos="2160"/>
        </w:tabs>
        <w:ind w:left="2160" w:hanging="360"/>
      </w:pPr>
      <w:rPr>
        <w:rFonts w:ascii="Wingdings" w:hAnsi="Wingdings" w:hint="default"/>
      </w:rPr>
    </w:lvl>
    <w:lvl w:ilvl="3" w:tplc="BC42CCB2" w:tentative="1">
      <w:start w:val="1"/>
      <w:numFmt w:val="bullet"/>
      <w:lvlText w:val=""/>
      <w:lvlJc w:val="left"/>
      <w:pPr>
        <w:tabs>
          <w:tab w:val="num" w:pos="2880"/>
        </w:tabs>
        <w:ind w:left="2880" w:hanging="360"/>
      </w:pPr>
      <w:rPr>
        <w:rFonts w:ascii="Wingdings" w:hAnsi="Wingdings" w:hint="default"/>
      </w:rPr>
    </w:lvl>
    <w:lvl w:ilvl="4" w:tplc="4050BB42" w:tentative="1">
      <w:start w:val="1"/>
      <w:numFmt w:val="bullet"/>
      <w:lvlText w:val=""/>
      <w:lvlJc w:val="left"/>
      <w:pPr>
        <w:tabs>
          <w:tab w:val="num" w:pos="3600"/>
        </w:tabs>
        <w:ind w:left="3600" w:hanging="360"/>
      </w:pPr>
      <w:rPr>
        <w:rFonts w:ascii="Wingdings" w:hAnsi="Wingdings" w:hint="default"/>
      </w:rPr>
    </w:lvl>
    <w:lvl w:ilvl="5" w:tplc="6A268BFE" w:tentative="1">
      <w:start w:val="1"/>
      <w:numFmt w:val="bullet"/>
      <w:lvlText w:val=""/>
      <w:lvlJc w:val="left"/>
      <w:pPr>
        <w:tabs>
          <w:tab w:val="num" w:pos="4320"/>
        </w:tabs>
        <w:ind w:left="4320" w:hanging="360"/>
      </w:pPr>
      <w:rPr>
        <w:rFonts w:ascii="Wingdings" w:hAnsi="Wingdings" w:hint="default"/>
      </w:rPr>
    </w:lvl>
    <w:lvl w:ilvl="6" w:tplc="36DABC18" w:tentative="1">
      <w:start w:val="1"/>
      <w:numFmt w:val="bullet"/>
      <w:lvlText w:val=""/>
      <w:lvlJc w:val="left"/>
      <w:pPr>
        <w:tabs>
          <w:tab w:val="num" w:pos="5040"/>
        </w:tabs>
        <w:ind w:left="5040" w:hanging="360"/>
      </w:pPr>
      <w:rPr>
        <w:rFonts w:ascii="Wingdings" w:hAnsi="Wingdings" w:hint="default"/>
      </w:rPr>
    </w:lvl>
    <w:lvl w:ilvl="7" w:tplc="6A76BD52" w:tentative="1">
      <w:start w:val="1"/>
      <w:numFmt w:val="bullet"/>
      <w:lvlText w:val=""/>
      <w:lvlJc w:val="left"/>
      <w:pPr>
        <w:tabs>
          <w:tab w:val="num" w:pos="5760"/>
        </w:tabs>
        <w:ind w:left="5760" w:hanging="360"/>
      </w:pPr>
      <w:rPr>
        <w:rFonts w:ascii="Wingdings" w:hAnsi="Wingdings" w:hint="default"/>
      </w:rPr>
    </w:lvl>
    <w:lvl w:ilvl="8" w:tplc="9BE2CABE" w:tentative="1">
      <w:start w:val="1"/>
      <w:numFmt w:val="bullet"/>
      <w:lvlText w:val=""/>
      <w:lvlJc w:val="left"/>
      <w:pPr>
        <w:tabs>
          <w:tab w:val="num" w:pos="6480"/>
        </w:tabs>
        <w:ind w:left="6480" w:hanging="360"/>
      </w:pPr>
      <w:rPr>
        <w:rFonts w:ascii="Wingdings" w:hAnsi="Wingdings" w:hint="default"/>
      </w:rPr>
    </w:lvl>
  </w:abstractNum>
  <w:abstractNum w:abstractNumId="23">
    <w:nsid w:val="4AFB3116"/>
    <w:multiLevelType w:val="hybridMultilevel"/>
    <w:tmpl w:val="B0D2E9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4E6378CE"/>
    <w:multiLevelType w:val="hybridMultilevel"/>
    <w:tmpl w:val="AD7049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4EA3133B"/>
    <w:multiLevelType w:val="hybridMultilevel"/>
    <w:tmpl w:val="D1228B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534C445D"/>
    <w:multiLevelType w:val="multilevel"/>
    <w:tmpl w:val="08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55277C61"/>
    <w:multiLevelType w:val="hybridMultilevel"/>
    <w:tmpl w:val="B0D2E92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59F25FB0"/>
    <w:multiLevelType w:val="hybridMultilevel"/>
    <w:tmpl w:val="3F12FFE8"/>
    <w:lvl w:ilvl="0" w:tplc="02E6B424">
      <w:start w:val="1"/>
      <w:numFmt w:val="decimal"/>
      <w:pStyle w:val="Formatvorlageanhang2"/>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FCD7AA1"/>
    <w:multiLevelType w:val="hybridMultilevel"/>
    <w:tmpl w:val="EED62266"/>
    <w:lvl w:ilvl="0" w:tplc="A9F6AFC0">
      <w:start w:val="1"/>
      <w:numFmt w:val="decimal"/>
      <w:pStyle w:val="Nummerierung"/>
      <w:lvlText w:val="%1)"/>
      <w:lvlJc w:val="left"/>
      <w:pPr>
        <w:tabs>
          <w:tab w:val="num" w:pos="397"/>
        </w:tabs>
        <w:ind w:left="397" w:hanging="397"/>
      </w:pPr>
      <w:rPr>
        <w:rFonts w:hint="default"/>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30">
    <w:nsid w:val="604463A4"/>
    <w:multiLevelType w:val="hybridMultilevel"/>
    <w:tmpl w:val="9CB6857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1">
    <w:nsid w:val="64C64A34"/>
    <w:multiLevelType w:val="hybridMultilevel"/>
    <w:tmpl w:val="8A66D2B2"/>
    <w:lvl w:ilvl="0" w:tplc="50F64E2E">
      <w:start w:val="1"/>
      <w:numFmt w:val="bullet"/>
      <w:pStyle w:val="Aufzhlung1"/>
      <w:lvlText w:val=""/>
      <w:lvlJc w:val="left"/>
      <w:pPr>
        <w:tabs>
          <w:tab w:val="num" w:pos="284"/>
        </w:tabs>
        <w:ind w:left="284" w:hanging="284"/>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2">
    <w:nsid w:val="6E3A69B9"/>
    <w:multiLevelType w:val="multilevel"/>
    <w:tmpl w:val="08070023"/>
    <w:styleLink w:val="ArtikelAbschnitt"/>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3">
    <w:nsid w:val="7CDC53DD"/>
    <w:multiLevelType w:val="hybridMultilevel"/>
    <w:tmpl w:val="372AD786"/>
    <w:lvl w:ilvl="0" w:tplc="CF5813B8">
      <w:start w:val="1"/>
      <w:numFmt w:val="bullet"/>
      <w:pStyle w:val="Aufzhlung3"/>
      <w:lvlText w:val=""/>
      <w:lvlJc w:val="left"/>
      <w:pPr>
        <w:tabs>
          <w:tab w:val="num" w:pos="851"/>
        </w:tabs>
        <w:ind w:left="851" w:hanging="284"/>
      </w:pPr>
      <w:rPr>
        <w:rFonts w:ascii="Symbol" w:hAnsi="Symbol" w:hint="default"/>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34">
    <w:nsid w:val="7E4D1602"/>
    <w:multiLevelType w:val="hybridMultilevel"/>
    <w:tmpl w:val="7AE05A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7F5E0B54"/>
    <w:multiLevelType w:val="hybridMultilevel"/>
    <w:tmpl w:val="B40842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0"/>
  </w:num>
  <w:num w:numId="2">
    <w:abstractNumId w:val="31"/>
  </w:num>
  <w:num w:numId="3">
    <w:abstractNumId w:val="21"/>
  </w:num>
  <w:num w:numId="4">
    <w:abstractNumId w:val="3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9"/>
  </w:num>
  <w:num w:numId="16">
    <w:abstractNumId w:val="17"/>
  </w:num>
  <w:num w:numId="17">
    <w:abstractNumId w:val="26"/>
  </w:num>
  <w:num w:numId="18">
    <w:abstractNumId w:val="32"/>
  </w:num>
  <w:num w:numId="19">
    <w:abstractNumId w:val="12"/>
  </w:num>
  <w:num w:numId="20">
    <w:abstractNumId w:val="14"/>
  </w:num>
  <w:num w:numId="21">
    <w:abstractNumId w:val="28"/>
  </w:num>
  <w:num w:numId="22">
    <w:abstractNumId w:val="25"/>
  </w:num>
  <w:num w:numId="23">
    <w:abstractNumId w:val="35"/>
  </w:num>
  <w:num w:numId="24">
    <w:abstractNumId w:val="19"/>
  </w:num>
  <w:num w:numId="25">
    <w:abstractNumId w:val="11"/>
  </w:num>
  <w:num w:numId="26">
    <w:abstractNumId w:val="27"/>
  </w:num>
  <w:num w:numId="27">
    <w:abstractNumId w:val="13"/>
  </w:num>
  <w:num w:numId="28">
    <w:abstractNumId w:val="34"/>
  </w:num>
  <w:num w:numId="29">
    <w:abstractNumId w:val="30"/>
  </w:num>
  <w:num w:numId="30">
    <w:abstractNumId w:val="23"/>
  </w:num>
  <w:num w:numId="31">
    <w:abstractNumId w:val="16"/>
  </w:num>
  <w:num w:numId="32">
    <w:abstractNumId w:val="24"/>
  </w:num>
  <w:num w:numId="33">
    <w:abstractNumId w:val="20"/>
  </w:num>
  <w:num w:numId="34">
    <w:abstractNumId w:val="15"/>
  </w:num>
  <w:num w:numId="35">
    <w:abstractNumId w:val="18"/>
  </w:num>
  <w:num w:numId="36">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de-CH" w:vendorID="64" w:dllVersion="131078" w:nlCheck="1" w:checkStyle="1"/>
  <w:activeWritingStyle w:appName="MSWord" w:lang="de-DE" w:vendorID="64" w:dllVersion="131078" w:nlCheck="1" w:checkStyle="1"/>
  <w:activeWritingStyle w:appName="MSWord" w:lang="fr-CH" w:vendorID="64" w:dllVersion="131078" w:nlCheck="1" w:checkStyle="1"/>
  <w:activeWritingStyle w:appName="MSWord" w:lang="en-US" w:vendorID="64" w:dllVersion="131078" w:nlCheck="1" w:checkStyle="1"/>
  <w:activeWritingStyle w:appName="MSWord" w:lang="en-GB" w:vendorID="64" w:dllVersion="131078" w:nlCheck="1" w:checkStyle="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autoHyphenation/>
  <w:hyphenationZone w:val="425"/>
  <w:drawingGridHorizontalSpacing w:val="28"/>
  <w:drawingGridVerticalSpacing w:val="28"/>
  <w:displayHorizontalDrawingGridEvery w:val="0"/>
  <w:displayVerticalDrawingGridEvery w:val="0"/>
  <w:noPunctuationKerning/>
  <w:characterSpacingControl w:val="doNotCompress"/>
  <w:hdrShapeDefaults>
    <o:shapedefaults v:ext="edit" spidmax="12289">
      <o:colormru v:ext="edit" colors="#69b4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ABA"/>
    <w:rsid w:val="00000D69"/>
    <w:rsid w:val="00001E31"/>
    <w:rsid w:val="000024A5"/>
    <w:rsid w:val="00002A9F"/>
    <w:rsid w:val="00002BC6"/>
    <w:rsid w:val="00002BFD"/>
    <w:rsid w:val="00002E12"/>
    <w:rsid w:val="00002F4A"/>
    <w:rsid w:val="000041FB"/>
    <w:rsid w:val="00005DAF"/>
    <w:rsid w:val="00006006"/>
    <w:rsid w:val="000066FA"/>
    <w:rsid w:val="00006F1C"/>
    <w:rsid w:val="00010190"/>
    <w:rsid w:val="00010B6F"/>
    <w:rsid w:val="00010C3B"/>
    <w:rsid w:val="00011D51"/>
    <w:rsid w:val="00012200"/>
    <w:rsid w:val="00012542"/>
    <w:rsid w:val="00012751"/>
    <w:rsid w:val="000131FE"/>
    <w:rsid w:val="00013448"/>
    <w:rsid w:val="00013625"/>
    <w:rsid w:val="00015031"/>
    <w:rsid w:val="00015338"/>
    <w:rsid w:val="00016518"/>
    <w:rsid w:val="000178E8"/>
    <w:rsid w:val="000204A2"/>
    <w:rsid w:val="00020B7B"/>
    <w:rsid w:val="00020F0A"/>
    <w:rsid w:val="00021D76"/>
    <w:rsid w:val="0002242E"/>
    <w:rsid w:val="00023A13"/>
    <w:rsid w:val="00023A5A"/>
    <w:rsid w:val="00023BFC"/>
    <w:rsid w:val="00023EA6"/>
    <w:rsid w:val="00024002"/>
    <w:rsid w:val="000244FC"/>
    <w:rsid w:val="00025128"/>
    <w:rsid w:val="0002516A"/>
    <w:rsid w:val="000251C9"/>
    <w:rsid w:val="00025261"/>
    <w:rsid w:val="0002534B"/>
    <w:rsid w:val="0002534C"/>
    <w:rsid w:val="00025782"/>
    <w:rsid w:val="00025C99"/>
    <w:rsid w:val="00026349"/>
    <w:rsid w:val="00026D5A"/>
    <w:rsid w:val="00026EFA"/>
    <w:rsid w:val="0002709F"/>
    <w:rsid w:val="0003034C"/>
    <w:rsid w:val="000303E0"/>
    <w:rsid w:val="00030A5B"/>
    <w:rsid w:val="00031090"/>
    <w:rsid w:val="0003175B"/>
    <w:rsid w:val="00031C4B"/>
    <w:rsid w:val="000323EC"/>
    <w:rsid w:val="00032C82"/>
    <w:rsid w:val="000330F3"/>
    <w:rsid w:val="000333AB"/>
    <w:rsid w:val="00033D8D"/>
    <w:rsid w:val="00034366"/>
    <w:rsid w:val="0003536E"/>
    <w:rsid w:val="000353E0"/>
    <w:rsid w:val="00035640"/>
    <w:rsid w:val="00035B44"/>
    <w:rsid w:val="00036794"/>
    <w:rsid w:val="000367FF"/>
    <w:rsid w:val="00037202"/>
    <w:rsid w:val="00037654"/>
    <w:rsid w:val="000376C1"/>
    <w:rsid w:val="0003791D"/>
    <w:rsid w:val="00037C83"/>
    <w:rsid w:val="00037CAF"/>
    <w:rsid w:val="000403F1"/>
    <w:rsid w:val="00040535"/>
    <w:rsid w:val="00040C2D"/>
    <w:rsid w:val="00041542"/>
    <w:rsid w:val="000416A1"/>
    <w:rsid w:val="00041ED2"/>
    <w:rsid w:val="00042244"/>
    <w:rsid w:val="00042320"/>
    <w:rsid w:val="00042D82"/>
    <w:rsid w:val="00043B64"/>
    <w:rsid w:val="00043C52"/>
    <w:rsid w:val="00044DC9"/>
    <w:rsid w:val="0004561D"/>
    <w:rsid w:val="00045D48"/>
    <w:rsid w:val="00046ADE"/>
    <w:rsid w:val="0004713D"/>
    <w:rsid w:val="000472E5"/>
    <w:rsid w:val="000478A4"/>
    <w:rsid w:val="00047B0E"/>
    <w:rsid w:val="0005053C"/>
    <w:rsid w:val="0005083A"/>
    <w:rsid w:val="00050B1B"/>
    <w:rsid w:val="00050EA0"/>
    <w:rsid w:val="0005192B"/>
    <w:rsid w:val="0005258A"/>
    <w:rsid w:val="0005268E"/>
    <w:rsid w:val="00052D92"/>
    <w:rsid w:val="00053320"/>
    <w:rsid w:val="000535AA"/>
    <w:rsid w:val="000539B8"/>
    <w:rsid w:val="00053B24"/>
    <w:rsid w:val="00053F83"/>
    <w:rsid w:val="00054AF4"/>
    <w:rsid w:val="00055EA0"/>
    <w:rsid w:val="00056186"/>
    <w:rsid w:val="00056976"/>
    <w:rsid w:val="00056D53"/>
    <w:rsid w:val="00060188"/>
    <w:rsid w:val="000603F4"/>
    <w:rsid w:val="00060533"/>
    <w:rsid w:val="000606C1"/>
    <w:rsid w:val="000609D2"/>
    <w:rsid w:val="00061124"/>
    <w:rsid w:val="000612FE"/>
    <w:rsid w:val="00062667"/>
    <w:rsid w:val="000635A2"/>
    <w:rsid w:val="00063EF5"/>
    <w:rsid w:val="00063F7A"/>
    <w:rsid w:val="00064843"/>
    <w:rsid w:val="00065553"/>
    <w:rsid w:val="000658F3"/>
    <w:rsid w:val="00065925"/>
    <w:rsid w:val="00065F7D"/>
    <w:rsid w:val="00066053"/>
    <w:rsid w:val="000661D9"/>
    <w:rsid w:val="00066458"/>
    <w:rsid w:val="00067518"/>
    <w:rsid w:val="000701FE"/>
    <w:rsid w:val="0007087F"/>
    <w:rsid w:val="0007118A"/>
    <w:rsid w:val="00072BBF"/>
    <w:rsid w:val="00072D74"/>
    <w:rsid w:val="00073017"/>
    <w:rsid w:val="000731D9"/>
    <w:rsid w:val="000737EB"/>
    <w:rsid w:val="0007417F"/>
    <w:rsid w:val="00074462"/>
    <w:rsid w:val="000748D6"/>
    <w:rsid w:val="0007497E"/>
    <w:rsid w:val="00074A68"/>
    <w:rsid w:val="00075223"/>
    <w:rsid w:val="000756D3"/>
    <w:rsid w:val="000759A6"/>
    <w:rsid w:val="00075BE3"/>
    <w:rsid w:val="00075E08"/>
    <w:rsid w:val="00075F6F"/>
    <w:rsid w:val="000764C3"/>
    <w:rsid w:val="00076BFD"/>
    <w:rsid w:val="00077CAC"/>
    <w:rsid w:val="0008043D"/>
    <w:rsid w:val="00080E61"/>
    <w:rsid w:val="00080E7D"/>
    <w:rsid w:val="00081BE6"/>
    <w:rsid w:val="00081D5A"/>
    <w:rsid w:val="000820A7"/>
    <w:rsid w:val="000824DF"/>
    <w:rsid w:val="00082E6A"/>
    <w:rsid w:val="0008311A"/>
    <w:rsid w:val="0008335E"/>
    <w:rsid w:val="00083B41"/>
    <w:rsid w:val="00083E00"/>
    <w:rsid w:val="000840AF"/>
    <w:rsid w:val="00084849"/>
    <w:rsid w:val="0008549D"/>
    <w:rsid w:val="0008565C"/>
    <w:rsid w:val="000858CC"/>
    <w:rsid w:val="00085C9A"/>
    <w:rsid w:val="0008608F"/>
    <w:rsid w:val="00086B78"/>
    <w:rsid w:val="00086BD0"/>
    <w:rsid w:val="00086CCC"/>
    <w:rsid w:val="0009099A"/>
    <w:rsid w:val="00090F1D"/>
    <w:rsid w:val="00091177"/>
    <w:rsid w:val="000915BF"/>
    <w:rsid w:val="00091FE1"/>
    <w:rsid w:val="0009231A"/>
    <w:rsid w:val="0009274D"/>
    <w:rsid w:val="00092BEC"/>
    <w:rsid w:val="00093C2D"/>
    <w:rsid w:val="000950DE"/>
    <w:rsid w:val="0009538A"/>
    <w:rsid w:val="00096E04"/>
    <w:rsid w:val="0009778F"/>
    <w:rsid w:val="00097966"/>
    <w:rsid w:val="000979C7"/>
    <w:rsid w:val="00097C1A"/>
    <w:rsid w:val="00097E1A"/>
    <w:rsid w:val="000A1145"/>
    <w:rsid w:val="000A1290"/>
    <w:rsid w:val="000A18BA"/>
    <w:rsid w:val="000A21C8"/>
    <w:rsid w:val="000A28EA"/>
    <w:rsid w:val="000A37A3"/>
    <w:rsid w:val="000A3F9E"/>
    <w:rsid w:val="000A4566"/>
    <w:rsid w:val="000A461B"/>
    <w:rsid w:val="000A4D8C"/>
    <w:rsid w:val="000A4E1F"/>
    <w:rsid w:val="000A5228"/>
    <w:rsid w:val="000A5418"/>
    <w:rsid w:val="000A5B82"/>
    <w:rsid w:val="000A5FB4"/>
    <w:rsid w:val="000A614B"/>
    <w:rsid w:val="000A6509"/>
    <w:rsid w:val="000A672C"/>
    <w:rsid w:val="000A6E67"/>
    <w:rsid w:val="000A78F4"/>
    <w:rsid w:val="000B016B"/>
    <w:rsid w:val="000B0A7E"/>
    <w:rsid w:val="000B0AE0"/>
    <w:rsid w:val="000B0D9C"/>
    <w:rsid w:val="000B2350"/>
    <w:rsid w:val="000B2DC3"/>
    <w:rsid w:val="000B3EB9"/>
    <w:rsid w:val="000B4136"/>
    <w:rsid w:val="000B501F"/>
    <w:rsid w:val="000B5AD6"/>
    <w:rsid w:val="000B69A7"/>
    <w:rsid w:val="000B703C"/>
    <w:rsid w:val="000B7545"/>
    <w:rsid w:val="000B7FF7"/>
    <w:rsid w:val="000C1574"/>
    <w:rsid w:val="000C179B"/>
    <w:rsid w:val="000C1B65"/>
    <w:rsid w:val="000C2102"/>
    <w:rsid w:val="000C25DB"/>
    <w:rsid w:val="000C3290"/>
    <w:rsid w:val="000C37C2"/>
    <w:rsid w:val="000C3C81"/>
    <w:rsid w:val="000C3CAD"/>
    <w:rsid w:val="000C41E0"/>
    <w:rsid w:val="000C45A7"/>
    <w:rsid w:val="000C4AE4"/>
    <w:rsid w:val="000C50EC"/>
    <w:rsid w:val="000C52A3"/>
    <w:rsid w:val="000C5537"/>
    <w:rsid w:val="000C701B"/>
    <w:rsid w:val="000D0487"/>
    <w:rsid w:val="000D14E2"/>
    <w:rsid w:val="000D32CB"/>
    <w:rsid w:val="000D3325"/>
    <w:rsid w:val="000D3548"/>
    <w:rsid w:val="000D3647"/>
    <w:rsid w:val="000D3CDC"/>
    <w:rsid w:val="000D41D3"/>
    <w:rsid w:val="000D43A5"/>
    <w:rsid w:val="000D4E16"/>
    <w:rsid w:val="000D6FFF"/>
    <w:rsid w:val="000D703B"/>
    <w:rsid w:val="000E094D"/>
    <w:rsid w:val="000E0A91"/>
    <w:rsid w:val="000E114A"/>
    <w:rsid w:val="000E1BA4"/>
    <w:rsid w:val="000E1D33"/>
    <w:rsid w:val="000E344A"/>
    <w:rsid w:val="000E3521"/>
    <w:rsid w:val="000E3E75"/>
    <w:rsid w:val="000E3F28"/>
    <w:rsid w:val="000E4181"/>
    <w:rsid w:val="000E49C1"/>
    <w:rsid w:val="000E4DDD"/>
    <w:rsid w:val="000E4E19"/>
    <w:rsid w:val="000E52BB"/>
    <w:rsid w:val="000E52FB"/>
    <w:rsid w:val="000E5A25"/>
    <w:rsid w:val="000E5B56"/>
    <w:rsid w:val="000E66D0"/>
    <w:rsid w:val="000E7291"/>
    <w:rsid w:val="000F00CB"/>
    <w:rsid w:val="000F01B2"/>
    <w:rsid w:val="000F0316"/>
    <w:rsid w:val="000F0435"/>
    <w:rsid w:val="000F071B"/>
    <w:rsid w:val="000F15B4"/>
    <w:rsid w:val="000F1A68"/>
    <w:rsid w:val="000F1B1E"/>
    <w:rsid w:val="000F23A4"/>
    <w:rsid w:val="000F2553"/>
    <w:rsid w:val="000F25AA"/>
    <w:rsid w:val="000F260C"/>
    <w:rsid w:val="000F2619"/>
    <w:rsid w:val="000F27AB"/>
    <w:rsid w:val="000F3382"/>
    <w:rsid w:val="000F3469"/>
    <w:rsid w:val="000F386C"/>
    <w:rsid w:val="000F3B3A"/>
    <w:rsid w:val="000F4A91"/>
    <w:rsid w:val="000F5506"/>
    <w:rsid w:val="000F67CF"/>
    <w:rsid w:val="0010048E"/>
    <w:rsid w:val="00101ABE"/>
    <w:rsid w:val="00101D1F"/>
    <w:rsid w:val="00102889"/>
    <w:rsid w:val="00103191"/>
    <w:rsid w:val="001033FF"/>
    <w:rsid w:val="001034F0"/>
    <w:rsid w:val="00104B26"/>
    <w:rsid w:val="00104D20"/>
    <w:rsid w:val="001058B0"/>
    <w:rsid w:val="00105E1E"/>
    <w:rsid w:val="0010683F"/>
    <w:rsid w:val="00106BFB"/>
    <w:rsid w:val="00110162"/>
    <w:rsid w:val="0011034D"/>
    <w:rsid w:val="001109AD"/>
    <w:rsid w:val="0011187F"/>
    <w:rsid w:val="00111C2D"/>
    <w:rsid w:val="00111F04"/>
    <w:rsid w:val="00112744"/>
    <w:rsid w:val="001160FF"/>
    <w:rsid w:val="001167A1"/>
    <w:rsid w:val="00116910"/>
    <w:rsid w:val="00116F3E"/>
    <w:rsid w:val="00117351"/>
    <w:rsid w:val="001176BF"/>
    <w:rsid w:val="00120102"/>
    <w:rsid w:val="001202CD"/>
    <w:rsid w:val="0012062E"/>
    <w:rsid w:val="001218F2"/>
    <w:rsid w:val="00121D47"/>
    <w:rsid w:val="00122416"/>
    <w:rsid w:val="00122D70"/>
    <w:rsid w:val="00123454"/>
    <w:rsid w:val="0012433E"/>
    <w:rsid w:val="001254FD"/>
    <w:rsid w:val="0012557A"/>
    <w:rsid w:val="00125CBE"/>
    <w:rsid w:val="00125E8F"/>
    <w:rsid w:val="00126DD8"/>
    <w:rsid w:val="001272F5"/>
    <w:rsid w:val="001274EC"/>
    <w:rsid w:val="00127941"/>
    <w:rsid w:val="00130110"/>
    <w:rsid w:val="0013037D"/>
    <w:rsid w:val="0013043C"/>
    <w:rsid w:val="00130490"/>
    <w:rsid w:val="00130D91"/>
    <w:rsid w:val="00130EA6"/>
    <w:rsid w:val="0013176F"/>
    <w:rsid w:val="00131F09"/>
    <w:rsid w:val="0013219B"/>
    <w:rsid w:val="00132844"/>
    <w:rsid w:val="00132A79"/>
    <w:rsid w:val="00132D90"/>
    <w:rsid w:val="00133B70"/>
    <w:rsid w:val="00134237"/>
    <w:rsid w:val="001353C5"/>
    <w:rsid w:val="001354A1"/>
    <w:rsid w:val="0013553F"/>
    <w:rsid w:val="001355C3"/>
    <w:rsid w:val="00135778"/>
    <w:rsid w:val="00135828"/>
    <w:rsid w:val="00135CEB"/>
    <w:rsid w:val="00136DAD"/>
    <w:rsid w:val="001372A2"/>
    <w:rsid w:val="0013764C"/>
    <w:rsid w:val="00137765"/>
    <w:rsid w:val="0013780D"/>
    <w:rsid w:val="00137B39"/>
    <w:rsid w:val="00137F59"/>
    <w:rsid w:val="001407DA"/>
    <w:rsid w:val="00140B75"/>
    <w:rsid w:val="00140B84"/>
    <w:rsid w:val="00140EEC"/>
    <w:rsid w:val="0014114F"/>
    <w:rsid w:val="001417F0"/>
    <w:rsid w:val="00141CC4"/>
    <w:rsid w:val="00141E07"/>
    <w:rsid w:val="001429E7"/>
    <w:rsid w:val="0014350A"/>
    <w:rsid w:val="00143BFD"/>
    <w:rsid w:val="00144223"/>
    <w:rsid w:val="00144273"/>
    <w:rsid w:val="001454AA"/>
    <w:rsid w:val="0014595B"/>
    <w:rsid w:val="00145B7E"/>
    <w:rsid w:val="00146050"/>
    <w:rsid w:val="001466DE"/>
    <w:rsid w:val="00146738"/>
    <w:rsid w:val="00147DDA"/>
    <w:rsid w:val="0015019F"/>
    <w:rsid w:val="001504BB"/>
    <w:rsid w:val="001506C6"/>
    <w:rsid w:val="001506E7"/>
    <w:rsid w:val="00150B00"/>
    <w:rsid w:val="00150B1C"/>
    <w:rsid w:val="00150B22"/>
    <w:rsid w:val="001512C1"/>
    <w:rsid w:val="001528BD"/>
    <w:rsid w:val="001529F3"/>
    <w:rsid w:val="00152BA6"/>
    <w:rsid w:val="00153053"/>
    <w:rsid w:val="00154065"/>
    <w:rsid w:val="00154CC5"/>
    <w:rsid w:val="00155160"/>
    <w:rsid w:val="0015636E"/>
    <w:rsid w:val="001569E4"/>
    <w:rsid w:val="001572B1"/>
    <w:rsid w:val="00157381"/>
    <w:rsid w:val="00157386"/>
    <w:rsid w:val="001576C2"/>
    <w:rsid w:val="00157E49"/>
    <w:rsid w:val="00161008"/>
    <w:rsid w:val="00161877"/>
    <w:rsid w:val="0016188B"/>
    <w:rsid w:val="001621F3"/>
    <w:rsid w:val="00162488"/>
    <w:rsid w:val="00162E2D"/>
    <w:rsid w:val="00162EA4"/>
    <w:rsid w:val="001633B9"/>
    <w:rsid w:val="00163907"/>
    <w:rsid w:val="001639A5"/>
    <w:rsid w:val="001644C8"/>
    <w:rsid w:val="00165674"/>
    <w:rsid w:val="0016711A"/>
    <w:rsid w:val="001676F5"/>
    <w:rsid w:val="00167852"/>
    <w:rsid w:val="00167D5E"/>
    <w:rsid w:val="00167EDA"/>
    <w:rsid w:val="0017009E"/>
    <w:rsid w:val="0017118A"/>
    <w:rsid w:val="0017129C"/>
    <w:rsid w:val="00172067"/>
    <w:rsid w:val="00172182"/>
    <w:rsid w:val="001729FB"/>
    <w:rsid w:val="0017335F"/>
    <w:rsid w:val="001733E7"/>
    <w:rsid w:val="00173447"/>
    <w:rsid w:val="0017391B"/>
    <w:rsid w:val="0017403C"/>
    <w:rsid w:val="001741AC"/>
    <w:rsid w:val="001755ED"/>
    <w:rsid w:val="001757F2"/>
    <w:rsid w:val="00175A3A"/>
    <w:rsid w:val="00175ED4"/>
    <w:rsid w:val="0017656D"/>
    <w:rsid w:val="00176F2B"/>
    <w:rsid w:val="0018035F"/>
    <w:rsid w:val="00180A5D"/>
    <w:rsid w:val="00180D98"/>
    <w:rsid w:val="001812D5"/>
    <w:rsid w:val="00182797"/>
    <w:rsid w:val="00182C38"/>
    <w:rsid w:val="001855CD"/>
    <w:rsid w:val="00185662"/>
    <w:rsid w:val="00185711"/>
    <w:rsid w:val="00185D30"/>
    <w:rsid w:val="001865AB"/>
    <w:rsid w:val="001869DA"/>
    <w:rsid w:val="00187269"/>
    <w:rsid w:val="001874DF"/>
    <w:rsid w:val="00187524"/>
    <w:rsid w:val="0019097F"/>
    <w:rsid w:val="001912C3"/>
    <w:rsid w:val="001914A8"/>
    <w:rsid w:val="00191826"/>
    <w:rsid w:val="00192CED"/>
    <w:rsid w:val="00192FF6"/>
    <w:rsid w:val="00193095"/>
    <w:rsid w:val="00193779"/>
    <w:rsid w:val="00193A5D"/>
    <w:rsid w:val="00194A63"/>
    <w:rsid w:val="00194CE2"/>
    <w:rsid w:val="0019512A"/>
    <w:rsid w:val="00195508"/>
    <w:rsid w:val="00195D04"/>
    <w:rsid w:val="00195F90"/>
    <w:rsid w:val="0019778A"/>
    <w:rsid w:val="00197B87"/>
    <w:rsid w:val="001A09D7"/>
    <w:rsid w:val="001A11D7"/>
    <w:rsid w:val="001A12FC"/>
    <w:rsid w:val="001A1A00"/>
    <w:rsid w:val="001A2C66"/>
    <w:rsid w:val="001A2E80"/>
    <w:rsid w:val="001A2ECC"/>
    <w:rsid w:val="001A36BF"/>
    <w:rsid w:val="001A3AD1"/>
    <w:rsid w:val="001A4F00"/>
    <w:rsid w:val="001A5651"/>
    <w:rsid w:val="001A5969"/>
    <w:rsid w:val="001A5B8C"/>
    <w:rsid w:val="001A643F"/>
    <w:rsid w:val="001A6FC7"/>
    <w:rsid w:val="001A73C5"/>
    <w:rsid w:val="001A7F81"/>
    <w:rsid w:val="001B0964"/>
    <w:rsid w:val="001B0D8C"/>
    <w:rsid w:val="001B1F0C"/>
    <w:rsid w:val="001B21E0"/>
    <w:rsid w:val="001B28F8"/>
    <w:rsid w:val="001B3281"/>
    <w:rsid w:val="001B3BAC"/>
    <w:rsid w:val="001B4095"/>
    <w:rsid w:val="001B4620"/>
    <w:rsid w:val="001B4B7E"/>
    <w:rsid w:val="001B5595"/>
    <w:rsid w:val="001B562F"/>
    <w:rsid w:val="001B5C26"/>
    <w:rsid w:val="001B601E"/>
    <w:rsid w:val="001B65C7"/>
    <w:rsid w:val="001B65EC"/>
    <w:rsid w:val="001B6AD1"/>
    <w:rsid w:val="001B6F3A"/>
    <w:rsid w:val="001B73B4"/>
    <w:rsid w:val="001B7969"/>
    <w:rsid w:val="001B7A3B"/>
    <w:rsid w:val="001C022D"/>
    <w:rsid w:val="001C05A3"/>
    <w:rsid w:val="001C0AD8"/>
    <w:rsid w:val="001C0C7D"/>
    <w:rsid w:val="001C0DB4"/>
    <w:rsid w:val="001C1312"/>
    <w:rsid w:val="001C172D"/>
    <w:rsid w:val="001C1DD3"/>
    <w:rsid w:val="001C21CE"/>
    <w:rsid w:val="001C222B"/>
    <w:rsid w:val="001C230B"/>
    <w:rsid w:val="001C25EB"/>
    <w:rsid w:val="001C4078"/>
    <w:rsid w:val="001C44ED"/>
    <w:rsid w:val="001C47C0"/>
    <w:rsid w:val="001C5105"/>
    <w:rsid w:val="001C5F51"/>
    <w:rsid w:val="001C640E"/>
    <w:rsid w:val="001C69C2"/>
    <w:rsid w:val="001C7985"/>
    <w:rsid w:val="001D04D7"/>
    <w:rsid w:val="001D14E3"/>
    <w:rsid w:val="001D1B91"/>
    <w:rsid w:val="001D1E70"/>
    <w:rsid w:val="001D27CB"/>
    <w:rsid w:val="001D2C81"/>
    <w:rsid w:val="001D3094"/>
    <w:rsid w:val="001D3509"/>
    <w:rsid w:val="001D3DC4"/>
    <w:rsid w:val="001D449A"/>
    <w:rsid w:val="001D451D"/>
    <w:rsid w:val="001D4572"/>
    <w:rsid w:val="001D47F7"/>
    <w:rsid w:val="001D5C61"/>
    <w:rsid w:val="001D5F9B"/>
    <w:rsid w:val="001D6174"/>
    <w:rsid w:val="001D629A"/>
    <w:rsid w:val="001D6D4C"/>
    <w:rsid w:val="001D7742"/>
    <w:rsid w:val="001D7803"/>
    <w:rsid w:val="001E08BE"/>
    <w:rsid w:val="001E0E42"/>
    <w:rsid w:val="001E3137"/>
    <w:rsid w:val="001E3BC8"/>
    <w:rsid w:val="001E3C55"/>
    <w:rsid w:val="001E4213"/>
    <w:rsid w:val="001E4851"/>
    <w:rsid w:val="001E52C8"/>
    <w:rsid w:val="001E54BC"/>
    <w:rsid w:val="001E5517"/>
    <w:rsid w:val="001E561D"/>
    <w:rsid w:val="001E7CBF"/>
    <w:rsid w:val="001E7E11"/>
    <w:rsid w:val="001F0789"/>
    <w:rsid w:val="001F07E9"/>
    <w:rsid w:val="001F0DD5"/>
    <w:rsid w:val="001F10BC"/>
    <w:rsid w:val="001F10CF"/>
    <w:rsid w:val="001F18FE"/>
    <w:rsid w:val="001F1A9E"/>
    <w:rsid w:val="001F2C60"/>
    <w:rsid w:val="001F30FE"/>
    <w:rsid w:val="001F3454"/>
    <w:rsid w:val="001F49D2"/>
    <w:rsid w:val="001F4F5A"/>
    <w:rsid w:val="001F5022"/>
    <w:rsid w:val="001F507E"/>
    <w:rsid w:val="001F527F"/>
    <w:rsid w:val="001F5571"/>
    <w:rsid w:val="001F5DFF"/>
    <w:rsid w:val="001F623D"/>
    <w:rsid w:val="001F64C7"/>
    <w:rsid w:val="001F65E7"/>
    <w:rsid w:val="001F6E4B"/>
    <w:rsid w:val="001F72AC"/>
    <w:rsid w:val="00200286"/>
    <w:rsid w:val="00201714"/>
    <w:rsid w:val="002017BD"/>
    <w:rsid w:val="00201E07"/>
    <w:rsid w:val="002022AC"/>
    <w:rsid w:val="00202706"/>
    <w:rsid w:val="00202A96"/>
    <w:rsid w:val="00202BD6"/>
    <w:rsid w:val="00203454"/>
    <w:rsid w:val="00203DC3"/>
    <w:rsid w:val="00203F4B"/>
    <w:rsid w:val="002050C0"/>
    <w:rsid w:val="002050E3"/>
    <w:rsid w:val="0020570F"/>
    <w:rsid w:val="00205D9C"/>
    <w:rsid w:val="00206BE8"/>
    <w:rsid w:val="00206C03"/>
    <w:rsid w:val="0020722B"/>
    <w:rsid w:val="00207628"/>
    <w:rsid w:val="00207F70"/>
    <w:rsid w:val="0021011F"/>
    <w:rsid w:val="002108B0"/>
    <w:rsid w:val="002108EC"/>
    <w:rsid w:val="0021154A"/>
    <w:rsid w:val="002116A7"/>
    <w:rsid w:val="00211E76"/>
    <w:rsid w:val="002122C0"/>
    <w:rsid w:val="00212D05"/>
    <w:rsid w:val="00213F0F"/>
    <w:rsid w:val="0021416D"/>
    <w:rsid w:val="00214207"/>
    <w:rsid w:val="00215F84"/>
    <w:rsid w:val="002170D1"/>
    <w:rsid w:val="00217B7C"/>
    <w:rsid w:val="002208ED"/>
    <w:rsid w:val="00220D85"/>
    <w:rsid w:val="00220E74"/>
    <w:rsid w:val="00220FE7"/>
    <w:rsid w:val="00221D9E"/>
    <w:rsid w:val="002222D4"/>
    <w:rsid w:val="0022248B"/>
    <w:rsid w:val="002237FB"/>
    <w:rsid w:val="00223D1A"/>
    <w:rsid w:val="002240DB"/>
    <w:rsid w:val="002240E2"/>
    <w:rsid w:val="00224549"/>
    <w:rsid w:val="00224748"/>
    <w:rsid w:val="002250E1"/>
    <w:rsid w:val="002268E7"/>
    <w:rsid w:val="00226FED"/>
    <w:rsid w:val="0022714B"/>
    <w:rsid w:val="0022793E"/>
    <w:rsid w:val="00227D68"/>
    <w:rsid w:val="002300D0"/>
    <w:rsid w:val="00230BED"/>
    <w:rsid w:val="0023140C"/>
    <w:rsid w:val="00231D65"/>
    <w:rsid w:val="00232CD2"/>
    <w:rsid w:val="00232DD9"/>
    <w:rsid w:val="00233789"/>
    <w:rsid w:val="00233CEE"/>
    <w:rsid w:val="00234058"/>
    <w:rsid w:val="00234958"/>
    <w:rsid w:val="0023576B"/>
    <w:rsid w:val="0023642B"/>
    <w:rsid w:val="002369F0"/>
    <w:rsid w:val="00236CD6"/>
    <w:rsid w:val="002371F9"/>
    <w:rsid w:val="00237658"/>
    <w:rsid w:val="00237720"/>
    <w:rsid w:val="00240715"/>
    <w:rsid w:val="00241EC5"/>
    <w:rsid w:val="00243318"/>
    <w:rsid w:val="00244452"/>
    <w:rsid w:val="002457EB"/>
    <w:rsid w:val="00245AA8"/>
    <w:rsid w:val="00245E70"/>
    <w:rsid w:val="002462CC"/>
    <w:rsid w:val="002475C9"/>
    <w:rsid w:val="0024770A"/>
    <w:rsid w:val="00247BD7"/>
    <w:rsid w:val="002505F8"/>
    <w:rsid w:val="00250839"/>
    <w:rsid w:val="00250E8C"/>
    <w:rsid w:val="00251066"/>
    <w:rsid w:val="00251608"/>
    <w:rsid w:val="00251EF9"/>
    <w:rsid w:val="0025207D"/>
    <w:rsid w:val="002536D0"/>
    <w:rsid w:val="00254004"/>
    <w:rsid w:val="002545E1"/>
    <w:rsid w:val="00254CA5"/>
    <w:rsid w:val="00254D00"/>
    <w:rsid w:val="0025504D"/>
    <w:rsid w:val="00255105"/>
    <w:rsid w:val="0025641E"/>
    <w:rsid w:val="00256564"/>
    <w:rsid w:val="00257064"/>
    <w:rsid w:val="00257340"/>
    <w:rsid w:val="00257482"/>
    <w:rsid w:val="002578B3"/>
    <w:rsid w:val="002607F1"/>
    <w:rsid w:val="002608D8"/>
    <w:rsid w:val="00260F74"/>
    <w:rsid w:val="00261A02"/>
    <w:rsid w:val="00261D3A"/>
    <w:rsid w:val="00262281"/>
    <w:rsid w:val="00262639"/>
    <w:rsid w:val="002634F1"/>
    <w:rsid w:val="0026406A"/>
    <w:rsid w:val="0026414C"/>
    <w:rsid w:val="00264B09"/>
    <w:rsid w:val="00264EB6"/>
    <w:rsid w:val="002654F2"/>
    <w:rsid w:val="00265908"/>
    <w:rsid w:val="00265ABA"/>
    <w:rsid w:val="00265C90"/>
    <w:rsid w:val="002661DB"/>
    <w:rsid w:val="00266670"/>
    <w:rsid w:val="0026671D"/>
    <w:rsid w:val="00267555"/>
    <w:rsid w:val="00271646"/>
    <w:rsid w:val="00271DE0"/>
    <w:rsid w:val="00271E64"/>
    <w:rsid w:val="002723CC"/>
    <w:rsid w:val="002723FD"/>
    <w:rsid w:val="0027258B"/>
    <w:rsid w:val="00272C42"/>
    <w:rsid w:val="00273708"/>
    <w:rsid w:val="0027416B"/>
    <w:rsid w:val="002748D0"/>
    <w:rsid w:val="00274913"/>
    <w:rsid w:val="00275289"/>
    <w:rsid w:val="00275494"/>
    <w:rsid w:val="00275E9E"/>
    <w:rsid w:val="00277083"/>
    <w:rsid w:val="002770C2"/>
    <w:rsid w:val="002771D3"/>
    <w:rsid w:val="0028066A"/>
    <w:rsid w:val="00280817"/>
    <w:rsid w:val="00280E82"/>
    <w:rsid w:val="002815F4"/>
    <w:rsid w:val="00283AAD"/>
    <w:rsid w:val="00283AF2"/>
    <w:rsid w:val="00283FE7"/>
    <w:rsid w:val="002847A4"/>
    <w:rsid w:val="00285D71"/>
    <w:rsid w:val="002866FC"/>
    <w:rsid w:val="00286900"/>
    <w:rsid w:val="00286BFC"/>
    <w:rsid w:val="00286C70"/>
    <w:rsid w:val="002873EA"/>
    <w:rsid w:val="00287807"/>
    <w:rsid w:val="00287ECD"/>
    <w:rsid w:val="002903D8"/>
    <w:rsid w:val="00290C5C"/>
    <w:rsid w:val="00290C90"/>
    <w:rsid w:val="00291374"/>
    <w:rsid w:val="002919D9"/>
    <w:rsid w:val="00291C09"/>
    <w:rsid w:val="002920ED"/>
    <w:rsid w:val="0029218E"/>
    <w:rsid w:val="002921A1"/>
    <w:rsid w:val="00292369"/>
    <w:rsid w:val="00292432"/>
    <w:rsid w:val="00292E72"/>
    <w:rsid w:val="00292F88"/>
    <w:rsid w:val="00293357"/>
    <w:rsid w:val="00293FA3"/>
    <w:rsid w:val="00294E07"/>
    <w:rsid w:val="00294FA4"/>
    <w:rsid w:val="0029544D"/>
    <w:rsid w:val="00296A40"/>
    <w:rsid w:val="0029717B"/>
    <w:rsid w:val="002971BE"/>
    <w:rsid w:val="00297525"/>
    <w:rsid w:val="00297A57"/>
    <w:rsid w:val="00297D92"/>
    <w:rsid w:val="002A0A6A"/>
    <w:rsid w:val="002A0B70"/>
    <w:rsid w:val="002A1033"/>
    <w:rsid w:val="002A1E74"/>
    <w:rsid w:val="002A239A"/>
    <w:rsid w:val="002A24CD"/>
    <w:rsid w:val="002A263B"/>
    <w:rsid w:val="002A2755"/>
    <w:rsid w:val="002A28A7"/>
    <w:rsid w:val="002A3346"/>
    <w:rsid w:val="002A36BA"/>
    <w:rsid w:val="002A3BF6"/>
    <w:rsid w:val="002A3FF5"/>
    <w:rsid w:val="002A4274"/>
    <w:rsid w:val="002A493D"/>
    <w:rsid w:val="002A4E8E"/>
    <w:rsid w:val="002A5BED"/>
    <w:rsid w:val="002A5DA3"/>
    <w:rsid w:val="002A62F4"/>
    <w:rsid w:val="002A6E90"/>
    <w:rsid w:val="002B012B"/>
    <w:rsid w:val="002B0463"/>
    <w:rsid w:val="002B05A5"/>
    <w:rsid w:val="002B1541"/>
    <w:rsid w:val="002B1590"/>
    <w:rsid w:val="002B208D"/>
    <w:rsid w:val="002B3789"/>
    <w:rsid w:val="002B3D56"/>
    <w:rsid w:val="002B3F8F"/>
    <w:rsid w:val="002B4120"/>
    <w:rsid w:val="002B4147"/>
    <w:rsid w:val="002B582C"/>
    <w:rsid w:val="002B5D8A"/>
    <w:rsid w:val="002B5FE8"/>
    <w:rsid w:val="002B632B"/>
    <w:rsid w:val="002B66F7"/>
    <w:rsid w:val="002B793C"/>
    <w:rsid w:val="002C0758"/>
    <w:rsid w:val="002C0CBE"/>
    <w:rsid w:val="002C1419"/>
    <w:rsid w:val="002C1538"/>
    <w:rsid w:val="002C1BD9"/>
    <w:rsid w:val="002C2200"/>
    <w:rsid w:val="002C2322"/>
    <w:rsid w:val="002C491A"/>
    <w:rsid w:val="002C4AD7"/>
    <w:rsid w:val="002C4C62"/>
    <w:rsid w:val="002C4E39"/>
    <w:rsid w:val="002C515A"/>
    <w:rsid w:val="002C5630"/>
    <w:rsid w:val="002C590B"/>
    <w:rsid w:val="002C59AA"/>
    <w:rsid w:val="002C615B"/>
    <w:rsid w:val="002C7567"/>
    <w:rsid w:val="002D0986"/>
    <w:rsid w:val="002D1193"/>
    <w:rsid w:val="002D174E"/>
    <w:rsid w:val="002D1C44"/>
    <w:rsid w:val="002D1D32"/>
    <w:rsid w:val="002D2068"/>
    <w:rsid w:val="002D216F"/>
    <w:rsid w:val="002D29FF"/>
    <w:rsid w:val="002D3A8F"/>
    <w:rsid w:val="002D4017"/>
    <w:rsid w:val="002D4474"/>
    <w:rsid w:val="002D4534"/>
    <w:rsid w:val="002D4857"/>
    <w:rsid w:val="002D48C9"/>
    <w:rsid w:val="002D4BBA"/>
    <w:rsid w:val="002D4C9E"/>
    <w:rsid w:val="002D54CC"/>
    <w:rsid w:val="002D5AF7"/>
    <w:rsid w:val="002D6885"/>
    <w:rsid w:val="002D74E2"/>
    <w:rsid w:val="002D7871"/>
    <w:rsid w:val="002E015F"/>
    <w:rsid w:val="002E0977"/>
    <w:rsid w:val="002E1C0C"/>
    <w:rsid w:val="002E3641"/>
    <w:rsid w:val="002E3F3B"/>
    <w:rsid w:val="002E468B"/>
    <w:rsid w:val="002E48C1"/>
    <w:rsid w:val="002E4A8E"/>
    <w:rsid w:val="002E4BF1"/>
    <w:rsid w:val="002E50CB"/>
    <w:rsid w:val="002E578C"/>
    <w:rsid w:val="002E5F8D"/>
    <w:rsid w:val="002E61C7"/>
    <w:rsid w:val="002E6A1F"/>
    <w:rsid w:val="002E6A92"/>
    <w:rsid w:val="002E73A6"/>
    <w:rsid w:val="002E7DC0"/>
    <w:rsid w:val="002F0062"/>
    <w:rsid w:val="002F00CE"/>
    <w:rsid w:val="002F048A"/>
    <w:rsid w:val="002F12C7"/>
    <w:rsid w:val="002F16CB"/>
    <w:rsid w:val="002F1892"/>
    <w:rsid w:val="002F1D18"/>
    <w:rsid w:val="002F1D86"/>
    <w:rsid w:val="002F2F40"/>
    <w:rsid w:val="002F2F49"/>
    <w:rsid w:val="002F3050"/>
    <w:rsid w:val="002F36E1"/>
    <w:rsid w:val="002F3995"/>
    <w:rsid w:val="002F39ED"/>
    <w:rsid w:val="002F3AB5"/>
    <w:rsid w:val="002F3CFF"/>
    <w:rsid w:val="002F40A1"/>
    <w:rsid w:val="002F447E"/>
    <w:rsid w:val="002F4B9C"/>
    <w:rsid w:val="002F4C23"/>
    <w:rsid w:val="002F4EE6"/>
    <w:rsid w:val="002F56B6"/>
    <w:rsid w:val="002F689F"/>
    <w:rsid w:val="002F6EDA"/>
    <w:rsid w:val="002F6F99"/>
    <w:rsid w:val="002F725A"/>
    <w:rsid w:val="00300962"/>
    <w:rsid w:val="00300BE3"/>
    <w:rsid w:val="00300BFE"/>
    <w:rsid w:val="003013CE"/>
    <w:rsid w:val="00301A78"/>
    <w:rsid w:val="00301AE6"/>
    <w:rsid w:val="00301CAC"/>
    <w:rsid w:val="0030251E"/>
    <w:rsid w:val="003025A3"/>
    <w:rsid w:val="00302C5A"/>
    <w:rsid w:val="00303ABB"/>
    <w:rsid w:val="00303E80"/>
    <w:rsid w:val="00304034"/>
    <w:rsid w:val="003041A2"/>
    <w:rsid w:val="0030461B"/>
    <w:rsid w:val="00304765"/>
    <w:rsid w:val="00304BE8"/>
    <w:rsid w:val="0030519A"/>
    <w:rsid w:val="00305338"/>
    <w:rsid w:val="00306586"/>
    <w:rsid w:val="00306864"/>
    <w:rsid w:val="0030707B"/>
    <w:rsid w:val="0031014F"/>
    <w:rsid w:val="0031094A"/>
    <w:rsid w:val="00310D84"/>
    <w:rsid w:val="00311841"/>
    <w:rsid w:val="00311F16"/>
    <w:rsid w:val="00312389"/>
    <w:rsid w:val="00312499"/>
    <w:rsid w:val="00312583"/>
    <w:rsid w:val="00312661"/>
    <w:rsid w:val="00312B79"/>
    <w:rsid w:val="00313272"/>
    <w:rsid w:val="00313C5C"/>
    <w:rsid w:val="00313E3D"/>
    <w:rsid w:val="00314464"/>
    <w:rsid w:val="003146BA"/>
    <w:rsid w:val="00314C06"/>
    <w:rsid w:val="00314D87"/>
    <w:rsid w:val="003150C2"/>
    <w:rsid w:val="00315B7A"/>
    <w:rsid w:val="00315E18"/>
    <w:rsid w:val="003166C2"/>
    <w:rsid w:val="00316720"/>
    <w:rsid w:val="00316CAA"/>
    <w:rsid w:val="00317386"/>
    <w:rsid w:val="00317856"/>
    <w:rsid w:val="00317FAF"/>
    <w:rsid w:val="0032046F"/>
    <w:rsid w:val="0032126F"/>
    <w:rsid w:val="003213E1"/>
    <w:rsid w:val="003224E8"/>
    <w:rsid w:val="00322677"/>
    <w:rsid w:val="0032282B"/>
    <w:rsid w:val="0032300D"/>
    <w:rsid w:val="00323E5F"/>
    <w:rsid w:val="003244AC"/>
    <w:rsid w:val="003253D5"/>
    <w:rsid w:val="0032578E"/>
    <w:rsid w:val="003262EC"/>
    <w:rsid w:val="0032640F"/>
    <w:rsid w:val="003266AE"/>
    <w:rsid w:val="00326852"/>
    <w:rsid w:val="00326E36"/>
    <w:rsid w:val="0032760A"/>
    <w:rsid w:val="00327DBC"/>
    <w:rsid w:val="00327FA1"/>
    <w:rsid w:val="00330206"/>
    <w:rsid w:val="00330995"/>
    <w:rsid w:val="00330B97"/>
    <w:rsid w:val="00331897"/>
    <w:rsid w:val="00331B52"/>
    <w:rsid w:val="00331D2E"/>
    <w:rsid w:val="00331DFF"/>
    <w:rsid w:val="00332D7A"/>
    <w:rsid w:val="00333910"/>
    <w:rsid w:val="00333A18"/>
    <w:rsid w:val="00333CA6"/>
    <w:rsid w:val="00333E89"/>
    <w:rsid w:val="0033408F"/>
    <w:rsid w:val="00334710"/>
    <w:rsid w:val="003348D4"/>
    <w:rsid w:val="003351F6"/>
    <w:rsid w:val="0033534E"/>
    <w:rsid w:val="00335955"/>
    <w:rsid w:val="00335EA6"/>
    <w:rsid w:val="00336211"/>
    <w:rsid w:val="0033677F"/>
    <w:rsid w:val="0033749A"/>
    <w:rsid w:val="0034075C"/>
    <w:rsid w:val="003415A1"/>
    <w:rsid w:val="00341CC6"/>
    <w:rsid w:val="0034216C"/>
    <w:rsid w:val="0034223D"/>
    <w:rsid w:val="0034300A"/>
    <w:rsid w:val="00343047"/>
    <w:rsid w:val="003432CD"/>
    <w:rsid w:val="003436DD"/>
    <w:rsid w:val="0034390C"/>
    <w:rsid w:val="0034442F"/>
    <w:rsid w:val="003446CB"/>
    <w:rsid w:val="00344A1B"/>
    <w:rsid w:val="00344BC0"/>
    <w:rsid w:val="00344DB6"/>
    <w:rsid w:val="00344F26"/>
    <w:rsid w:val="003459A6"/>
    <w:rsid w:val="00345D7B"/>
    <w:rsid w:val="003461D8"/>
    <w:rsid w:val="003462DF"/>
    <w:rsid w:val="00346361"/>
    <w:rsid w:val="003463FF"/>
    <w:rsid w:val="0034686C"/>
    <w:rsid w:val="00346B5E"/>
    <w:rsid w:val="00346D32"/>
    <w:rsid w:val="00347339"/>
    <w:rsid w:val="00347584"/>
    <w:rsid w:val="00350604"/>
    <w:rsid w:val="00350BB9"/>
    <w:rsid w:val="00352386"/>
    <w:rsid w:val="00352436"/>
    <w:rsid w:val="00352C5B"/>
    <w:rsid w:val="00353371"/>
    <w:rsid w:val="00353573"/>
    <w:rsid w:val="00353828"/>
    <w:rsid w:val="00353C66"/>
    <w:rsid w:val="00353F0C"/>
    <w:rsid w:val="003540B1"/>
    <w:rsid w:val="0035478A"/>
    <w:rsid w:val="00354C9B"/>
    <w:rsid w:val="00355235"/>
    <w:rsid w:val="00355DA1"/>
    <w:rsid w:val="00357F49"/>
    <w:rsid w:val="00357FE1"/>
    <w:rsid w:val="003607A0"/>
    <w:rsid w:val="00360B47"/>
    <w:rsid w:val="003611F4"/>
    <w:rsid w:val="00361200"/>
    <w:rsid w:val="0036184C"/>
    <w:rsid w:val="003629DC"/>
    <w:rsid w:val="003629F6"/>
    <w:rsid w:val="0036364B"/>
    <w:rsid w:val="00363ECA"/>
    <w:rsid w:val="00363EEE"/>
    <w:rsid w:val="003644B5"/>
    <w:rsid w:val="003649A7"/>
    <w:rsid w:val="00364CC8"/>
    <w:rsid w:val="00364DCF"/>
    <w:rsid w:val="003658AB"/>
    <w:rsid w:val="00365F6C"/>
    <w:rsid w:val="00366890"/>
    <w:rsid w:val="00366FF2"/>
    <w:rsid w:val="0036702C"/>
    <w:rsid w:val="0036716F"/>
    <w:rsid w:val="00367201"/>
    <w:rsid w:val="00367BF0"/>
    <w:rsid w:val="00371BB0"/>
    <w:rsid w:val="0037206F"/>
    <w:rsid w:val="0037236B"/>
    <w:rsid w:val="0037267F"/>
    <w:rsid w:val="00372688"/>
    <w:rsid w:val="0037291D"/>
    <w:rsid w:val="00372B7E"/>
    <w:rsid w:val="00373751"/>
    <w:rsid w:val="00373AA0"/>
    <w:rsid w:val="00373BC5"/>
    <w:rsid w:val="0037418D"/>
    <w:rsid w:val="003747C6"/>
    <w:rsid w:val="00374B99"/>
    <w:rsid w:val="003755E2"/>
    <w:rsid w:val="00375691"/>
    <w:rsid w:val="003773A4"/>
    <w:rsid w:val="00380184"/>
    <w:rsid w:val="00380484"/>
    <w:rsid w:val="00380BD4"/>
    <w:rsid w:val="0038105E"/>
    <w:rsid w:val="0038109D"/>
    <w:rsid w:val="003811CF"/>
    <w:rsid w:val="003812E1"/>
    <w:rsid w:val="003818FB"/>
    <w:rsid w:val="003819B4"/>
    <w:rsid w:val="00381E7A"/>
    <w:rsid w:val="00381FBE"/>
    <w:rsid w:val="0038208D"/>
    <w:rsid w:val="00382AE5"/>
    <w:rsid w:val="00383932"/>
    <w:rsid w:val="00383D3F"/>
    <w:rsid w:val="0038413B"/>
    <w:rsid w:val="00384393"/>
    <w:rsid w:val="003845C7"/>
    <w:rsid w:val="00384F32"/>
    <w:rsid w:val="003852B9"/>
    <w:rsid w:val="00385400"/>
    <w:rsid w:val="003856D4"/>
    <w:rsid w:val="00386F2C"/>
    <w:rsid w:val="003876C2"/>
    <w:rsid w:val="003878AB"/>
    <w:rsid w:val="00387975"/>
    <w:rsid w:val="00387A4C"/>
    <w:rsid w:val="00387DA4"/>
    <w:rsid w:val="00387E8E"/>
    <w:rsid w:val="00390202"/>
    <w:rsid w:val="00390AF7"/>
    <w:rsid w:val="00390C73"/>
    <w:rsid w:val="0039115B"/>
    <w:rsid w:val="00391192"/>
    <w:rsid w:val="00391CC7"/>
    <w:rsid w:val="00391FFC"/>
    <w:rsid w:val="00392765"/>
    <w:rsid w:val="003932B5"/>
    <w:rsid w:val="00393309"/>
    <w:rsid w:val="00393AA7"/>
    <w:rsid w:val="00393C1B"/>
    <w:rsid w:val="00394075"/>
    <w:rsid w:val="003941A5"/>
    <w:rsid w:val="0039488F"/>
    <w:rsid w:val="003956C2"/>
    <w:rsid w:val="00395B0B"/>
    <w:rsid w:val="0039654D"/>
    <w:rsid w:val="003970E6"/>
    <w:rsid w:val="00397603"/>
    <w:rsid w:val="003A02CE"/>
    <w:rsid w:val="003A03F8"/>
    <w:rsid w:val="003A1553"/>
    <w:rsid w:val="003A16A2"/>
    <w:rsid w:val="003A2E52"/>
    <w:rsid w:val="003A32E4"/>
    <w:rsid w:val="003A35FC"/>
    <w:rsid w:val="003A3FD2"/>
    <w:rsid w:val="003A44F5"/>
    <w:rsid w:val="003A45CD"/>
    <w:rsid w:val="003A500A"/>
    <w:rsid w:val="003A6CE1"/>
    <w:rsid w:val="003B0265"/>
    <w:rsid w:val="003B1C71"/>
    <w:rsid w:val="003B4A16"/>
    <w:rsid w:val="003B532D"/>
    <w:rsid w:val="003B5DC4"/>
    <w:rsid w:val="003B6271"/>
    <w:rsid w:val="003B63B9"/>
    <w:rsid w:val="003B6491"/>
    <w:rsid w:val="003B6539"/>
    <w:rsid w:val="003B6768"/>
    <w:rsid w:val="003B6AF6"/>
    <w:rsid w:val="003B6C19"/>
    <w:rsid w:val="003B6E7A"/>
    <w:rsid w:val="003B7027"/>
    <w:rsid w:val="003B718C"/>
    <w:rsid w:val="003C0699"/>
    <w:rsid w:val="003C1245"/>
    <w:rsid w:val="003C14F0"/>
    <w:rsid w:val="003C1526"/>
    <w:rsid w:val="003C186C"/>
    <w:rsid w:val="003C18D5"/>
    <w:rsid w:val="003C1E1A"/>
    <w:rsid w:val="003C1EF8"/>
    <w:rsid w:val="003C217F"/>
    <w:rsid w:val="003C2AB1"/>
    <w:rsid w:val="003C342E"/>
    <w:rsid w:val="003C3BE4"/>
    <w:rsid w:val="003C4362"/>
    <w:rsid w:val="003C46DA"/>
    <w:rsid w:val="003C477A"/>
    <w:rsid w:val="003C4E4D"/>
    <w:rsid w:val="003C5237"/>
    <w:rsid w:val="003C554D"/>
    <w:rsid w:val="003C5D74"/>
    <w:rsid w:val="003C6270"/>
    <w:rsid w:val="003C64FC"/>
    <w:rsid w:val="003C67EA"/>
    <w:rsid w:val="003C6872"/>
    <w:rsid w:val="003D00AE"/>
    <w:rsid w:val="003D0848"/>
    <w:rsid w:val="003D0BEE"/>
    <w:rsid w:val="003D0E89"/>
    <w:rsid w:val="003D19EC"/>
    <w:rsid w:val="003D1D40"/>
    <w:rsid w:val="003D1E72"/>
    <w:rsid w:val="003D1F77"/>
    <w:rsid w:val="003D2034"/>
    <w:rsid w:val="003D22F4"/>
    <w:rsid w:val="003D2498"/>
    <w:rsid w:val="003D3029"/>
    <w:rsid w:val="003D32D8"/>
    <w:rsid w:val="003D3ADB"/>
    <w:rsid w:val="003D49DF"/>
    <w:rsid w:val="003D4A1C"/>
    <w:rsid w:val="003D4BBC"/>
    <w:rsid w:val="003D59C5"/>
    <w:rsid w:val="003D698D"/>
    <w:rsid w:val="003D69A5"/>
    <w:rsid w:val="003D701C"/>
    <w:rsid w:val="003E05D5"/>
    <w:rsid w:val="003E0B27"/>
    <w:rsid w:val="003E137E"/>
    <w:rsid w:val="003E1919"/>
    <w:rsid w:val="003E1C7A"/>
    <w:rsid w:val="003E1DC8"/>
    <w:rsid w:val="003E2071"/>
    <w:rsid w:val="003E242D"/>
    <w:rsid w:val="003E27D0"/>
    <w:rsid w:val="003E2AF0"/>
    <w:rsid w:val="003E359C"/>
    <w:rsid w:val="003E3971"/>
    <w:rsid w:val="003E459D"/>
    <w:rsid w:val="003E487A"/>
    <w:rsid w:val="003E4DAD"/>
    <w:rsid w:val="003E5395"/>
    <w:rsid w:val="003E5497"/>
    <w:rsid w:val="003E6776"/>
    <w:rsid w:val="003E6787"/>
    <w:rsid w:val="003E692E"/>
    <w:rsid w:val="003E703B"/>
    <w:rsid w:val="003E78C3"/>
    <w:rsid w:val="003E7EC0"/>
    <w:rsid w:val="003F0156"/>
    <w:rsid w:val="003F01B0"/>
    <w:rsid w:val="003F0678"/>
    <w:rsid w:val="003F0A93"/>
    <w:rsid w:val="003F1087"/>
    <w:rsid w:val="003F1652"/>
    <w:rsid w:val="003F2888"/>
    <w:rsid w:val="003F2B83"/>
    <w:rsid w:val="003F565A"/>
    <w:rsid w:val="003F5A91"/>
    <w:rsid w:val="003F5FD3"/>
    <w:rsid w:val="003F67C0"/>
    <w:rsid w:val="003F7536"/>
    <w:rsid w:val="003F784F"/>
    <w:rsid w:val="003F7895"/>
    <w:rsid w:val="003F7DB0"/>
    <w:rsid w:val="003F7F51"/>
    <w:rsid w:val="00400239"/>
    <w:rsid w:val="004008AB"/>
    <w:rsid w:val="00402A1E"/>
    <w:rsid w:val="004030A4"/>
    <w:rsid w:val="0040471F"/>
    <w:rsid w:val="0040483A"/>
    <w:rsid w:val="00404BD4"/>
    <w:rsid w:val="00404D8C"/>
    <w:rsid w:val="0040572A"/>
    <w:rsid w:val="0040612E"/>
    <w:rsid w:val="00407217"/>
    <w:rsid w:val="004074DC"/>
    <w:rsid w:val="00407EB5"/>
    <w:rsid w:val="00410396"/>
    <w:rsid w:val="00410860"/>
    <w:rsid w:val="00410E01"/>
    <w:rsid w:val="004112B7"/>
    <w:rsid w:val="00411D7B"/>
    <w:rsid w:val="0041245D"/>
    <w:rsid w:val="004124D5"/>
    <w:rsid w:val="00412901"/>
    <w:rsid w:val="00412C91"/>
    <w:rsid w:val="004135FF"/>
    <w:rsid w:val="00413832"/>
    <w:rsid w:val="00414AD2"/>
    <w:rsid w:val="00414CA9"/>
    <w:rsid w:val="00414D21"/>
    <w:rsid w:val="004150EE"/>
    <w:rsid w:val="00415E63"/>
    <w:rsid w:val="0041603B"/>
    <w:rsid w:val="00416530"/>
    <w:rsid w:val="00416B9D"/>
    <w:rsid w:val="00417792"/>
    <w:rsid w:val="004178F3"/>
    <w:rsid w:val="0041795B"/>
    <w:rsid w:val="004202C4"/>
    <w:rsid w:val="004209DF"/>
    <w:rsid w:val="00420D8F"/>
    <w:rsid w:val="0042143D"/>
    <w:rsid w:val="0042152D"/>
    <w:rsid w:val="004218F9"/>
    <w:rsid w:val="00421998"/>
    <w:rsid w:val="00421FD0"/>
    <w:rsid w:val="004220A5"/>
    <w:rsid w:val="0042266E"/>
    <w:rsid w:val="0042273A"/>
    <w:rsid w:val="00422D26"/>
    <w:rsid w:val="00424B84"/>
    <w:rsid w:val="00424BF0"/>
    <w:rsid w:val="00424F28"/>
    <w:rsid w:val="00425145"/>
    <w:rsid w:val="004251EB"/>
    <w:rsid w:val="00425453"/>
    <w:rsid w:val="00425A4C"/>
    <w:rsid w:val="00426C6E"/>
    <w:rsid w:val="00426DA8"/>
    <w:rsid w:val="00426F16"/>
    <w:rsid w:val="0042749C"/>
    <w:rsid w:val="00427DEE"/>
    <w:rsid w:val="00430638"/>
    <w:rsid w:val="00430B78"/>
    <w:rsid w:val="004316C4"/>
    <w:rsid w:val="00432575"/>
    <w:rsid w:val="00432697"/>
    <w:rsid w:val="00432B1D"/>
    <w:rsid w:val="00434287"/>
    <w:rsid w:val="00434DD2"/>
    <w:rsid w:val="004351CE"/>
    <w:rsid w:val="004352A0"/>
    <w:rsid w:val="004353B9"/>
    <w:rsid w:val="0043599C"/>
    <w:rsid w:val="004360DE"/>
    <w:rsid w:val="00437918"/>
    <w:rsid w:val="00440732"/>
    <w:rsid w:val="004409A6"/>
    <w:rsid w:val="004416B4"/>
    <w:rsid w:val="0044187E"/>
    <w:rsid w:val="00441E45"/>
    <w:rsid w:val="00442597"/>
    <w:rsid w:val="00442FFF"/>
    <w:rsid w:val="00443547"/>
    <w:rsid w:val="00443BC1"/>
    <w:rsid w:val="00443BF5"/>
    <w:rsid w:val="00443D1D"/>
    <w:rsid w:val="00444933"/>
    <w:rsid w:val="00444D4D"/>
    <w:rsid w:val="00445D3C"/>
    <w:rsid w:val="004472C8"/>
    <w:rsid w:val="00447E59"/>
    <w:rsid w:val="00450ACB"/>
    <w:rsid w:val="0045110F"/>
    <w:rsid w:val="0045126F"/>
    <w:rsid w:val="0045139C"/>
    <w:rsid w:val="004522F9"/>
    <w:rsid w:val="00452777"/>
    <w:rsid w:val="0045293B"/>
    <w:rsid w:val="00452E0F"/>
    <w:rsid w:val="00453635"/>
    <w:rsid w:val="004536D8"/>
    <w:rsid w:val="004539A7"/>
    <w:rsid w:val="00453B31"/>
    <w:rsid w:val="00454ACD"/>
    <w:rsid w:val="00454CAE"/>
    <w:rsid w:val="00455024"/>
    <w:rsid w:val="00455110"/>
    <w:rsid w:val="004556F1"/>
    <w:rsid w:val="00455AD1"/>
    <w:rsid w:val="004560DB"/>
    <w:rsid w:val="0045771E"/>
    <w:rsid w:val="00457AC5"/>
    <w:rsid w:val="00457EAB"/>
    <w:rsid w:val="00460A6E"/>
    <w:rsid w:val="004610BC"/>
    <w:rsid w:val="00461441"/>
    <w:rsid w:val="00461445"/>
    <w:rsid w:val="0046148C"/>
    <w:rsid w:val="0046217F"/>
    <w:rsid w:val="00462194"/>
    <w:rsid w:val="004621A7"/>
    <w:rsid w:val="0046222C"/>
    <w:rsid w:val="00462503"/>
    <w:rsid w:val="00462EBA"/>
    <w:rsid w:val="00463664"/>
    <w:rsid w:val="00463AEA"/>
    <w:rsid w:val="00463D93"/>
    <w:rsid w:val="00463E11"/>
    <w:rsid w:val="00465557"/>
    <w:rsid w:val="00465C52"/>
    <w:rsid w:val="00466F9E"/>
    <w:rsid w:val="00467739"/>
    <w:rsid w:val="0046786B"/>
    <w:rsid w:val="00467FCE"/>
    <w:rsid w:val="00470047"/>
    <w:rsid w:val="00470AB4"/>
    <w:rsid w:val="004717FE"/>
    <w:rsid w:val="00472827"/>
    <w:rsid w:val="00472869"/>
    <w:rsid w:val="00472CAD"/>
    <w:rsid w:val="00473439"/>
    <w:rsid w:val="00473526"/>
    <w:rsid w:val="004741DA"/>
    <w:rsid w:val="00474563"/>
    <w:rsid w:val="004749D5"/>
    <w:rsid w:val="004766D0"/>
    <w:rsid w:val="00476DE6"/>
    <w:rsid w:val="00476E94"/>
    <w:rsid w:val="00477104"/>
    <w:rsid w:val="00477798"/>
    <w:rsid w:val="00481458"/>
    <w:rsid w:val="00482A36"/>
    <w:rsid w:val="004831E7"/>
    <w:rsid w:val="0048350E"/>
    <w:rsid w:val="00483B96"/>
    <w:rsid w:val="00484463"/>
    <w:rsid w:val="004851F7"/>
    <w:rsid w:val="00485E2E"/>
    <w:rsid w:val="00486670"/>
    <w:rsid w:val="0048791C"/>
    <w:rsid w:val="00487E0D"/>
    <w:rsid w:val="00490054"/>
    <w:rsid w:val="00490210"/>
    <w:rsid w:val="0049021B"/>
    <w:rsid w:val="0049097A"/>
    <w:rsid w:val="00491599"/>
    <w:rsid w:val="00491B60"/>
    <w:rsid w:val="00491BA4"/>
    <w:rsid w:val="00492537"/>
    <w:rsid w:val="00493543"/>
    <w:rsid w:val="004940FF"/>
    <w:rsid w:val="00494E22"/>
    <w:rsid w:val="0049547B"/>
    <w:rsid w:val="0049553D"/>
    <w:rsid w:val="00495DDF"/>
    <w:rsid w:val="00496263"/>
    <w:rsid w:val="00496C16"/>
    <w:rsid w:val="00497E66"/>
    <w:rsid w:val="004A09AE"/>
    <w:rsid w:val="004A1F29"/>
    <w:rsid w:val="004A286A"/>
    <w:rsid w:val="004A322A"/>
    <w:rsid w:val="004A3CBE"/>
    <w:rsid w:val="004A40CD"/>
    <w:rsid w:val="004A40F3"/>
    <w:rsid w:val="004A4517"/>
    <w:rsid w:val="004A46B4"/>
    <w:rsid w:val="004A4DD4"/>
    <w:rsid w:val="004A4FD7"/>
    <w:rsid w:val="004A7904"/>
    <w:rsid w:val="004A7C12"/>
    <w:rsid w:val="004A7C66"/>
    <w:rsid w:val="004A7CAD"/>
    <w:rsid w:val="004A7D66"/>
    <w:rsid w:val="004B15F1"/>
    <w:rsid w:val="004B25CC"/>
    <w:rsid w:val="004B2860"/>
    <w:rsid w:val="004B2C38"/>
    <w:rsid w:val="004B3971"/>
    <w:rsid w:val="004B3E1D"/>
    <w:rsid w:val="004B3FEA"/>
    <w:rsid w:val="004B4324"/>
    <w:rsid w:val="004B4F83"/>
    <w:rsid w:val="004B5157"/>
    <w:rsid w:val="004B572F"/>
    <w:rsid w:val="004B5910"/>
    <w:rsid w:val="004B5A12"/>
    <w:rsid w:val="004B6376"/>
    <w:rsid w:val="004B63BE"/>
    <w:rsid w:val="004B67FA"/>
    <w:rsid w:val="004B68D5"/>
    <w:rsid w:val="004B6BC4"/>
    <w:rsid w:val="004B6DD5"/>
    <w:rsid w:val="004C0046"/>
    <w:rsid w:val="004C0608"/>
    <w:rsid w:val="004C078A"/>
    <w:rsid w:val="004C0922"/>
    <w:rsid w:val="004C0EE1"/>
    <w:rsid w:val="004C213B"/>
    <w:rsid w:val="004C2466"/>
    <w:rsid w:val="004C2DF2"/>
    <w:rsid w:val="004C3058"/>
    <w:rsid w:val="004C339B"/>
    <w:rsid w:val="004C381A"/>
    <w:rsid w:val="004C3EBA"/>
    <w:rsid w:val="004C43DD"/>
    <w:rsid w:val="004C50E7"/>
    <w:rsid w:val="004C53AB"/>
    <w:rsid w:val="004C576A"/>
    <w:rsid w:val="004C6264"/>
    <w:rsid w:val="004C6D3D"/>
    <w:rsid w:val="004C6EFC"/>
    <w:rsid w:val="004C7202"/>
    <w:rsid w:val="004C7B96"/>
    <w:rsid w:val="004D0CC3"/>
    <w:rsid w:val="004D10C0"/>
    <w:rsid w:val="004D23D5"/>
    <w:rsid w:val="004D2A76"/>
    <w:rsid w:val="004D36F2"/>
    <w:rsid w:val="004D4BC6"/>
    <w:rsid w:val="004D4BEA"/>
    <w:rsid w:val="004D4DE2"/>
    <w:rsid w:val="004D4E8F"/>
    <w:rsid w:val="004D5E8A"/>
    <w:rsid w:val="004D5EB2"/>
    <w:rsid w:val="004D62F5"/>
    <w:rsid w:val="004D631C"/>
    <w:rsid w:val="004D6F22"/>
    <w:rsid w:val="004D7E6E"/>
    <w:rsid w:val="004E03BA"/>
    <w:rsid w:val="004E1053"/>
    <w:rsid w:val="004E1119"/>
    <w:rsid w:val="004E1278"/>
    <w:rsid w:val="004E263D"/>
    <w:rsid w:val="004E28DE"/>
    <w:rsid w:val="004E2DE8"/>
    <w:rsid w:val="004E2E68"/>
    <w:rsid w:val="004E378F"/>
    <w:rsid w:val="004E3FCD"/>
    <w:rsid w:val="004E448E"/>
    <w:rsid w:val="004E48D8"/>
    <w:rsid w:val="004E4A52"/>
    <w:rsid w:val="004E4B76"/>
    <w:rsid w:val="004E517E"/>
    <w:rsid w:val="004E5C12"/>
    <w:rsid w:val="004E5CCA"/>
    <w:rsid w:val="004E6F65"/>
    <w:rsid w:val="004E764D"/>
    <w:rsid w:val="004F0DE4"/>
    <w:rsid w:val="004F0F3B"/>
    <w:rsid w:val="004F1A6C"/>
    <w:rsid w:val="004F1F04"/>
    <w:rsid w:val="004F2EF2"/>
    <w:rsid w:val="004F3028"/>
    <w:rsid w:val="004F348D"/>
    <w:rsid w:val="004F38CB"/>
    <w:rsid w:val="004F3A75"/>
    <w:rsid w:val="004F3B7A"/>
    <w:rsid w:val="004F4205"/>
    <w:rsid w:val="004F4AB8"/>
    <w:rsid w:val="004F5DA4"/>
    <w:rsid w:val="004F61BD"/>
    <w:rsid w:val="004F6C8D"/>
    <w:rsid w:val="004F7260"/>
    <w:rsid w:val="004F726D"/>
    <w:rsid w:val="004F78C3"/>
    <w:rsid w:val="004F7FBD"/>
    <w:rsid w:val="00500447"/>
    <w:rsid w:val="0050077E"/>
    <w:rsid w:val="00501497"/>
    <w:rsid w:val="0050188D"/>
    <w:rsid w:val="005019A5"/>
    <w:rsid w:val="00502405"/>
    <w:rsid w:val="00502C4E"/>
    <w:rsid w:val="00502F4D"/>
    <w:rsid w:val="00503370"/>
    <w:rsid w:val="00503A81"/>
    <w:rsid w:val="00503DCB"/>
    <w:rsid w:val="005050CF"/>
    <w:rsid w:val="00506ECA"/>
    <w:rsid w:val="00507799"/>
    <w:rsid w:val="005077AE"/>
    <w:rsid w:val="00507EF4"/>
    <w:rsid w:val="0051014D"/>
    <w:rsid w:val="005113DC"/>
    <w:rsid w:val="0051168B"/>
    <w:rsid w:val="00511A97"/>
    <w:rsid w:val="00511F42"/>
    <w:rsid w:val="00511F98"/>
    <w:rsid w:val="005127DA"/>
    <w:rsid w:val="005134D6"/>
    <w:rsid w:val="0051369D"/>
    <w:rsid w:val="005139BB"/>
    <w:rsid w:val="00513DAB"/>
    <w:rsid w:val="0051406F"/>
    <w:rsid w:val="00514327"/>
    <w:rsid w:val="00514352"/>
    <w:rsid w:val="005143C7"/>
    <w:rsid w:val="005144CA"/>
    <w:rsid w:val="005144FF"/>
    <w:rsid w:val="00514DE8"/>
    <w:rsid w:val="00515194"/>
    <w:rsid w:val="00515548"/>
    <w:rsid w:val="0051624F"/>
    <w:rsid w:val="00516F2E"/>
    <w:rsid w:val="00517ACD"/>
    <w:rsid w:val="0052020A"/>
    <w:rsid w:val="00520597"/>
    <w:rsid w:val="00520751"/>
    <w:rsid w:val="005207CE"/>
    <w:rsid w:val="0052095B"/>
    <w:rsid w:val="00520AE3"/>
    <w:rsid w:val="00521BEC"/>
    <w:rsid w:val="00521F86"/>
    <w:rsid w:val="0052224E"/>
    <w:rsid w:val="005224D8"/>
    <w:rsid w:val="0052287F"/>
    <w:rsid w:val="00522EA3"/>
    <w:rsid w:val="00522ECE"/>
    <w:rsid w:val="00523076"/>
    <w:rsid w:val="00523225"/>
    <w:rsid w:val="0052590D"/>
    <w:rsid w:val="0052597B"/>
    <w:rsid w:val="00526448"/>
    <w:rsid w:val="005266C8"/>
    <w:rsid w:val="0052699A"/>
    <w:rsid w:val="00527224"/>
    <w:rsid w:val="005275F9"/>
    <w:rsid w:val="00527BE7"/>
    <w:rsid w:val="005302D6"/>
    <w:rsid w:val="00530515"/>
    <w:rsid w:val="005308B2"/>
    <w:rsid w:val="00530CDA"/>
    <w:rsid w:val="0053253C"/>
    <w:rsid w:val="00532B60"/>
    <w:rsid w:val="00533422"/>
    <w:rsid w:val="005335FC"/>
    <w:rsid w:val="00533919"/>
    <w:rsid w:val="0053401A"/>
    <w:rsid w:val="005341ED"/>
    <w:rsid w:val="00535085"/>
    <w:rsid w:val="005359DB"/>
    <w:rsid w:val="00535A51"/>
    <w:rsid w:val="00535BCD"/>
    <w:rsid w:val="00536D04"/>
    <w:rsid w:val="00537D57"/>
    <w:rsid w:val="005403B5"/>
    <w:rsid w:val="005409ED"/>
    <w:rsid w:val="00540A50"/>
    <w:rsid w:val="00542055"/>
    <w:rsid w:val="0054455E"/>
    <w:rsid w:val="00545764"/>
    <w:rsid w:val="005462E4"/>
    <w:rsid w:val="0054636B"/>
    <w:rsid w:val="00546646"/>
    <w:rsid w:val="005466F8"/>
    <w:rsid w:val="00546C90"/>
    <w:rsid w:val="00546F7F"/>
    <w:rsid w:val="0054722F"/>
    <w:rsid w:val="005500C2"/>
    <w:rsid w:val="00550961"/>
    <w:rsid w:val="00550BCE"/>
    <w:rsid w:val="00551AF0"/>
    <w:rsid w:val="005523B0"/>
    <w:rsid w:val="00552A45"/>
    <w:rsid w:val="00553034"/>
    <w:rsid w:val="0055315C"/>
    <w:rsid w:val="005532F0"/>
    <w:rsid w:val="00553D18"/>
    <w:rsid w:val="005541A2"/>
    <w:rsid w:val="005542E5"/>
    <w:rsid w:val="00554E6D"/>
    <w:rsid w:val="005553A6"/>
    <w:rsid w:val="0055558A"/>
    <w:rsid w:val="00555A5C"/>
    <w:rsid w:val="00555C97"/>
    <w:rsid w:val="0055628C"/>
    <w:rsid w:val="005567BF"/>
    <w:rsid w:val="00556E7A"/>
    <w:rsid w:val="00556F25"/>
    <w:rsid w:val="00557C29"/>
    <w:rsid w:val="00557D44"/>
    <w:rsid w:val="00560004"/>
    <w:rsid w:val="0056081B"/>
    <w:rsid w:val="00561340"/>
    <w:rsid w:val="005614D7"/>
    <w:rsid w:val="005622DA"/>
    <w:rsid w:val="005625C5"/>
    <w:rsid w:val="00562D82"/>
    <w:rsid w:val="00563FCB"/>
    <w:rsid w:val="00564496"/>
    <w:rsid w:val="00564B32"/>
    <w:rsid w:val="00564B9B"/>
    <w:rsid w:val="00564E84"/>
    <w:rsid w:val="005656B3"/>
    <w:rsid w:val="00566BB2"/>
    <w:rsid w:val="00566C7D"/>
    <w:rsid w:val="00570048"/>
    <w:rsid w:val="0057020A"/>
    <w:rsid w:val="005704AE"/>
    <w:rsid w:val="00570832"/>
    <w:rsid w:val="005709C8"/>
    <w:rsid w:val="00572157"/>
    <w:rsid w:val="00572C74"/>
    <w:rsid w:val="005734B1"/>
    <w:rsid w:val="00573C44"/>
    <w:rsid w:val="00573CC6"/>
    <w:rsid w:val="0057541C"/>
    <w:rsid w:val="00577385"/>
    <w:rsid w:val="00577850"/>
    <w:rsid w:val="005800D1"/>
    <w:rsid w:val="00580483"/>
    <w:rsid w:val="005804F0"/>
    <w:rsid w:val="00581DD5"/>
    <w:rsid w:val="005825CF"/>
    <w:rsid w:val="00582947"/>
    <w:rsid w:val="00582E7F"/>
    <w:rsid w:val="00582EFE"/>
    <w:rsid w:val="00582FF9"/>
    <w:rsid w:val="00583223"/>
    <w:rsid w:val="0058357A"/>
    <w:rsid w:val="00583924"/>
    <w:rsid w:val="00583C82"/>
    <w:rsid w:val="00583DF0"/>
    <w:rsid w:val="00584106"/>
    <w:rsid w:val="005843C2"/>
    <w:rsid w:val="005846E9"/>
    <w:rsid w:val="0058483F"/>
    <w:rsid w:val="005858FA"/>
    <w:rsid w:val="00586CC4"/>
    <w:rsid w:val="00586CD4"/>
    <w:rsid w:val="00586DCA"/>
    <w:rsid w:val="00587366"/>
    <w:rsid w:val="00587D1C"/>
    <w:rsid w:val="00590192"/>
    <w:rsid w:val="0059114A"/>
    <w:rsid w:val="00591416"/>
    <w:rsid w:val="005920FC"/>
    <w:rsid w:val="0059210C"/>
    <w:rsid w:val="00592339"/>
    <w:rsid w:val="00592DA7"/>
    <w:rsid w:val="005934B4"/>
    <w:rsid w:val="0059417F"/>
    <w:rsid w:val="005943E9"/>
    <w:rsid w:val="0059515E"/>
    <w:rsid w:val="00595922"/>
    <w:rsid w:val="00595974"/>
    <w:rsid w:val="00595B51"/>
    <w:rsid w:val="00596137"/>
    <w:rsid w:val="005964A0"/>
    <w:rsid w:val="005965A1"/>
    <w:rsid w:val="00596C01"/>
    <w:rsid w:val="00596D38"/>
    <w:rsid w:val="00596F0D"/>
    <w:rsid w:val="00597083"/>
    <w:rsid w:val="0059720F"/>
    <w:rsid w:val="005A080B"/>
    <w:rsid w:val="005A090A"/>
    <w:rsid w:val="005A0ED5"/>
    <w:rsid w:val="005A1128"/>
    <w:rsid w:val="005A14F2"/>
    <w:rsid w:val="005A2A82"/>
    <w:rsid w:val="005A2B3E"/>
    <w:rsid w:val="005A2FA9"/>
    <w:rsid w:val="005A3382"/>
    <w:rsid w:val="005A3954"/>
    <w:rsid w:val="005A4349"/>
    <w:rsid w:val="005A4660"/>
    <w:rsid w:val="005A5624"/>
    <w:rsid w:val="005A6344"/>
    <w:rsid w:val="005A6F19"/>
    <w:rsid w:val="005A71BD"/>
    <w:rsid w:val="005A72CC"/>
    <w:rsid w:val="005A7877"/>
    <w:rsid w:val="005A7BA6"/>
    <w:rsid w:val="005A7C4F"/>
    <w:rsid w:val="005A7C58"/>
    <w:rsid w:val="005B0905"/>
    <w:rsid w:val="005B1395"/>
    <w:rsid w:val="005B13A0"/>
    <w:rsid w:val="005B172E"/>
    <w:rsid w:val="005B1769"/>
    <w:rsid w:val="005B1AA1"/>
    <w:rsid w:val="005B1FAD"/>
    <w:rsid w:val="005B29E7"/>
    <w:rsid w:val="005B3635"/>
    <w:rsid w:val="005B3A99"/>
    <w:rsid w:val="005B3BA2"/>
    <w:rsid w:val="005B3E15"/>
    <w:rsid w:val="005B3FCB"/>
    <w:rsid w:val="005B561F"/>
    <w:rsid w:val="005B5DE7"/>
    <w:rsid w:val="005B5E31"/>
    <w:rsid w:val="005B5E78"/>
    <w:rsid w:val="005B60D0"/>
    <w:rsid w:val="005B77A9"/>
    <w:rsid w:val="005B7D59"/>
    <w:rsid w:val="005C0127"/>
    <w:rsid w:val="005C0242"/>
    <w:rsid w:val="005C04B3"/>
    <w:rsid w:val="005C0B83"/>
    <w:rsid w:val="005C1E43"/>
    <w:rsid w:val="005C4479"/>
    <w:rsid w:val="005C4E9E"/>
    <w:rsid w:val="005C56AE"/>
    <w:rsid w:val="005C64C1"/>
    <w:rsid w:val="005C67F7"/>
    <w:rsid w:val="005C682F"/>
    <w:rsid w:val="005C6A18"/>
    <w:rsid w:val="005C6F87"/>
    <w:rsid w:val="005C7847"/>
    <w:rsid w:val="005C78FA"/>
    <w:rsid w:val="005D0101"/>
    <w:rsid w:val="005D0627"/>
    <w:rsid w:val="005D140E"/>
    <w:rsid w:val="005D17D3"/>
    <w:rsid w:val="005D1D84"/>
    <w:rsid w:val="005D21D7"/>
    <w:rsid w:val="005D24A6"/>
    <w:rsid w:val="005D27B4"/>
    <w:rsid w:val="005D3179"/>
    <w:rsid w:val="005D39ED"/>
    <w:rsid w:val="005D3A4B"/>
    <w:rsid w:val="005D3A56"/>
    <w:rsid w:val="005D40D5"/>
    <w:rsid w:val="005D4115"/>
    <w:rsid w:val="005D467A"/>
    <w:rsid w:val="005D4764"/>
    <w:rsid w:val="005D4E15"/>
    <w:rsid w:val="005D5478"/>
    <w:rsid w:val="005D7011"/>
    <w:rsid w:val="005D7042"/>
    <w:rsid w:val="005D7465"/>
    <w:rsid w:val="005E0351"/>
    <w:rsid w:val="005E0402"/>
    <w:rsid w:val="005E0AA3"/>
    <w:rsid w:val="005E0D08"/>
    <w:rsid w:val="005E0D4C"/>
    <w:rsid w:val="005E0ED0"/>
    <w:rsid w:val="005E1108"/>
    <w:rsid w:val="005E15AD"/>
    <w:rsid w:val="005E1CB8"/>
    <w:rsid w:val="005E1ECD"/>
    <w:rsid w:val="005E2412"/>
    <w:rsid w:val="005E2539"/>
    <w:rsid w:val="005E2A98"/>
    <w:rsid w:val="005E3DE3"/>
    <w:rsid w:val="005E42F7"/>
    <w:rsid w:val="005E4F11"/>
    <w:rsid w:val="005E508A"/>
    <w:rsid w:val="005E534F"/>
    <w:rsid w:val="005E5FD8"/>
    <w:rsid w:val="005E611C"/>
    <w:rsid w:val="005E649B"/>
    <w:rsid w:val="005E6ABC"/>
    <w:rsid w:val="005E78A0"/>
    <w:rsid w:val="005E7A69"/>
    <w:rsid w:val="005F07A4"/>
    <w:rsid w:val="005F07D6"/>
    <w:rsid w:val="005F08A0"/>
    <w:rsid w:val="005F08A6"/>
    <w:rsid w:val="005F11FF"/>
    <w:rsid w:val="005F1F10"/>
    <w:rsid w:val="005F285D"/>
    <w:rsid w:val="005F2E78"/>
    <w:rsid w:val="005F31AD"/>
    <w:rsid w:val="005F3537"/>
    <w:rsid w:val="005F3BE1"/>
    <w:rsid w:val="005F4D93"/>
    <w:rsid w:val="005F59AC"/>
    <w:rsid w:val="005F59CB"/>
    <w:rsid w:val="005F5EBA"/>
    <w:rsid w:val="005F5FA7"/>
    <w:rsid w:val="005F665E"/>
    <w:rsid w:val="005F6AA3"/>
    <w:rsid w:val="005F7447"/>
    <w:rsid w:val="00600E3B"/>
    <w:rsid w:val="006025E5"/>
    <w:rsid w:val="00602639"/>
    <w:rsid w:val="00602664"/>
    <w:rsid w:val="006027CC"/>
    <w:rsid w:val="00602EC9"/>
    <w:rsid w:val="00603509"/>
    <w:rsid w:val="0060369B"/>
    <w:rsid w:val="006036B6"/>
    <w:rsid w:val="00604988"/>
    <w:rsid w:val="00605009"/>
    <w:rsid w:val="00605535"/>
    <w:rsid w:val="0060572B"/>
    <w:rsid w:val="00605C8F"/>
    <w:rsid w:val="00606225"/>
    <w:rsid w:val="006062EF"/>
    <w:rsid w:val="00606BBE"/>
    <w:rsid w:val="00610449"/>
    <w:rsid w:val="0061092C"/>
    <w:rsid w:val="00610B5D"/>
    <w:rsid w:val="0061192B"/>
    <w:rsid w:val="00613153"/>
    <w:rsid w:val="00613564"/>
    <w:rsid w:val="006138A3"/>
    <w:rsid w:val="006140C1"/>
    <w:rsid w:val="00614EC5"/>
    <w:rsid w:val="0061510D"/>
    <w:rsid w:val="006152F6"/>
    <w:rsid w:val="00615945"/>
    <w:rsid w:val="00615B46"/>
    <w:rsid w:val="006160C5"/>
    <w:rsid w:val="006164EB"/>
    <w:rsid w:val="00616655"/>
    <w:rsid w:val="00616893"/>
    <w:rsid w:val="00616CEE"/>
    <w:rsid w:val="0061769F"/>
    <w:rsid w:val="00617EA9"/>
    <w:rsid w:val="006216DE"/>
    <w:rsid w:val="00621CD6"/>
    <w:rsid w:val="00622168"/>
    <w:rsid w:val="00622428"/>
    <w:rsid w:val="00622795"/>
    <w:rsid w:val="00622A5F"/>
    <w:rsid w:val="00622D4F"/>
    <w:rsid w:val="00622F2B"/>
    <w:rsid w:val="00624191"/>
    <w:rsid w:val="006241D7"/>
    <w:rsid w:val="00624B60"/>
    <w:rsid w:val="006260F7"/>
    <w:rsid w:val="00626F24"/>
    <w:rsid w:val="00627534"/>
    <w:rsid w:val="00627623"/>
    <w:rsid w:val="00627E24"/>
    <w:rsid w:val="00627FBE"/>
    <w:rsid w:val="0063075D"/>
    <w:rsid w:val="00630DB3"/>
    <w:rsid w:val="00630F6F"/>
    <w:rsid w:val="00631180"/>
    <w:rsid w:val="006313CA"/>
    <w:rsid w:val="006321CD"/>
    <w:rsid w:val="00633312"/>
    <w:rsid w:val="0063377A"/>
    <w:rsid w:val="00633878"/>
    <w:rsid w:val="00634636"/>
    <w:rsid w:val="00634D1B"/>
    <w:rsid w:val="006357ED"/>
    <w:rsid w:val="00635B40"/>
    <w:rsid w:val="00635B4D"/>
    <w:rsid w:val="006362EA"/>
    <w:rsid w:val="006363CC"/>
    <w:rsid w:val="006368B2"/>
    <w:rsid w:val="00636D6A"/>
    <w:rsid w:val="00637374"/>
    <w:rsid w:val="00637A16"/>
    <w:rsid w:val="006400F7"/>
    <w:rsid w:val="006413A8"/>
    <w:rsid w:val="006419D3"/>
    <w:rsid w:val="0064208D"/>
    <w:rsid w:val="00642D94"/>
    <w:rsid w:val="0064328F"/>
    <w:rsid w:val="00643BA3"/>
    <w:rsid w:val="00644945"/>
    <w:rsid w:val="00644CD8"/>
    <w:rsid w:val="00644FE6"/>
    <w:rsid w:val="00645002"/>
    <w:rsid w:val="006450A4"/>
    <w:rsid w:val="00645F67"/>
    <w:rsid w:val="0064678D"/>
    <w:rsid w:val="006471FB"/>
    <w:rsid w:val="0064751A"/>
    <w:rsid w:val="00647E1C"/>
    <w:rsid w:val="006501BE"/>
    <w:rsid w:val="00650587"/>
    <w:rsid w:val="006505A2"/>
    <w:rsid w:val="00651949"/>
    <w:rsid w:val="006519D3"/>
    <w:rsid w:val="00651DC0"/>
    <w:rsid w:val="00652005"/>
    <w:rsid w:val="00652E9F"/>
    <w:rsid w:val="00653089"/>
    <w:rsid w:val="00653C70"/>
    <w:rsid w:val="00653E6B"/>
    <w:rsid w:val="0065427B"/>
    <w:rsid w:val="006542A1"/>
    <w:rsid w:val="006543C4"/>
    <w:rsid w:val="00654772"/>
    <w:rsid w:val="0065478B"/>
    <w:rsid w:val="006549F8"/>
    <w:rsid w:val="00654B2B"/>
    <w:rsid w:val="006554B6"/>
    <w:rsid w:val="00655AB7"/>
    <w:rsid w:val="00655BA8"/>
    <w:rsid w:val="00655C5C"/>
    <w:rsid w:val="00655F43"/>
    <w:rsid w:val="00656F0B"/>
    <w:rsid w:val="00657258"/>
    <w:rsid w:val="0065725D"/>
    <w:rsid w:val="00657A92"/>
    <w:rsid w:val="00657F55"/>
    <w:rsid w:val="006601A5"/>
    <w:rsid w:val="00660DAB"/>
    <w:rsid w:val="00661672"/>
    <w:rsid w:val="00661AC5"/>
    <w:rsid w:val="00661E9D"/>
    <w:rsid w:val="006621A3"/>
    <w:rsid w:val="006626F3"/>
    <w:rsid w:val="00662927"/>
    <w:rsid w:val="00663D4F"/>
    <w:rsid w:val="00664195"/>
    <w:rsid w:val="006641A8"/>
    <w:rsid w:val="006642E2"/>
    <w:rsid w:val="006651E9"/>
    <w:rsid w:val="00665505"/>
    <w:rsid w:val="00665944"/>
    <w:rsid w:val="00666208"/>
    <w:rsid w:val="0066635E"/>
    <w:rsid w:val="00666987"/>
    <w:rsid w:val="0066726A"/>
    <w:rsid w:val="006676FA"/>
    <w:rsid w:val="00667AD0"/>
    <w:rsid w:val="00667D3D"/>
    <w:rsid w:val="00667FB4"/>
    <w:rsid w:val="00670088"/>
    <w:rsid w:val="0067047C"/>
    <w:rsid w:val="00670CAF"/>
    <w:rsid w:val="00670CD7"/>
    <w:rsid w:val="00671129"/>
    <w:rsid w:val="006714A1"/>
    <w:rsid w:val="00671612"/>
    <w:rsid w:val="006717C7"/>
    <w:rsid w:val="00671BFC"/>
    <w:rsid w:val="00671EBB"/>
    <w:rsid w:val="00671FB7"/>
    <w:rsid w:val="0067207A"/>
    <w:rsid w:val="0067232D"/>
    <w:rsid w:val="00674EEB"/>
    <w:rsid w:val="00674FD4"/>
    <w:rsid w:val="006753EE"/>
    <w:rsid w:val="00675FE9"/>
    <w:rsid w:val="006766AF"/>
    <w:rsid w:val="006768BD"/>
    <w:rsid w:val="00677527"/>
    <w:rsid w:val="00677B97"/>
    <w:rsid w:val="00677F22"/>
    <w:rsid w:val="00680382"/>
    <w:rsid w:val="00681D6E"/>
    <w:rsid w:val="00681DB6"/>
    <w:rsid w:val="00681E51"/>
    <w:rsid w:val="006821FC"/>
    <w:rsid w:val="00682934"/>
    <w:rsid w:val="006845DB"/>
    <w:rsid w:val="00684B19"/>
    <w:rsid w:val="006855DE"/>
    <w:rsid w:val="00685A73"/>
    <w:rsid w:val="00686134"/>
    <w:rsid w:val="006862F5"/>
    <w:rsid w:val="006866C5"/>
    <w:rsid w:val="006867AC"/>
    <w:rsid w:val="0068686A"/>
    <w:rsid w:val="006872D3"/>
    <w:rsid w:val="006873C3"/>
    <w:rsid w:val="00687A48"/>
    <w:rsid w:val="00687EF9"/>
    <w:rsid w:val="006903FB"/>
    <w:rsid w:val="00690606"/>
    <w:rsid w:val="0069072C"/>
    <w:rsid w:val="00690EF9"/>
    <w:rsid w:val="00691077"/>
    <w:rsid w:val="006910FF"/>
    <w:rsid w:val="006913C8"/>
    <w:rsid w:val="00692881"/>
    <w:rsid w:val="006929BA"/>
    <w:rsid w:val="0069322A"/>
    <w:rsid w:val="00694206"/>
    <w:rsid w:val="0069421B"/>
    <w:rsid w:val="00694D09"/>
    <w:rsid w:val="00694DE7"/>
    <w:rsid w:val="00695948"/>
    <w:rsid w:val="00695AFE"/>
    <w:rsid w:val="00695EB3"/>
    <w:rsid w:val="00696059"/>
    <w:rsid w:val="00696807"/>
    <w:rsid w:val="00696875"/>
    <w:rsid w:val="00697346"/>
    <w:rsid w:val="00697583"/>
    <w:rsid w:val="006976B7"/>
    <w:rsid w:val="006A085D"/>
    <w:rsid w:val="006A0C84"/>
    <w:rsid w:val="006A0D2D"/>
    <w:rsid w:val="006A0E44"/>
    <w:rsid w:val="006A1289"/>
    <w:rsid w:val="006A1466"/>
    <w:rsid w:val="006A16AF"/>
    <w:rsid w:val="006A1913"/>
    <w:rsid w:val="006A1EC3"/>
    <w:rsid w:val="006A1F80"/>
    <w:rsid w:val="006A21EE"/>
    <w:rsid w:val="006A2D60"/>
    <w:rsid w:val="006A30EC"/>
    <w:rsid w:val="006A3B96"/>
    <w:rsid w:val="006A3C83"/>
    <w:rsid w:val="006A43CA"/>
    <w:rsid w:val="006A4626"/>
    <w:rsid w:val="006A4CA2"/>
    <w:rsid w:val="006A5A9A"/>
    <w:rsid w:val="006A6703"/>
    <w:rsid w:val="006A6D7F"/>
    <w:rsid w:val="006A74E0"/>
    <w:rsid w:val="006A7B09"/>
    <w:rsid w:val="006A7F37"/>
    <w:rsid w:val="006B0258"/>
    <w:rsid w:val="006B0521"/>
    <w:rsid w:val="006B0736"/>
    <w:rsid w:val="006B1471"/>
    <w:rsid w:val="006B1851"/>
    <w:rsid w:val="006B1992"/>
    <w:rsid w:val="006B1D08"/>
    <w:rsid w:val="006B2483"/>
    <w:rsid w:val="006B2551"/>
    <w:rsid w:val="006B38CD"/>
    <w:rsid w:val="006B41FE"/>
    <w:rsid w:val="006B4B61"/>
    <w:rsid w:val="006B4BDD"/>
    <w:rsid w:val="006B54FB"/>
    <w:rsid w:val="006B59D2"/>
    <w:rsid w:val="006B5DCD"/>
    <w:rsid w:val="006B638E"/>
    <w:rsid w:val="006B644C"/>
    <w:rsid w:val="006B6730"/>
    <w:rsid w:val="006B6AB1"/>
    <w:rsid w:val="006B6BD8"/>
    <w:rsid w:val="006B7131"/>
    <w:rsid w:val="006B7375"/>
    <w:rsid w:val="006B76E4"/>
    <w:rsid w:val="006B79E8"/>
    <w:rsid w:val="006C0929"/>
    <w:rsid w:val="006C0E20"/>
    <w:rsid w:val="006C1136"/>
    <w:rsid w:val="006C17CA"/>
    <w:rsid w:val="006C2D90"/>
    <w:rsid w:val="006C3571"/>
    <w:rsid w:val="006C39B9"/>
    <w:rsid w:val="006C3CD5"/>
    <w:rsid w:val="006C456C"/>
    <w:rsid w:val="006C45C3"/>
    <w:rsid w:val="006C501E"/>
    <w:rsid w:val="006C538D"/>
    <w:rsid w:val="006C53BA"/>
    <w:rsid w:val="006C5482"/>
    <w:rsid w:val="006C6017"/>
    <w:rsid w:val="006C63EC"/>
    <w:rsid w:val="006C64EE"/>
    <w:rsid w:val="006C710E"/>
    <w:rsid w:val="006D07D9"/>
    <w:rsid w:val="006D0BF1"/>
    <w:rsid w:val="006D1390"/>
    <w:rsid w:val="006D1C01"/>
    <w:rsid w:val="006D1E71"/>
    <w:rsid w:val="006D3391"/>
    <w:rsid w:val="006D3636"/>
    <w:rsid w:val="006D4602"/>
    <w:rsid w:val="006D593C"/>
    <w:rsid w:val="006D5B89"/>
    <w:rsid w:val="006D6166"/>
    <w:rsid w:val="006D647F"/>
    <w:rsid w:val="006D75BD"/>
    <w:rsid w:val="006D7A49"/>
    <w:rsid w:val="006D7D4D"/>
    <w:rsid w:val="006D7DFE"/>
    <w:rsid w:val="006E137E"/>
    <w:rsid w:val="006E218F"/>
    <w:rsid w:val="006E236C"/>
    <w:rsid w:val="006E23E0"/>
    <w:rsid w:val="006E26EC"/>
    <w:rsid w:val="006E2BBB"/>
    <w:rsid w:val="006E2CCA"/>
    <w:rsid w:val="006E393C"/>
    <w:rsid w:val="006E399A"/>
    <w:rsid w:val="006E3AC7"/>
    <w:rsid w:val="006E4131"/>
    <w:rsid w:val="006E444F"/>
    <w:rsid w:val="006E4B42"/>
    <w:rsid w:val="006E52FB"/>
    <w:rsid w:val="006E5963"/>
    <w:rsid w:val="006E59FC"/>
    <w:rsid w:val="006E5B27"/>
    <w:rsid w:val="006E7391"/>
    <w:rsid w:val="006E7408"/>
    <w:rsid w:val="006E77BD"/>
    <w:rsid w:val="006F0234"/>
    <w:rsid w:val="006F03E1"/>
    <w:rsid w:val="006F06E7"/>
    <w:rsid w:val="006F08B5"/>
    <w:rsid w:val="006F0995"/>
    <w:rsid w:val="006F1BD3"/>
    <w:rsid w:val="006F1E6E"/>
    <w:rsid w:val="006F1EE8"/>
    <w:rsid w:val="006F25FC"/>
    <w:rsid w:val="006F2627"/>
    <w:rsid w:val="006F2825"/>
    <w:rsid w:val="006F2947"/>
    <w:rsid w:val="006F305D"/>
    <w:rsid w:val="006F3A6B"/>
    <w:rsid w:val="006F41F0"/>
    <w:rsid w:val="006F4A44"/>
    <w:rsid w:val="006F4AE7"/>
    <w:rsid w:val="006F52D7"/>
    <w:rsid w:val="006F55A0"/>
    <w:rsid w:val="006F5AAF"/>
    <w:rsid w:val="006F5C91"/>
    <w:rsid w:val="006F603F"/>
    <w:rsid w:val="006F60BA"/>
    <w:rsid w:val="006F7505"/>
    <w:rsid w:val="006F7D49"/>
    <w:rsid w:val="00700340"/>
    <w:rsid w:val="0070074E"/>
    <w:rsid w:val="00700BAC"/>
    <w:rsid w:val="00701BE5"/>
    <w:rsid w:val="007023CD"/>
    <w:rsid w:val="00702850"/>
    <w:rsid w:val="00702CD9"/>
    <w:rsid w:val="00702F6D"/>
    <w:rsid w:val="007044B0"/>
    <w:rsid w:val="00704864"/>
    <w:rsid w:val="007049EA"/>
    <w:rsid w:val="00704C22"/>
    <w:rsid w:val="00704EB5"/>
    <w:rsid w:val="00704EC5"/>
    <w:rsid w:val="00705376"/>
    <w:rsid w:val="00705478"/>
    <w:rsid w:val="00705A5E"/>
    <w:rsid w:val="00705AEA"/>
    <w:rsid w:val="00706939"/>
    <w:rsid w:val="00706FAC"/>
    <w:rsid w:val="00707587"/>
    <w:rsid w:val="00707CE2"/>
    <w:rsid w:val="007109A4"/>
    <w:rsid w:val="00711693"/>
    <w:rsid w:val="007118A5"/>
    <w:rsid w:val="00712054"/>
    <w:rsid w:val="0071234C"/>
    <w:rsid w:val="00712441"/>
    <w:rsid w:val="00712C99"/>
    <w:rsid w:val="00713052"/>
    <w:rsid w:val="0071328A"/>
    <w:rsid w:val="0071367A"/>
    <w:rsid w:val="00713ACC"/>
    <w:rsid w:val="00713DC9"/>
    <w:rsid w:val="0071480F"/>
    <w:rsid w:val="00715A73"/>
    <w:rsid w:val="00716302"/>
    <w:rsid w:val="007172B7"/>
    <w:rsid w:val="007177FF"/>
    <w:rsid w:val="00717D95"/>
    <w:rsid w:val="00717EE1"/>
    <w:rsid w:val="0072081B"/>
    <w:rsid w:val="00720AD6"/>
    <w:rsid w:val="00720D40"/>
    <w:rsid w:val="00720DE1"/>
    <w:rsid w:val="00721A91"/>
    <w:rsid w:val="00721AED"/>
    <w:rsid w:val="007228C8"/>
    <w:rsid w:val="00722E92"/>
    <w:rsid w:val="00723896"/>
    <w:rsid w:val="00723BA1"/>
    <w:rsid w:val="007241E6"/>
    <w:rsid w:val="007247DF"/>
    <w:rsid w:val="00724F30"/>
    <w:rsid w:val="00725173"/>
    <w:rsid w:val="0072562B"/>
    <w:rsid w:val="00725E2B"/>
    <w:rsid w:val="00726DAC"/>
    <w:rsid w:val="00726DEE"/>
    <w:rsid w:val="00727544"/>
    <w:rsid w:val="00727BA4"/>
    <w:rsid w:val="00727E02"/>
    <w:rsid w:val="007301F5"/>
    <w:rsid w:val="0073218B"/>
    <w:rsid w:val="00732492"/>
    <w:rsid w:val="007342E2"/>
    <w:rsid w:val="00734313"/>
    <w:rsid w:val="00734947"/>
    <w:rsid w:val="00735001"/>
    <w:rsid w:val="007353E7"/>
    <w:rsid w:val="00735479"/>
    <w:rsid w:val="007358DA"/>
    <w:rsid w:val="00736070"/>
    <w:rsid w:val="00736234"/>
    <w:rsid w:val="0073676D"/>
    <w:rsid w:val="007368C0"/>
    <w:rsid w:val="00737A95"/>
    <w:rsid w:val="00737C58"/>
    <w:rsid w:val="00740E7A"/>
    <w:rsid w:val="00741B8D"/>
    <w:rsid w:val="00742314"/>
    <w:rsid w:val="00742889"/>
    <w:rsid w:val="007428F4"/>
    <w:rsid w:val="0074372D"/>
    <w:rsid w:val="00743774"/>
    <w:rsid w:val="0074378D"/>
    <w:rsid w:val="0074397A"/>
    <w:rsid w:val="00743B7E"/>
    <w:rsid w:val="00744404"/>
    <w:rsid w:val="0074482B"/>
    <w:rsid w:val="007448D8"/>
    <w:rsid w:val="00744B65"/>
    <w:rsid w:val="00744BA8"/>
    <w:rsid w:val="007456DC"/>
    <w:rsid w:val="00745CA9"/>
    <w:rsid w:val="00746A3A"/>
    <w:rsid w:val="00746A79"/>
    <w:rsid w:val="00746AD5"/>
    <w:rsid w:val="007473C7"/>
    <w:rsid w:val="007475D8"/>
    <w:rsid w:val="00747837"/>
    <w:rsid w:val="00750066"/>
    <w:rsid w:val="00750195"/>
    <w:rsid w:val="0075101C"/>
    <w:rsid w:val="00751B94"/>
    <w:rsid w:val="00751D41"/>
    <w:rsid w:val="007532F6"/>
    <w:rsid w:val="00753AE3"/>
    <w:rsid w:val="00753B54"/>
    <w:rsid w:val="00753EEA"/>
    <w:rsid w:val="00754A26"/>
    <w:rsid w:val="0075516F"/>
    <w:rsid w:val="00755604"/>
    <w:rsid w:val="00755A0D"/>
    <w:rsid w:val="00755F69"/>
    <w:rsid w:val="007561EA"/>
    <w:rsid w:val="007563DF"/>
    <w:rsid w:val="00756B1F"/>
    <w:rsid w:val="0075703E"/>
    <w:rsid w:val="007574DE"/>
    <w:rsid w:val="007577B0"/>
    <w:rsid w:val="00761582"/>
    <w:rsid w:val="00761755"/>
    <w:rsid w:val="00763AC7"/>
    <w:rsid w:val="00763F34"/>
    <w:rsid w:val="007648FB"/>
    <w:rsid w:val="00764F74"/>
    <w:rsid w:val="00764F84"/>
    <w:rsid w:val="00764F95"/>
    <w:rsid w:val="0076528B"/>
    <w:rsid w:val="00765728"/>
    <w:rsid w:val="007671F0"/>
    <w:rsid w:val="007675EF"/>
    <w:rsid w:val="007678C1"/>
    <w:rsid w:val="0077022D"/>
    <w:rsid w:val="00770241"/>
    <w:rsid w:val="00770248"/>
    <w:rsid w:val="007705C2"/>
    <w:rsid w:val="00770CB9"/>
    <w:rsid w:val="0077173F"/>
    <w:rsid w:val="0077214F"/>
    <w:rsid w:val="0077221C"/>
    <w:rsid w:val="00772755"/>
    <w:rsid w:val="00773143"/>
    <w:rsid w:val="0077317D"/>
    <w:rsid w:val="007736C0"/>
    <w:rsid w:val="00773763"/>
    <w:rsid w:val="00773E9C"/>
    <w:rsid w:val="00775B38"/>
    <w:rsid w:val="007765C3"/>
    <w:rsid w:val="007767BC"/>
    <w:rsid w:val="00777762"/>
    <w:rsid w:val="00781408"/>
    <w:rsid w:val="00781515"/>
    <w:rsid w:val="0078160D"/>
    <w:rsid w:val="007817E2"/>
    <w:rsid w:val="007818E3"/>
    <w:rsid w:val="007819D9"/>
    <w:rsid w:val="00781C8D"/>
    <w:rsid w:val="00781FC6"/>
    <w:rsid w:val="007822A4"/>
    <w:rsid w:val="00782CD9"/>
    <w:rsid w:val="00782F46"/>
    <w:rsid w:val="00783F2B"/>
    <w:rsid w:val="007841A8"/>
    <w:rsid w:val="007847C1"/>
    <w:rsid w:val="00784BDD"/>
    <w:rsid w:val="00785012"/>
    <w:rsid w:val="00785BB0"/>
    <w:rsid w:val="00785DAF"/>
    <w:rsid w:val="00785DB1"/>
    <w:rsid w:val="00786393"/>
    <w:rsid w:val="007863A3"/>
    <w:rsid w:val="0078665A"/>
    <w:rsid w:val="00787578"/>
    <w:rsid w:val="00787F3F"/>
    <w:rsid w:val="00790944"/>
    <w:rsid w:val="00790F4D"/>
    <w:rsid w:val="00791915"/>
    <w:rsid w:val="00792225"/>
    <w:rsid w:val="007928FE"/>
    <w:rsid w:val="00792E89"/>
    <w:rsid w:val="00792FE9"/>
    <w:rsid w:val="00793EE9"/>
    <w:rsid w:val="0079445C"/>
    <w:rsid w:val="007948DF"/>
    <w:rsid w:val="00794956"/>
    <w:rsid w:val="00794D30"/>
    <w:rsid w:val="00795B78"/>
    <w:rsid w:val="00796159"/>
    <w:rsid w:val="0079639A"/>
    <w:rsid w:val="00796519"/>
    <w:rsid w:val="0079769D"/>
    <w:rsid w:val="00797807"/>
    <w:rsid w:val="00797976"/>
    <w:rsid w:val="00797BFA"/>
    <w:rsid w:val="007A02BB"/>
    <w:rsid w:val="007A04DA"/>
    <w:rsid w:val="007A18AA"/>
    <w:rsid w:val="007A1CB8"/>
    <w:rsid w:val="007A24E1"/>
    <w:rsid w:val="007A2B90"/>
    <w:rsid w:val="007A3318"/>
    <w:rsid w:val="007A36A4"/>
    <w:rsid w:val="007A3838"/>
    <w:rsid w:val="007A40FC"/>
    <w:rsid w:val="007A4242"/>
    <w:rsid w:val="007A4537"/>
    <w:rsid w:val="007A5AAC"/>
    <w:rsid w:val="007A60A7"/>
    <w:rsid w:val="007A65E7"/>
    <w:rsid w:val="007A674F"/>
    <w:rsid w:val="007A69B6"/>
    <w:rsid w:val="007A6FF4"/>
    <w:rsid w:val="007A7177"/>
    <w:rsid w:val="007A7BD0"/>
    <w:rsid w:val="007B03D6"/>
    <w:rsid w:val="007B0D67"/>
    <w:rsid w:val="007B11D0"/>
    <w:rsid w:val="007B1248"/>
    <w:rsid w:val="007B1268"/>
    <w:rsid w:val="007B13A3"/>
    <w:rsid w:val="007B185F"/>
    <w:rsid w:val="007B1C66"/>
    <w:rsid w:val="007B1D86"/>
    <w:rsid w:val="007B206A"/>
    <w:rsid w:val="007B25D1"/>
    <w:rsid w:val="007B27DC"/>
    <w:rsid w:val="007B38C7"/>
    <w:rsid w:val="007B39EB"/>
    <w:rsid w:val="007B3B3A"/>
    <w:rsid w:val="007B3C9F"/>
    <w:rsid w:val="007B478B"/>
    <w:rsid w:val="007B5739"/>
    <w:rsid w:val="007B5FE8"/>
    <w:rsid w:val="007B6245"/>
    <w:rsid w:val="007B6CDC"/>
    <w:rsid w:val="007B6EAE"/>
    <w:rsid w:val="007B6FD9"/>
    <w:rsid w:val="007B7A49"/>
    <w:rsid w:val="007B7BE7"/>
    <w:rsid w:val="007B7C26"/>
    <w:rsid w:val="007B7FBA"/>
    <w:rsid w:val="007C016E"/>
    <w:rsid w:val="007C0684"/>
    <w:rsid w:val="007C084E"/>
    <w:rsid w:val="007C0C45"/>
    <w:rsid w:val="007C1656"/>
    <w:rsid w:val="007C1A33"/>
    <w:rsid w:val="007C3AC1"/>
    <w:rsid w:val="007C3E9A"/>
    <w:rsid w:val="007C3F6F"/>
    <w:rsid w:val="007C69B2"/>
    <w:rsid w:val="007C6D93"/>
    <w:rsid w:val="007C713A"/>
    <w:rsid w:val="007C7694"/>
    <w:rsid w:val="007C76A2"/>
    <w:rsid w:val="007C7777"/>
    <w:rsid w:val="007C79C3"/>
    <w:rsid w:val="007D003C"/>
    <w:rsid w:val="007D0593"/>
    <w:rsid w:val="007D0B8F"/>
    <w:rsid w:val="007D251D"/>
    <w:rsid w:val="007D3258"/>
    <w:rsid w:val="007D33EC"/>
    <w:rsid w:val="007D4B4E"/>
    <w:rsid w:val="007D4BB8"/>
    <w:rsid w:val="007D52F5"/>
    <w:rsid w:val="007D5452"/>
    <w:rsid w:val="007D59B5"/>
    <w:rsid w:val="007D5E20"/>
    <w:rsid w:val="007D5F4E"/>
    <w:rsid w:val="007D6425"/>
    <w:rsid w:val="007D64F1"/>
    <w:rsid w:val="007D6712"/>
    <w:rsid w:val="007D6F40"/>
    <w:rsid w:val="007D6F67"/>
    <w:rsid w:val="007D7AB1"/>
    <w:rsid w:val="007D7CEC"/>
    <w:rsid w:val="007E034B"/>
    <w:rsid w:val="007E1F77"/>
    <w:rsid w:val="007E280D"/>
    <w:rsid w:val="007E301D"/>
    <w:rsid w:val="007E3DE7"/>
    <w:rsid w:val="007E3FB1"/>
    <w:rsid w:val="007E4749"/>
    <w:rsid w:val="007E507A"/>
    <w:rsid w:val="007E5CA6"/>
    <w:rsid w:val="007E6F66"/>
    <w:rsid w:val="007E7C91"/>
    <w:rsid w:val="007E7D64"/>
    <w:rsid w:val="007E7ED0"/>
    <w:rsid w:val="007E7F2E"/>
    <w:rsid w:val="007F052D"/>
    <w:rsid w:val="007F0AFE"/>
    <w:rsid w:val="007F1E57"/>
    <w:rsid w:val="007F1E76"/>
    <w:rsid w:val="007F3283"/>
    <w:rsid w:val="007F3B60"/>
    <w:rsid w:val="007F3C66"/>
    <w:rsid w:val="007F3D0B"/>
    <w:rsid w:val="007F5C91"/>
    <w:rsid w:val="007F61CC"/>
    <w:rsid w:val="007F6264"/>
    <w:rsid w:val="007F6528"/>
    <w:rsid w:val="007F6D98"/>
    <w:rsid w:val="007F729B"/>
    <w:rsid w:val="007F7CBD"/>
    <w:rsid w:val="0080032E"/>
    <w:rsid w:val="008010AD"/>
    <w:rsid w:val="00801680"/>
    <w:rsid w:val="008019E2"/>
    <w:rsid w:val="008024FF"/>
    <w:rsid w:val="00802D25"/>
    <w:rsid w:val="008034D4"/>
    <w:rsid w:val="00803BE7"/>
    <w:rsid w:val="0080443A"/>
    <w:rsid w:val="0080524C"/>
    <w:rsid w:val="008057E5"/>
    <w:rsid w:val="008061D4"/>
    <w:rsid w:val="008064A7"/>
    <w:rsid w:val="0081012F"/>
    <w:rsid w:val="00810A63"/>
    <w:rsid w:val="00810CD0"/>
    <w:rsid w:val="0081133F"/>
    <w:rsid w:val="00812938"/>
    <w:rsid w:val="008133CF"/>
    <w:rsid w:val="008135E0"/>
    <w:rsid w:val="008140CD"/>
    <w:rsid w:val="008146CD"/>
    <w:rsid w:val="00814A09"/>
    <w:rsid w:val="00814DD7"/>
    <w:rsid w:val="00815FE5"/>
    <w:rsid w:val="0081739D"/>
    <w:rsid w:val="008173F7"/>
    <w:rsid w:val="00820901"/>
    <w:rsid w:val="00820A44"/>
    <w:rsid w:val="00821451"/>
    <w:rsid w:val="008217AC"/>
    <w:rsid w:val="008221AE"/>
    <w:rsid w:val="00822316"/>
    <w:rsid w:val="008227E9"/>
    <w:rsid w:val="00822852"/>
    <w:rsid w:val="00822EA1"/>
    <w:rsid w:val="0082324B"/>
    <w:rsid w:val="008232EC"/>
    <w:rsid w:val="0082340B"/>
    <w:rsid w:val="00823BD4"/>
    <w:rsid w:val="008241F8"/>
    <w:rsid w:val="00825748"/>
    <w:rsid w:val="00825FC2"/>
    <w:rsid w:val="00826561"/>
    <w:rsid w:val="00826626"/>
    <w:rsid w:val="00827249"/>
    <w:rsid w:val="0082798B"/>
    <w:rsid w:val="00827BF9"/>
    <w:rsid w:val="00827D75"/>
    <w:rsid w:val="00827E47"/>
    <w:rsid w:val="008306E3"/>
    <w:rsid w:val="00830DCF"/>
    <w:rsid w:val="00831542"/>
    <w:rsid w:val="008315AC"/>
    <w:rsid w:val="0083163A"/>
    <w:rsid w:val="0083297F"/>
    <w:rsid w:val="00832BCF"/>
    <w:rsid w:val="00833789"/>
    <w:rsid w:val="00834001"/>
    <w:rsid w:val="00834072"/>
    <w:rsid w:val="00834249"/>
    <w:rsid w:val="00834800"/>
    <w:rsid w:val="00835767"/>
    <w:rsid w:val="00835C82"/>
    <w:rsid w:val="008371C7"/>
    <w:rsid w:val="00837D2F"/>
    <w:rsid w:val="00837FBD"/>
    <w:rsid w:val="00840249"/>
    <w:rsid w:val="0084051F"/>
    <w:rsid w:val="0084073A"/>
    <w:rsid w:val="008408B4"/>
    <w:rsid w:val="00841083"/>
    <w:rsid w:val="008410D9"/>
    <w:rsid w:val="00842727"/>
    <w:rsid w:val="008427D4"/>
    <w:rsid w:val="008427E6"/>
    <w:rsid w:val="00842828"/>
    <w:rsid w:val="00842BA4"/>
    <w:rsid w:val="00842ED2"/>
    <w:rsid w:val="008434FB"/>
    <w:rsid w:val="00843DC9"/>
    <w:rsid w:val="008443C7"/>
    <w:rsid w:val="00844861"/>
    <w:rsid w:val="00845A0D"/>
    <w:rsid w:val="00846578"/>
    <w:rsid w:val="008466C5"/>
    <w:rsid w:val="00846D39"/>
    <w:rsid w:val="00847DCC"/>
    <w:rsid w:val="00847E2E"/>
    <w:rsid w:val="00850DB9"/>
    <w:rsid w:val="008511B7"/>
    <w:rsid w:val="00851541"/>
    <w:rsid w:val="00851727"/>
    <w:rsid w:val="00851F4B"/>
    <w:rsid w:val="00852510"/>
    <w:rsid w:val="008526B5"/>
    <w:rsid w:val="00853167"/>
    <w:rsid w:val="0085340F"/>
    <w:rsid w:val="00853488"/>
    <w:rsid w:val="008557A2"/>
    <w:rsid w:val="00855904"/>
    <w:rsid w:val="008567CE"/>
    <w:rsid w:val="00856A0D"/>
    <w:rsid w:val="00856AFC"/>
    <w:rsid w:val="008570BB"/>
    <w:rsid w:val="008571C5"/>
    <w:rsid w:val="008602EE"/>
    <w:rsid w:val="00860466"/>
    <w:rsid w:val="00860692"/>
    <w:rsid w:val="008607EC"/>
    <w:rsid w:val="00861C25"/>
    <w:rsid w:val="00861F6D"/>
    <w:rsid w:val="00861FDB"/>
    <w:rsid w:val="00862A17"/>
    <w:rsid w:val="00862E37"/>
    <w:rsid w:val="00863FB0"/>
    <w:rsid w:val="00864BEB"/>
    <w:rsid w:val="00864E33"/>
    <w:rsid w:val="00865197"/>
    <w:rsid w:val="0086595E"/>
    <w:rsid w:val="00865C4D"/>
    <w:rsid w:val="00865D59"/>
    <w:rsid w:val="008665B6"/>
    <w:rsid w:val="00866733"/>
    <w:rsid w:val="008673A7"/>
    <w:rsid w:val="0086776A"/>
    <w:rsid w:val="00867E56"/>
    <w:rsid w:val="008707E6"/>
    <w:rsid w:val="00870ABC"/>
    <w:rsid w:val="0087119B"/>
    <w:rsid w:val="008717A5"/>
    <w:rsid w:val="00871F3E"/>
    <w:rsid w:val="00872557"/>
    <w:rsid w:val="008726CC"/>
    <w:rsid w:val="0087362C"/>
    <w:rsid w:val="00873840"/>
    <w:rsid w:val="0087386B"/>
    <w:rsid w:val="00874885"/>
    <w:rsid w:val="00874A8B"/>
    <w:rsid w:val="008753BD"/>
    <w:rsid w:val="0087596C"/>
    <w:rsid w:val="00875BDF"/>
    <w:rsid w:val="00875CD3"/>
    <w:rsid w:val="00875CFD"/>
    <w:rsid w:val="00875DE5"/>
    <w:rsid w:val="00875F0A"/>
    <w:rsid w:val="00876145"/>
    <w:rsid w:val="008766DA"/>
    <w:rsid w:val="00876B99"/>
    <w:rsid w:val="00876ED4"/>
    <w:rsid w:val="00877244"/>
    <w:rsid w:val="008803DA"/>
    <w:rsid w:val="0088066D"/>
    <w:rsid w:val="008806E4"/>
    <w:rsid w:val="00880B85"/>
    <w:rsid w:val="00881BA7"/>
    <w:rsid w:val="00881D09"/>
    <w:rsid w:val="008822B9"/>
    <w:rsid w:val="00882E77"/>
    <w:rsid w:val="00883B5B"/>
    <w:rsid w:val="008844D5"/>
    <w:rsid w:val="00885778"/>
    <w:rsid w:val="00885D05"/>
    <w:rsid w:val="00885F4F"/>
    <w:rsid w:val="00886182"/>
    <w:rsid w:val="00886614"/>
    <w:rsid w:val="00886C80"/>
    <w:rsid w:val="0088753D"/>
    <w:rsid w:val="00887D2A"/>
    <w:rsid w:val="00887DAA"/>
    <w:rsid w:val="00890240"/>
    <w:rsid w:val="00890823"/>
    <w:rsid w:val="00890F67"/>
    <w:rsid w:val="0089105C"/>
    <w:rsid w:val="008911A4"/>
    <w:rsid w:val="00891659"/>
    <w:rsid w:val="00891712"/>
    <w:rsid w:val="00892214"/>
    <w:rsid w:val="008922BC"/>
    <w:rsid w:val="00892489"/>
    <w:rsid w:val="008925B4"/>
    <w:rsid w:val="00894097"/>
    <w:rsid w:val="008940D8"/>
    <w:rsid w:val="00894703"/>
    <w:rsid w:val="00894E91"/>
    <w:rsid w:val="0089554E"/>
    <w:rsid w:val="008956BC"/>
    <w:rsid w:val="00895D4E"/>
    <w:rsid w:val="0089601B"/>
    <w:rsid w:val="008962D1"/>
    <w:rsid w:val="008969AD"/>
    <w:rsid w:val="00896D97"/>
    <w:rsid w:val="00897003"/>
    <w:rsid w:val="00897CE3"/>
    <w:rsid w:val="008A040C"/>
    <w:rsid w:val="008A0923"/>
    <w:rsid w:val="008A136C"/>
    <w:rsid w:val="008A18B3"/>
    <w:rsid w:val="008A2661"/>
    <w:rsid w:val="008A2F70"/>
    <w:rsid w:val="008A3404"/>
    <w:rsid w:val="008A3F0B"/>
    <w:rsid w:val="008A3F82"/>
    <w:rsid w:val="008A47D0"/>
    <w:rsid w:val="008A4802"/>
    <w:rsid w:val="008A50D3"/>
    <w:rsid w:val="008A56AB"/>
    <w:rsid w:val="008A56EF"/>
    <w:rsid w:val="008A59FC"/>
    <w:rsid w:val="008A6CB6"/>
    <w:rsid w:val="008A710B"/>
    <w:rsid w:val="008A736B"/>
    <w:rsid w:val="008A74EE"/>
    <w:rsid w:val="008A7CA1"/>
    <w:rsid w:val="008B0D06"/>
    <w:rsid w:val="008B194E"/>
    <w:rsid w:val="008B2F00"/>
    <w:rsid w:val="008B30A2"/>
    <w:rsid w:val="008B3C27"/>
    <w:rsid w:val="008B3F85"/>
    <w:rsid w:val="008B41AA"/>
    <w:rsid w:val="008B4304"/>
    <w:rsid w:val="008B4A33"/>
    <w:rsid w:val="008B58F0"/>
    <w:rsid w:val="008B620F"/>
    <w:rsid w:val="008B6A42"/>
    <w:rsid w:val="008B6BF8"/>
    <w:rsid w:val="008B7006"/>
    <w:rsid w:val="008B7C6F"/>
    <w:rsid w:val="008B7C87"/>
    <w:rsid w:val="008B7CCB"/>
    <w:rsid w:val="008C0111"/>
    <w:rsid w:val="008C0A73"/>
    <w:rsid w:val="008C0ED2"/>
    <w:rsid w:val="008C1374"/>
    <w:rsid w:val="008C143D"/>
    <w:rsid w:val="008C1AA9"/>
    <w:rsid w:val="008C1C2D"/>
    <w:rsid w:val="008C2B4C"/>
    <w:rsid w:val="008C31F6"/>
    <w:rsid w:val="008C3429"/>
    <w:rsid w:val="008C3666"/>
    <w:rsid w:val="008C41BC"/>
    <w:rsid w:val="008C5698"/>
    <w:rsid w:val="008C5777"/>
    <w:rsid w:val="008C5833"/>
    <w:rsid w:val="008C5AA9"/>
    <w:rsid w:val="008C61DD"/>
    <w:rsid w:val="008D01C9"/>
    <w:rsid w:val="008D02B9"/>
    <w:rsid w:val="008D0529"/>
    <w:rsid w:val="008D05A8"/>
    <w:rsid w:val="008D05E4"/>
    <w:rsid w:val="008D08C8"/>
    <w:rsid w:val="008D0FBD"/>
    <w:rsid w:val="008D1824"/>
    <w:rsid w:val="008D1934"/>
    <w:rsid w:val="008D1C0C"/>
    <w:rsid w:val="008D2076"/>
    <w:rsid w:val="008D48F2"/>
    <w:rsid w:val="008D493F"/>
    <w:rsid w:val="008D5670"/>
    <w:rsid w:val="008D5EA5"/>
    <w:rsid w:val="008D677A"/>
    <w:rsid w:val="008D678D"/>
    <w:rsid w:val="008D6D44"/>
    <w:rsid w:val="008D7550"/>
    <w:rsid w:val="008D75FA"/>
    <w:rsid w:val="008D7BF1"/>
    <w:rsid w:val="008E015F"/>
    <w:rsid w:val="008E0474"/>
    <w:rsid w:val="008E165F"/>
    <w:rsid w:val="008E23C9"/>
    <w:rsid w:val="008E2946"/>
    <w:rsid w:val="008E2F23"/>
    <w:rsid w:val="008E2FD1"/>
    <w:rsid w:val="008E3A49"/>
    <w:rsid w:val="008E5203"/>
    <w:rsid w:val="008E5630"/>
    <w:rsid w:val="008E609F"/>
    <w:rsid w:val="008E61E6"/>
    <w:rsid w:val="008E62F6"/>
    <w:rsid w:val="008E6A70"/>
    <w:rsid w:val="008E6C2D"/>
    <w:rsid w:val="008E76CD"/>
    <w:rsid w:val="008F02FA"/>
    <w:rsid w:val="008F1291"/>
    <w:rsid w:val="008F18E7"/>
    <w:rsid w:val="008F2157"/>
    <w:rsid w:val="008F3CAC"/>
    <w:rsid w:val="008F4609"/>
    <w:rsid w:val="008F4880"/>
    <w:rsid w:val="008F4F0C"/>
    <w:rsid w:val="008F6CA7"/>
    <w:rsid w:val="008F73CD"/>
    <w:rsid w:val="009007F4"/>
    <w:rsid w:val="00900EF0"/>
    <w:rsid w:val="00904002"/>
    <w:rsid w:val="0090457F"/>
    <w:rsid w:val="009048D2"/>
    <w:rsid w:val="00904C70"/>
    <w:rsid w:val="00904C84"/>
    <w:rsid w:val="00904E6C"/>
    <w:rsid w:val="009052F7"/>
    <w:rsid w:val="00905645"/>
    <w:rsid w:val="00905DAE"/>
    <w:rsid w:val="009063F9"/>
    <w:rsid w:val="009064F7"/>
    <w:rsid w:val="009069CF"/>
    <w:rsid w:val="00906BFA"/>
    <w:rsid w:val="00906D68"/>
    <w:rsid w:val="00907739"/>
    <w:rsid w:val="00910819"/>
    <w:rsid w:val="00910AE2"/>
    <w:rsid w:val="00910BBC"/>
    <w:rsid w:val="00911D02"/>
    <w:rsid w:val="00912137"/>
    <w:rsid w:val="009129B5"/>
    <w:rsid w:val="00912E5D"/>
    <w:rsid w:val="00912F6B"/>
    <w:rsid w:val="009131CE"/>
    <w:rsid w:val="009132FA"/>
    <w:rsid w:val="0091330A"/>
    <w:rsid w:val="009139BF"/>
    <w:rsid w:val="0091487B"/>
    <w:rsid w:val="00914E13"/>
    <w:rsid w:val="009154EB"/>
    <w:rsid w:val="009159E2"/>
    <w:rsid w:val="00916014"/>
    <w:rsid w:val="00917259"/>
    <w:rsid w:val="00917B85"/>
    <w:rsid w:val="00920A05"/>
    <w:rsid w:val="00920E1B"/>
    <w:rsid w:val="00920E3B"/>
    <w:rsid w:val="00921210"/>
    <w:rsid w:val="009215E0"/>
    <w:rsid w:val="00921894"/>
    <w:rsid w:val="009219E7"/>
    <w:rsid w:val="00921D37"/>
    <w:rsid w:val="00922063"/>
    <w:rsid w:val="009220C8"/>
    <w:rsid w:val="00922546"/>
    <w:rsid w:val="00922894"/>
    <w:rsid w:val="00923651"/>
    <w:rsid w:val="00923800"/>
    <w:rsid w:val="00923F41"/>
    <w:rsid w:val="009242BD"/>
    <w:rsid w:val="0092489E"/>
    <w:rsid w:val="009249CF"/>
    <w:rsid w:val="00924DBB"/>
    <w:rsid w:val="009253F8"/>
    <w:rsid w:val="00926A37"/>
    <w:rsid w:val="009272C6"/>
    <w:rsid w:val="00927309"/>
    <w:rsid w:val="009275B3"/>
    <w:rsid w:val="00927CFC"/>
    <w:rsid w:val="0093009B"/>
    <w:rsid w:val="009301C5"/>
    <w:rsid w:val="0093042D"/>
    <w:rsid w:val="00930B36"/>
    <w:rsid w:val="0093103D"/>
    <w:rsid w:val="00931AFC"/>
    <w:rsid w:val="00933499"/>
    <w:rsid w:val="00933E0E"/>
    <w:rsid w:val="009342AF"/>
    <w:rsid w:val="009346A3"/>
    <w:rsid w:val="00934B6D"/>
    <w:rsid w:val="00934C99"/>
    <w:rsid w:val="00935CD1"/>
    <w:rsid w:val="009365D1"/>
    <w:rsid w:val="00936BFC"/>
    <w:rsid w:val="00936F5F"/>
    <w:rsid w:val="009375D2"/>
    <w:rsid w:val="00937DBC"/>
    <w:rsid w:val="009402FA"/>
    <w:rsid w:val="0094058E"/>
    <w:rsid w:val="009413B4"/>
    <w:rsid w:val="009413E0"/>
    <w:rsid w:val="009420F0"/>
    <w:rsid w:val="009426EA"/>
    <w:rsid w:val="009428AB"/>
    <w:rsid w:val="00943920"/>
    <w:rsid w:val="00943957"/>
    <w:rsid w:val="00944034"/>
    <w:rsid w:val="0094494F"/>
    <w:rsid w:val="00944CA5"/>
    <w:rsid w:val="00944F6B"/>
    <w:rsid w:val="00945376"/>
    <w:rsid w:val="009459CB"/>
    <w:rsid w:val="0094659F"/>
    <w:rsid w:val="0094797D"/>
    <w:rsid w:val="00947A0D"/>
    <w:rsid w:val="00947BFA"/>
    <w:rsid w:val="009509CB"/>
    <w:rsid w:val="0095272F"/>
    <w:rsid w:val="00952F25"/>
    <w:rsid w:val="00953B61"/>
    <w:rsid w:val="0095461D"/>
    <w:rsid w:val="0095500E"/>
    <w:rsid w:val="009550CF"/>
    <w:rsid w:val="00955688"/>
    <w:rsid w:val="00956826"/>
    <w:rsid w:val="00956D27"/>
    <w:rsid w:val="00956E9D"/>
    <w:rsid w:val="00956F8D"/>
    <w:rsid w:val="009571F3"/>
    <w:rsid w:val="00957752"/>
    <w:rsid w:val="00957E54"/>
    <w:rsid w:val="00960485"/>
    <w:rsid w:val="00960724"/>
    <w:rsid w:val="0096084E"/>
    <w:rsid w:val="009617EA"/>
    <w:rsid w:val="00961EE0"/>
    <w:rsid w:val="00962E5B"/>
    <w:rsid w:val="009636F5"/>
    <w:rsid w:val="009637F7"/>
    <w:rsid w:val="00963E04"/>
    <w:rsid w:val="0096450D"/>
    <w:rsid w:val="00964A18"/>
    <w:rsid w:val="00965B0F"/>
    <w:rsid w:val="00965F96"/>
    <w:rsid w:val="00966ABA"/>
    <w:rsid w:val="00966CDE"/>
    <w:rsid w:val="00966D98"/>
    <w:rsid w:val="00966E54"/>
    <w:rsid w:val="00967492"/>
    <w:rsid w:val="009677CE"/>
    <w:rsid w:val="00967920"/>
    <w:rsid w:val="00967E91"/>
    <w:rsid w:val="009700F3"/>
    <w:rsid w:val="00970243"/>
    <w:rsid w:val="009705FD"/>
    <w:rsid w:val="00970A91"/>
    <w:rsid w:val="00970C8E"/>
    <w:rsid w:val="009715C6"/>
    <w:rsid w:val="00971DCB"/>
    <w:rsid w:val="00971E1F"/>
    <w:rsid w:val="00972482"/>
    <w:rsid w:val="009725EB"/>
    <w:rsid w:val="009726A5"/>
    <w:rsid w:val="009728A4"/>
    <w:rsid w:val="00972BC7"/>
    <w:rsid w:val="009733BA"/>
    <w:rsid w:val="0097371C"/>
    <w:rsid w:val="00973A5C"/>
    <w:rsid w:val="00973AB6"/>
    <w:rsid w:val="0097438C"/>
    <w:rsid w:val="00974782"/>
    <w:rsid w:val="00974BCA"/>
    <w:rsid w:val="00974FF8"/>
    <w:rsid w:val="0097513F"/>
    <w:rsid w:val="0097560F"/>
    <w:rsid w:val="0097628F"/>
    <w:rsid w:val="00976340"/>
    <w:rsid w:val="00977794"/>
    <w:rsid w:val="00977D21"/>
    <w:rsid w:val="009808CA"/>
    <w:rsid w:val="00980D62"/>
    <w:rsid w:val="00981BD7"/>
    <w:rsid w:val="009823EA"/>
    <w:rsid w:val="0098360C"/>
    <w:rsid w:val="0098364A"/>
    <w:rsid w:val="009837B0"/>
    <w:rsid w:val="00983E46"/>
    <w:rsid w:val="00983F35"/>
    <w:rsid w:val="009843C3"/>
    <w:rsid w:val="00985417"/>
    <w:rsid w:val="009854BC"/>
    <w:rsid w:val="00986D23"/>
    <w:rsid w:val="009872E0"/>
    <w:rsid w:val="009900A5"/>
    <w:rsid w:val="009901D2"/>
    <w:rsid w:val="0099030B"/>
    <w:rsid w:val="00991303"/>
    <w:rsid w:val="00991780"/>
    <w:rsid w:val="009918A0"/>
    <w:rsid w:val="009919CF"/>
    <w:rsid w:val="009932A1"/>
    <w:rsid w:val="009934AD"/>
    <w:rsid w:val="00993697"/>
    <w:rsid w:val="00993855"/>
    <w:rsid w:val="00994821"/>
    <w:rsid w:val="009954C8"/>
    <w:rsid w:val="009963C0"/>
    <w:rsid w:val="00996693"/>
    <w:rsid w:val="00996B36"/>
    <w:rsid w:val="00996B71"/>
    <w:rsid w:val="009973D6"/>
    <w:rsid w:val="009979B3"/>
    <w:rsid w:val="009979DF"/>
    <w:rsid w:val="00997BC7"/>
    <w:rsid w:val="00997E69"/>
    <w:rsid w:val="009A03EC"/>
    <w:rsid w:val="009A08D3"/>
    <w:rsid w:val="009A14C3"/>
    <w:rsid w:val="009A1807"/>
    <w:rsid w:val="009A183C"/>
    <w:rsid w:val="009A22BF"/>
    <w:rsid w:val="009A291A"/>
    <w:rsid w:val="009A3310"/>
    <w:rsid w:val="009A39B6"/>
    <w:rsid w:val="009A3E32"/>
    <w:rsid w:val="009A3F9D"/>
    <w:rsid w:val="009A425C"/>
    <w:rsid w:val="009A4444"/>
    <w:rsid w:val="009A4930"/>
    <w:rsid w:val="009A4EFE"/>
    <w:rsid w:val="009A50A8"/>
    <w:rsid w:val="009A56C1"/>
    <w:rsid w:val="009A58A0"/>
    <w:rsid w:val="009A630E"/>
    <w:rsid w:val="009A6CE4"/>
    <w:rsid w:val="009A720D"/>
    <w:rsid w:val="009A7393"/>
    <w:rsid w:val="009A75B1"/>
    <w:rsid w:val="009B0051"/>
    <w:rsid w:val="009B0673"/>
    <w:rsid w:val="009B25C8"/>
    <w:rsid w:val="009B2ED7"/>
    <w:rsid w:val="009B3F1F"/>
    <w:rsid w:val="009B3FB7"/>
    <w:rsid w:val="009B3FDF"/>
    <w:rsid w:val="009B44DA"/>
    <w:rsid w:val="009B4A34"/>
    <w:rsid w:val="009B6C61"/>
    <w:rsid w:val="009B7716"/>
    <w:rsid w:val="009C0ABC"/>
    <w:rsid w:val="009C197B"/>
    <w:rsid w:val="009C1DA2"/>
    <w:rsid w:val="009C1E41"/>
    <w:rsid w:val="009C2AE4"/>
    <w:rsid w:val="009C3317"/>
    <w:rsid w:val="009C33B0"/>
    <w:rsid w:val="009C3434"/>
    <w:rsid w:val="009C3CA4"/>
    <w:rsid w:val="009C3FA7"/>
    <w:rsid w:val="009C4913"/>
    <w:rsid w:val="009C55C1"/>
    <w:rsid w:val="009C5897"/>
    <w:rsid w:val="009C5D3D"/>
    <w:rsid w:val="009C5EF7"/>
    <w:rsid w:val="009C6294"/>
    <w:rsid w:val="009C6AF9"/>
    <w:rsid w:val="009C7C4D"/>
    <w:rsid w:val="009D075B"/>
    <w:rsid w:val="009D0B66"/>
    <w:rsid w:val="009D0BDC"/>
    <w:rsid w:val="009D1442"/>
    <w:rsid w:val="009D1B6B"/>
    <w:rsid w:val="009D1DC2"/>
    <w:rsid w:val="009D270B"/>
    <w:rsid w:val="009D281A"/>
    <w:rsid w:val="009D2EE5"/>
    <w:rsid w:val="009D31C6"/>
    <w:rsid w:val="009D4A13"/>
    <w:rsid w:val="009D4A46"/>
    <w:rsid w:val="009D60C3"/>
    <w:rsid w:val="009D6970"/>
    <w:rsid w:val="009D6FBC"/>
    <w:rsid w:val="009D74C7"/>
    <w:rsid w:val="009D75EC"/>
    <w:rsid w:val="009D76B8"/>
    <w:rsid w:val="009D785E"/>
    <w:rsid w:val="009E00F4"/>
    <w:rsid w:val="009E0E85"/>
    <w:rsid w:val="009E1137"/>
    <w:rsid w:val="009E1BBE"/>
    <w:rsid w:val="009E2169"/>
    <w:rsid w:val="009E21CD"/>
    <w:rsid w:val="009E3083"/>
    <w:rsid w:val="009E3B11"/>
    <w:rsid w:val="009E3E1F"/>
    <w:rsid w:val="009E63B6"/>
    <w:rsid w:val="009E6A39"/>
    <w:rsid w:val="009E6B8A"/>
    <w:rsid w:val="009E6E45"/>
    <w:rsid w:val="009E72D2"/>
    <w:rsid w:val="009E73AD"/>
    <w:rsid w:val="009E7AF0"/>
    <w:rsid w:val="009E7B64"/>
    <w:rsid w:val="009E7E43"/>
    <w:rsid w:val="009F0FB2"/>
    <w:rsid w:val="009F1C71"/>
    <w:rsid w:val="009F1EA2"/>
    <w:rsid w:val="009F2A28"/>
    <w:rsid w:val="009F2F90"/>
    <w:rsid w:val="009F3449"/>
    <w:rsid w:val="009F3C94"/>
    <w:rsid w:val="009F493A"/>
    <w:rsid w:val="009F4D32"/>
    <w:rsid w:val="009F5238"/>
    <w:rsid w:val="009F69EE"/>
    <w:rsid w:val="009F6BD5"/>
    <w:rsid w:val="00A00309"/>
    <w:rsid w:val="00A00556"/>
    <w:rsid w:val="00A00798"/>
    <w:rsid w:val="00A0128E"/>
    <w:rsid w:val="00A017EE"/>
    <w:rsid w:val="00A01B57"/>
    <w:rsid w:val="00A01CF5"/>
    <w:rsid w:val="00A01F5B"/>
    <w:rsid w:val="00A0235B"/>
    <w:rsid w:val="00A02FF4"/>
    <w:rsid w:val="00A03020"/>
    <w:rsid w:val="00A03EFE"/>
    <w:rsid w:val="00A04099"/>
    <w:rsid w:val="00A04661"/>
    <w:rsid w:val="00A05476"/>
    <w:rsid w:val="00A05A11"/>
    <w:rsid w:val="00A05CD0"/>
    <w:rsid w:val="00A05D19"/>
    <w:rsid w:val="00A060DC"/>
    <w:rsid w:val="00A062B5"/>
    <w:rsid w:val="00A06749"/>
    <w:rsid w:val="00A068CA"/>
    <w:rsid w:val="00A06C8D"/>
    <w:rsid w:val="00A06EBA"/>
    <w:rsid w:val="00A072B7"/>
    <w:rsid w:val="00A075A2"/>
    <w:rsid w:val="00A0787E"/>
    <w:rsid w:val="00A1017E"/>
    <w:rsid w:val="00A10AC1"/>
    <w:rsid w:val="00A10F77"/>
    <w:rsid w:val="00A1207B"/>
    <w:rsid w:val="00A12127"/>
    <w:rsid w:val="00A12742"/>
    <w:rsid w:val="00A1352E"/>
    <w:rsid w:val="00A15CDD"/>
    <w:rsid w:val="00A15DF7"/>
    <w:rsid w:val="00A1614F"/>
    <w:rsid w:val="00A1632A"/>
    <w:rsid w:val="00A16AC5"/>
    <w:rsid w:val="00A16D5F"/>
    <w:rsid w:val="00A17290"/>
    <w:rsid w:val="00A175F2"/>
    <w:rsid w:val="00A17F24"/>
    <w:rsid w:val="00A17FA3"/>
    <w:rsid w:val="00A208C9"/>
    <w:rsid w:val="00A20947"/>
    <w:rsid w:val="00A20F10"/>
    <w:rsid w:val="00A2106C"/>
    <w:rsid w:val="00A217BA"/>
    <w:rsid w:val="00A21C1B"/>
    <w:rsid w:val="00A21C6E"/>
    <w:rsid w:val="00A233EC"/>
    <w:rsid w:val="00A23C15"/>
    <w:rsid w:val="00A2403A"/>
    <w:rsid w:val="00A24265"/>
    <w:rsid w:val="00A243ED"/>
    <w:rsid w:val="00A246ED"/>
    <w:rsid w:val="00A24DC3"/>
    <w:rsid w:val="00A25067"/>
    <w:rsid w:val="00A25E1E"/>
    <w:rsid w:val="00A2660D"/>
    <w:rsid w:val="00A273E5"/>
    <w:rsid w:val="00A277B0"/>
    <w:rsid w:val="00A27A26"/>
    <w:rsid w:val="00A30D41"/>
    <w:rsid w:val="00A30E12"/>
    <w:rsid w:val="00A32060"/>
    <w:rsid w:val="00A32736"/>
    <w:rsid w:val="00A327C8"/>
    <w:rsid w:val="00A32DE4"/>
    <w:rsid w:val="00A32F9D"/>
    <w:rsid w:val="00A334E3"/>
    <w:rsid w:val="00A33A51"/>
    <w:rsid w:val="00A34063"/>
    <w:rsid w:val="00A34458"/>
    <w:rsid w:val="00A357A1"/>
    <w:rsid w:val="00A36092"/>
    <w:rsid w:val="00A36331"/>
    <w:rsid w:val="00A363E0"/>
    <w:rsid w:val="00A36901"/>
    <w:rsid w:val="00A36FCA"/>
    <w:rsid w:val="00A374B8"/>
    <w:rsid w:val="00A37501"/>
    <w:rsid w:val="00A379AF"/>
    <w:rsid w:val="00A400F8"/>
    <w:rsid w:val="00A401A5"/>
    <w:rsid w:val="00A4087B"/>
    <w:rsid w:val="00A40DCF"/>
    <w:rsid w:val="00A40F7A"/>
    <w:rsid w:val="00A4194D"/>
    <w:rsid w:val="00A419B6"/>
    <w:rsid w:val="00A41B00"/>
    <w:rsid w:val="00A42B1F"/>
    <w:rsid w:val="00A42E63"/>
    <w:rsid w:val="00A43955"/>
    <w:rsid w:val="00A442F0"/>
    <w:rsid w:val="00A44EAF"/>
    <w:rsid w:val="00A45D80"/>
    <w:rsid w:val="00A46702"/>
    <w:rsid w:val="00A46CFF"/>
    <w:rsid w:val="00A47893"/>
    <w:rsid w:val="00A47C34"/>
    <w:rsid w:val="00A50603"/>
    <w:rsid w:val="00A5099A"/>
    <w:rsid w:val="00A517FA"/>
    <w:rsid w:val="00A5181A"/>
    <w:rsid w:val="00A537D7"/>
    <w:rsid w:val="00A54A5F"/>
    <w:rsid w:val="00A54AFF"/>
    <w:rsid w:val="00A5525F"/>
    <w:rsid w:val="00A552BA"/>
    <w:rsid w:val="00A55A54"/>
    <w:rsid w:val="00A55DF3"/>
    <w:rsid w:val="00A56548"/>
    <w:rsid w:val="00A5678F"/>
    <w:rsid w:val="00A568E6"/>
    <w:rsid w:val="00A56CE9"/>
    <w:rsid w:val="00A57188"/>
    <w:rsid w:val="00A603D3"/>
    <w:rsid w:val="00A60784"/>
    <w:rsid w:val="00A62A4B"/>
    <w:rsid w:val="00A631EF"/>
    <w:rsid w:val="00A63232"/>
    <w:rsid w:val="00A64064"/>
    <w:rsid w:val="00A64382"/>
    <w:rsid w:val="00A645E4"/>
    <w:rsid w:val="00A652BE"/>
    <w:rsid w:val="00A65403"/>
    <w:rsid w:val="00A654FF"/>
    <w:rsid w:val="00A65C3B"/>
    <w:rsid w:val="00A6675D"/>
    <w:rsid w:val="00A66934"/>
    <w:rsid w:val="00A672C2"/>
    <w:rsid w:val="00A67765"/>
    <w:rsid w:val="00A67AD2"/>
    <w:rsid w:val="00A67E3F"/>
    <w:rsid w:val="00A707EC"/>
    <w:rsid w:val="00A715D8"/>
    <w:rsid w:val="00A71DAE"/>
    <w:rsid w:val="00A7267A"/>
    <w:rsid w:val="00A72686"/>
    <w:rsid w:val="00A72788"/>
    <w:rsid w:val="00A73180"/>
    <w:rsid w:val="00A734ED"/>
    <w:rsid w:val="00A739B5"/>
    <w:rsid w:val="00A755C6"/>
    <w:rsid w:val="00A7593F"/>
    <w:rsid w:val="00A761DD"/>
    <w:rsid w:val="00A7630E"/>
    <w:rsid w:val="00A767BC"/>
    <w:rsid w:val="00A7762D"/>
    <w:rsid w:val="00A77E19"/>
    <w:rsid w:val="00A8001C"/>
    <w:rsid w:val="00A80213"/>
    <w:rsid w:val="00A80247"/>
    <w:rsid w:val="00A8054E"/>
    <w:rsid w:val="00A810C7"/>
    <w:rsid w:val="00A81582"/>
    <w:rsid w:val="00A84BFA"/>
    <w:rsid w:val="00A85361"/>
    <w:rsid w:val="00A85C02"/>
    <w:rsid w:val="00A85ED7"/>
    <w:rsid w:val="00A86047"/>
    <w:rsid w:val="00A861DD"/>
    <w:rsid w:val="00A863A2"/>
    <w:rsid w:val="00A8654A"/>
    <w:rsid w:val="00A87382"/>
    <w:rsid w:val="00A8766D"/>
    <w:rsid w:val="00A878C0"/>
    <w:rsid w:val="00A87988"/>
    <w:rsid w:val="00A87A0F"/>
    <w:rsid w:val="00A87B1E"/>
    <w:rsid w:val="00A87DEE"/>
    <w:rsid w:val="00A9026F"/>
    <w:rsid w:val="00A90282"/>
    <w:rsid w:val="00A903C0"/>
    <w:rsid w:val="00A90716"/>
    <w:rsid w:val="00A90AF1"/>
    <w:rsid w:val="00A9202C"/>
    <w:rsid w:val="00A927E9"/>
    <w:rsid w:val="00A92C35"/>
    <w:rsid w:val="00A931C2"/>
    <w:rsid w:val="00A9354D"/>
    <w:rsid w:val="00A9356E"/>
    <w:rsid w:val="00A9398F"/>
    <w:rsid w:val="00A941AB"/>
    <w:rsid w:val="00A94571"/>
    <w:rsid w:val="00A959A7"/>
    <w:rsid w:val="00A95C76"/>
    <w:rsid w:val="00A96AB7"/>
    <w:rsid w:val="00A976D1"/>
    <w:rsid w:val="00A97886"/>
    <w:rsid w:val="00AA0072"/>
    <w:rsid w:val="00AA0BF1"/>
    <w:rsid w:val="00AA19A1"/>
    <w:rsid w:val="00AA1A51"/>
    <w:rsid w:val="00AA1F1B"/>
    <w:rsid w:val="00AA2BB8"/>
    <w:rsid w:val="00AA2C08"/>
    <w:rsid w:val="00AA30BB"/>
    <w:rsid w:val="00AA31EF"/>
    <w:rsid w:val="00AA3684"/>
    <w:rsid w:val="00AA4026"/>
    <w:rsid w:val="00AA4391"/>
    <w:rsid w:val="00AA47DD"/>
    <w:rsid w:val="00AA4C28"/>
    <w:rsid w:val="00AA51C7"/>
    <w:rsid w:val="00AA6701"/>
    <w:rsid w:val="00AA6821"/>
    <w:rsid w:val="00AA69A3"/>
    <w:rsid w:val="00AA707F"/>
    <w:rsid w:val="00AA73D2"/>
    <w:rsid w:val="00AA762B"/>
    <w:rsid w:val="00AA7A76"/>
    <w:rsid w:val="00AA7A7A"/>
    <w:rsid w:val="00AB032D"/>
    <w:rsid w:val="00AB03B8"/>
    <w:rsid w:val="00AB060B"/>
    <w:rsid w:val="00AB1078"/>
    <w:rsid w:val="00AB28E6"/>
    <w:rsid w:val="00AB385A"/>
    <w:rsid w:val="00AB3CF6"/>
    <w:rsid w:val="00AB53DC"/>
    <w:rsid w:val="00AB56DE"/>
    <w:rsid w:val="00AB57E1"/>
    <w:rsid w:val="00AB6A87"/>
    <w:rsid w:val="00AB6C67"/>
    <w:rsid w:val="00AB7A36"/>
    <w:rsid w:val="00AB7A70"/>
    <w:rsid w:val="00AC06FB"/>
    <w:rsid w:val="00AC10CD"/>
    <w:rsid w:val="00AC2376"/>
    <w:rsid w:val="00AC25B6"/>
    <w:rsid w:val="00AC2766"/>
    <w:rsid w:val="00AC2DB4"/>
    <w:rsid w:val="00AC313E"/>
    <w:rsid w:val="00AC3184"/>
    <w:rsid w:val="00AC346F"/>
    <w:rsid w:val="00AC3CB9"/>
    <w:rsid w:val="00AC415F"/>
    <w:rsid w:val="00AC422D"/>
    <w:rsid w:val="00AC4B5D"/>
    <w:rsid w:val="00AC4FB1"/>
    <w:rsid w:val="00AC565C"/>
    <w:rsid w:val="00AC6139"/>
    <w:rsid w:val="00AC666F"/>
    <w:rsid w:val="00AD0B64"/>
    <w:rsid w:val="00AD0C7C"/>
    <w:rsid w:val="00AD0DFB"/>
    <w:rsid w:val="00AD0F09"/>
    <w:rsid w:val="00AD118E"/>
    <w:rsid w:val="00AD11DE"/>
    <w:rsid w:val="00AD1A62"/>
    <w:rsid w:val="00AD1D5B"/>
    <w:rsid w:val="00AD29F5"/>
    <w:rsid w:val="00AD303A"/>
    <w:rsid w:val="00AD3763"/>
    <w:rsid w:val="00AD3903"/>
    <w:rsid w:val="00AD430D"/>
    <w:rsid w:val="00AD44BE"/>
    <w:rsid w:val="00AD47F5"/>
    <w:rsid w:val="00AD5268"/>
    <w:rsid w:val="00AD547E"/>
    <w:rsid w:val="00AD5571"/>
    <w:rsid w:val="00AD584C"/>
    <w:rsid w:val="00AD61DA"/>
    <w:rsid w:val="00AD6348"/>
    <w:rsid w:val="00AD6A70"/>
    <w:rsid w:val="00AD6BFC"/>
    <w:rsid w:val="00AD6C40"/>
    <w:rsid w:val="00AD6D64"/>
    <w:rsid w:val="00AD796A"/>
    <w:rsid w:val="00AD7B30"/>
    <w:rsid w:val="00AD7D67"/>
    <w:rsid w:val="00AE07F9"/>
    <w:rsid w:val="00AE258E"/>
    <w:rsid w:val="00AE3467"/>
    <w:rsid w:val="00AE3576"/>
    <w:rsid w:val="00AE375E"/>
    <w:rsid w:val="00AE379C"/>
    <w:rsid w:val="00AE3C21"/>
    <w:rsid w:val="00AE3CA1"/>
    <w:rsid w:val="00AE3EB1"/>
    <w:rsid w:val="00AE4065"/>
    <w:rsid w:val="00AE4218"/>
    <w:rsid w:val="00AE45C2"/>
    <w:rsid w:val="00AE4912"/>
    <w:rsid w:val="00AE4C28"/>
    <w:rsid w:val="00AE525F"/>
    <w:rsid w:val="00AE5730"/>
    <w:rsid w:val="00AE59DF"/>
    <w:rsid w:val="00AE5BB6"/>
    <w:rsid w:val="00AE6727"/>
    <w:rsid w:val="00AE6D49"/>
    <w:rsid w:val="00AE6F64"/>
    <w:rsid w:val="00AE73EA"/>
    <w:rsid w:val="00AE7FCA"/>
    <w:rsid w:val="00AF01D2"/>
    <w:rsid w:val="00AF01D4"/>
    <w:rsid w:val="00AF0306"/>
    <w:rsid w:val="00AF10C7"/>
    <w:rsid w:val="00AF11BE"/>
    <w:rsid w:val="00AF14F3"/>
    <w:rsid w:val="00AF1559"/>
    <w:rsid w:val="00AF1D9F"/>
    <w:rsid w:val="00AF2682"/>
    <w:rsid w:val="00AF2878"/>
    <w:rsid w:val="00AF3183"/>
    <w:rsid w:val="00AF3416"/>
    <w:rsid w:val="00AF48B9"/>
    <w:rsid w:val="00AF4A11"/>
    <w:rsid w:val="00AF4D4C"/>
    <w:rsid w:val="00AF5759"/>
    <w:rsid w:val="00AF5985"/>
    <w:rsid w:val="00AF6291"/>
    <w:rsid w:val="00B00AF1"/>
    <w:rsid w:val="00B00B9C"/>
    <w:rsid w:val="00B00F6E"/>
    <w:rsid w:val="00B01875"/>
    <w:rsid w:val="00B01A6C"/>
    <w:rsid w:val="00B01C6E"/>
    <w:rsid w:val="00B01E26"/>
    <w:rsid w:val="00B02FF3"/>
    <w:rsid w:val="00B04C07"/>
    <w:rsid w:val="00B05047"/>
    <w:rsid w:val="00B05B3F"/>
    <w:rsid w:val="00B06C63"/>
    <w:rsid w:val="00B07060"/>
    <w:rsid w:val="00B07879"/>
    <w:rsid w:val="00B105BF"/>
    <w:rsid w:val="00B105C2"/>
    <w:rsid w:val="00B10D4E"/>
    <w:rsid w:val="00B1133E"/>
    <w:rsid w:val="00B115AE"/>
    <w:rsid w:val="00B11BFA"/>
    <w:rsid w:val="00B12385"/>
    <w:rsid w:val="00B12398"/>
    <w:rsid w:val="00B12B0B"/>
    <w:rsid w:val="00B13200"/>
    <w:rsid w:val="00B147BE"/>
    <w:rsid w:val="00B148F0"/>
    <w:rsid w:val="00B14EDC"/>
    <w:rsid w:val="00B1543D"/>
    <w:rsid w:val="00B15808"/>
    <w:rsid w:val="00B1651E"/>
    <w:rsid w:val="00B204CF"/>
    <w:rsid w:val="00B21031"/>
    <w:rsid w:val="00B216EA"/>
    <w:rsid w:val="00B21D38"/>
    <w:rsid w:val="00B22366"/>
    <w:rsid w:val="00B230A7"/>
    <w:rsid w:val="00B23734"/>
    <w:rsid w:val="00B23CBA"/>
    <w:rsid w:val="00B24E4C"/>
    <w:rsid w:val="00B2595D"/>
    <w:rsid w:val="00B25E78"/>
    <w:rsid w:val="00B267C4"/>
    <w:rsid w:val="00B27392"/>
    <w:rsid w:val="00B27F57"/>
    <w:rsid w:val="00B30232"/>
    <w:rsid w:val="00B30482"/>
    <w:rsid w:val="00B30AAE"/>
    <w:rsid w:val="00B30B91"/>
    <w:rsid w:val="00B31375"/>
    <w:rsid w:val="00B319E4"/>
    <w:rsid w:val="00B31DBD"/>
    <w:rsid w:val="00B32428"/>
    <w:rsid w:val="00B32452"/>
    <w:rsid w:val="00B32AE7"/>
    <w:rsid w:val="00B3382B"/>
    <w:rsid w:val="00B34147"/>
    <w:rsid w:val="00B34417"/>
    <w:rsid w:val="00B34448"/>
    <w:rsid w:val="00B348DE"/>
    <w:rsid w:val="00B34C09"/>
    <w:rsid w:val="00B34D50"/>
    <w:rsid w:val="00B34FA0"/>
    <w:rsid w:val="00B3555D"/>
    <w:rsid w:val="00B35DAE"/>
    <w:rsid w:val="00B35FE6"/>
    <w:rsid w:val="00B36190"/>
    <w:rsid w:val="00B36741"/>
    <w:rsid w:val="00B36A86"/>
    <w:rsid w:val="00B36CE5"/>
    <w:rsid w:val="00B36DA4"/>
    <w:rsid w:val="00B372B5"/>
    <w:rsid w:val="00B37524"/>
    <w:rsid w:val="00B375A5"/>
    <w:rsid w:val="00B37A78"/>
    <w:rsid w:val="00B37D8D"/>
    <w:rsid w:val="00B40093"/>
    <w:rsid w:val="00B41183"/>
    <w:rsid w:val="00B41A91"/>
    <w:rsid w:val="00B41C0D"/>
    <w:rsid w:val="00B41D02"/>
    <w:rsid w:val="00B41EBC"/>
    <w:rsid w:val="00B420D4"/>
    <w:rsid w:val="00B42B69"/>
    <w:rsid w:val="00B4331D"/>
    <w:rsid w:val="00B437F4"/>
    <w:rsid w:val="00B43AB7"/>
    <w:rsid w:val="00B441BE"/>
    <w:rsid w:val="00B44F2E"/>
    <w:rsid w:val="00B44FDD"/>
    <w:rsid w:val="00B45543"/>
    <w:rsid w:val="00B45D44"/>
    <w:rsid w:val="00B46872"/>
    <w:rsid w:val="00B471C6"/>
    <w:rsid w:val="00B474BB"/>
    <w:rsid w:val="00B47C85"/>
    <w:rsid w:val="00B505E3"/>
    <w:rsid w:val="00B5067C"/>
    <w:rsid w:val="00B506AE"/>
    <w:rsid w:val="00B52479"/>
    <w:rsid w:val="00B5321A"/>
    <w:rsid w:val="00B53239"/>
    <w:rsid w:val="00B5331D"/>
    <w:rsid w:val="00B53441"/>
    <w:rsid w:val="00B536CC"/>
    <w:rsid w:val="00B53CD5"/>
    <w:rsid w:val="00B54588"/>
    <w:rsid w:val="00B55204"/>
    <w:rsid w:val="00B560DD"/>
    <w:rsid w:val="00B56595"/>
    <w:rsid w:val="00B56832"/>
    <w:rsid w:val="00B56CFF"/>
    <w:rsid w:val="00B56D58"/>
    <w:rsid w:val="00B572D2"/>
    <w:rsid w:val="00B60708"/>
    <w:rsid w:val="00B607EA"/>
    <w:rsid w:val="00B6117B"/>
    <w:rsid w:val="00B6120A"/>
    <w:rsid w:val="00B617A7"/>
    <w:rsid w:val="00B62801"/>
    <w:rsid w:val="00B63166"/>
    <w:rsid w:val="00B637D7"/>
    <w:rsid w:val="00B63EBA"/>
    <w:rsid w:val="00B64360"/>
    <w:rsid w:val="00B649E0"/>
    <w:rsid w:val="00B64D1D"/>
    <w:rsid w:val="00B6504C"/>
    <w:rsid w:val="00B65B26"/>
    <w:rsid w:val="00B66D19"/>
    <w:rsid w:val="00B66F34"/>
    <w:rsid w:val="00B67599"/>
    <w:rsid w:val="00B711F3"/>
    <w:rsid w:val="00B71D8F"/>
    <w:rsid w:val="00B7238D"/>
    <w:rsid w:val="00B72457"/>
    <w:rsid w:val="00B72B39"/>
    <w:rsid w:val="00B72E20"/>
    <w:rsid w:val="00B7425F"/>
    <w:rsid w:val="00B74DD2"/>
    <w:rsid w:val="00B75304"/>
    <w:rsid w:val="00B7589B"/>
    <w:rsid w:val="00B75ED0"/>
    <w:rsid w:val="00B766B7"/>
    <w:rsid w:val="00B778CB"/>
    <w:rsid w:val="00B802D1"/>
    <w:rsid w:val="00B803A2"/>
    <w:rsid w:val="00B80503"/>
    <w:rsid w:val="00B812A0"/>
    <w:rsid w:val="00B81364"/>
    <w:rsid w:val="00B813E5"/>
    <w:rsid w:val="00B8492B"/>
    <w:rsid w:val="00B84E81"/>
    <w:rsid w:val="00B85D7D"/>
    <w:rsid w:val="00B86062"/>
    <w:rsid w:val="00B86419"/>
    <w:rsid w:val="00B867CA"/>
    <w:rsid w:val="00B86C4C"/>
    <w:rsid w:val="00B86FA9"/>
    <w:rsid w:val="00B87A26"/>
    <w:rsid w:val="00B90632"/>
    <w:rsid w:val="00B9066D"/>
    <w:rsid w:val="00B9083E"/>
    <w:rsid w:val="00B90FF4"/>
    <w:rsid w:val="00B9113A"/>
    <w:rsid w:val="00B9169B"/>
    <w:rsid w:val="00B92188"/>
    <w:rsid w:val="00B93828"/>
    <w:rsid w:val="00B93DE8"/>
    <w:rsid w:val="00B944D7"/>
    <w:rsid w:val="00B94E6C"/>
    <w:rsid w:val="00B95832"/>
    <w:rsid w:val="00B95A0C"/>
    <w:rsid w:val="00B95B35"/>
    <w:rsid w:val="00B962CC"/>
    <w:rsid w:val="00B96C37"/>
    <w:rsid w:val="00BA051A"/>
    <w:rsid w:val="00BA15D8"/>
    <w:rsid w:val="00BA1637"/>
    <w:rsid w:val="00BA1B94"/>
    <w:rsid w:val="00BA20EE"/>
    <w:rsid w:val="00BA2206"/>
    <w:rsid w:val="00BA340A"/>
    <w:rsid w:val="00BA3D87"/>
    <w:rsid w:val="00BA3E57"/>
    <w:rsid w:val="00BA531A"/>
    <w:rsid w:val="00BA5581"/>
    <w:rsid w:val="00BA5999"/>
    <w:rsid w:val="00BA6157"/>
    <w:rsid w:val="00BA64B3"/>
    <w:rsid w:val="00BA704B"/>
    <w:rsid w:val="00BA707A"/>
    <w:rsid w:val="00BA78A6"/>
    <w:rsid w:val="00BB009A"/>
    <w:rsid w:val="00BB059E"/>
    <w:rsid w:val="00BB0D38"/>
    <w:rsid w:val="00BB0E17"/>
    <w:rsid w:val="00BB147B"/>
    <w:rsid w:val="00BB16C5"/>
    <w:rsid w:val="00BB18EE"/>
    <w:rsid w:val="00BB24C5"/>
    <w:rsid w:val="00BB301A"/>
    <w:rsid w:val="00BB33AF"/>
    <w:rsid w:val="00BB39B8"/>
    <w:rsid w:val="00BB479E"/>
    <w:rsid w:val="00BB5470"/>
    <w:rsid w:val="00BB6380"/>
    <w:rsid w:val="00BB71B2"/>
    <w:rsid w:val="00BC014E"/>
    <w:rsid w:val="00BC0C55"/>
    <w:rsid w:val="00BC2349"/>
    <w:rsid w:val="00BC270E"/>
    <w:rsid w:val="00BC3501"/>
    <w:rsid w:val="00BC3556"/>
    <w:rsid w:val="00BC3BAD"/>
    <w:rsid w:val="00BC458C"/>
    <w:rsid w:val="00BC53E9"/>
    <w:rsid w:val="00BC5723"/>
    <w:rsid w:val="00BC5C4D"/>
    <w:rsid w:val="00BC66FA"/>
    <w:rsid w:val="00BC724B"/>
    <w:rsid w:val="00BC777A"/>
    <w:rsid w:val="00BC7B21"/>
    <w:rsid w:val="00BC7F37"/>
    <w:rsid w:val="00BD0C9C"/>
    <w:rsid w:val="00BD0F24"/>
    <w:rsid w:val="00BD1099"/>
    <w:rsid w:val="00BD10CB"/>
    <w:rsid w:val="00BD181E"/>
    <w:rsid w:val="00BD2194"/>
    <w:rsid w:val="00BD3ED3"/>
    <w:rsid w:val="00BD423E"/>
    <w:rsid w:val="00BD4556"/>
    <w:rsid w:val="00BD4B98"/>
    <w:rsid w:val="00BD5335"/>
    <w:rsid w:val="00BD62CA"/>
    <w:rsid w:val="00BD720F"/>
    <w:rsid w:val="00BD75CC"/>
    <w:rsid w:val="00BE040F"/>
    <w:rsid w:val="00BE095B"/>
    <w:rsid w:val="00BE0A0A"/>
    <w:rsid w:val="00BE3368"/>
    <w:rsid w:val="00BE5259"/>
    <w:rsid w:val="00BE60FB"/>
    <w:rsid w:val="00BE638D"/>
    <w:rsid w:val="00BE63A5"/>
    <w:rsid w:val="00BE6EBD"/>
    <w:rsid w:val="00BE7389"/>
    <w:rsid w:val="00BE742B"/>
    <w:rsid w:val="00BE7B36"/>
    <w:rsid w:val="00BF08B3"/>
    <w:rsid w:val="00BF1539"/>
    <w:rsid w:val="00BF1D96"/>
    <w:rsid w:val="00BF1EA6"/>
    <w:rsid w:val="00BF2F5B"/>
    <w:rsid w:val="00BF31A0"/>
    <w:rsid w:val="00BF3420"/>
    <w:rsid w:val="00BF35E8"/>
    <w:rsid w:val="00BF35EA"/>
    <w:rsid w:val="00BF37BB"/>
    <w:rsid w:val="00BF4352"/>
    <w:rsid w:val="00BF4932"/>
    <w:rsid w:val="00BF52F0"/>
    <w:rsid w:val="00BF5428"/>
    <w:rsid w:val="00BF5771"/>
    <w:rsid w:val="00BF6BE8"/>
    <w:rsid w:val="00BF6CF7"/>
    <w:rsid w:val="00BF6D02"/>
    <w:rsid w:val="00BF778E"/>
    <w:rsid w:val="00C0002D"/>
    <w:rsid w:val="00C00AA5"/>
    <w:rsid w:val="00C017BD"/>
    <w:rsid w:val="00C03878"/>
    <w:rsid w:val="00C04016"/>
    <w:rsid w:val="00C04334"/>
    <w:rsid w:val="00C0501E"/>
    <w:rsid w:val="00C0541E"/>
    <w:rsid w:val="00C0620F"/>
    <w:rsid w:val="00C06327"/>
    <w:rsid w:val="00C06A0F"/>
    <w:rsid w:val="00C06DBA"/>
    <w:rsid w:val="00C07551"/>
    <w:rsid w:val="00C076E9"/>
    <w:rsid w:val="00C077BE"/>
    <w:rsid w:val="00C07B79"/>
    <w:rsid w:val="00C07D42"/>
    <w:rsid w:val="00C101E1"/>
    <w:rsid w:val="00C10690"/>
    <w:rsid w:val="00C10EB2"/>
    <w:rsid w:val="00C10FBB"/>
    <w:rsid w:val="00C1101B"/>
    <w:rsid w:val="00C1117C"/>
    <w:rsid w:val="00C1212B"/>
    <w:rsid w:val="00C12250"/>
    <w:rsid w:val="00C12DD4"/>
    <w:rsid w:val="00C12E06"/>
    <w:rsid w:val="00C135DA"/>
    <w:rsid w:val="00C13C93"/>
    <w:rsid w:val="00C13CB0"/>
    <w:rsid w:val="00C15327"/>
    <w:rsid w:val="00C167CD"/>
    <w:rsid w:val="00C16ED1"/>
    <w:rsid w:val="00C16FFE"/>
    <w:rsid w:val="00C1725D"/>
    <w:rsid w:val="00C2017D"/>
    <w:rsid w:val="00C203A3"/>
    <w:rsid w:val="00C20626"/>
    <w:rsid w:val="00C20A01"/>
    <w:rsid w:val="00C20E83"/>
    <w:rsid w:val="00C218F0"/>
    <w:rsid w:val="00C2288F"/>
    <w:rsid w:val="00C22AE5"/>
    <w:rsid w:val="00C22CC2"/>
    <w:rsid w:val="00C23796"/>
    <w:rsid w:val="00C23B5C"/>
    <w:rsid w:val="00C24255"/>
    <w:rsid w:val="00C242E7"/>
    <w:rsid w:val="00C2438E"/>
    <w:rsid w:val="00C255B8"/>
    <w:rsid w:val="00C25AC4"/>
    <w:rsid w:val="00C25CF0"/>
    <w:rsid w:val="00C27BC0"/>
    <w:rsid w:val="00C27D37"/>
    <w:rsid w:val="00C27E50"/>
    <w:rsid w:val="00C3031A"/>
    <w:rsid w:val="00C3100D"/>
    <w:rsid w:val="00C31825"/>
    <w:rsid w:val="00C31D42"/>
    <w:rsid w:val="00C31E74"/>
    <w:rsid w:val="00C32895"/>
    <w:rsid w:val="00C32CDA"/>
    <w:rsid w:val="00C33D5A"/>
    <w:rsid w:val="00C34261"/>
    <w:rsid w:val="00C348C5"/>
    <w:rsid w:val="00C36011"/>
    <w:rsid w:val="00C36893"/>
    <w:rsid w:val="00C3758E"/>
    <w:rsid w:val="00C37FA7"/>
    <w:rsid w:val="00C400CC"/>
    <w:rsid w:val="00C408F5"/>
    <w:rsid w:val="00C4092A"/>
    <w:rsid w:val="00C40AAD"/>
    <w:rsid w:val="00C40C9E"/>
    <w:rsid w:val="00C40DDB"/>
    <w:rsid w:val="00C41290"/>
    <w:rsid w:val="00C41487"/>
    <w:rsid w:val="00C418B0"/>
    <w:rsid w:val="00C41DC3"/>
    <w:rsid w:val="00C42C5E"/>
    <w:rsid w:val="00C42C6D"/>
    <w:rsid w:val="00C42D10"/>
    <w:rsid w:val="00C42DFF"/>
    <w:rsid w:val="00C43EE0"/>
    <w:rsid w:val="00C4430F"/>
    <w:rsid w:val="00C4453A"/>
    <w:rsid w:val="00C45273"/>
    <w:rsid w:val="00C45AAB"/>
    <w:rsid w:val="00C4607D"/>
    <w:rsid w:val="00C4642D"/>
    <w:rsid w:val="00C46C93"/>
    <w:rsid w:val="00C474C1"/>
    <w:rsid w:val="00C474F1"/>
    <w:rsid w:val="00C47815"/>
    <w:rsid w:val="00C503C5"/>
    <w:rsid w:val="00C50556"/>
    <w:rsid w:val="00C5104A"/>
    <w:rsid w:val="00C51589"/>
    <w:rsid w:val="00C5392D"/>
    <w:rsid w:val="00C54615"/>
    <w:rsid w:val="00C547D1"/>
    <w:rsid w:val="00C54836"/>
    <w:rsid w:val="00C555C6"/>
    <w:rsid w:val="00C55A9B"/>
    <w:rsid w:val="00C56571"/>
    <w:rsid w:val="00C56E7C"/>
    <w:rsid w:val="00C56ED8"/>
    <w:rsid w:val="00C6049B"/>
    <w:rsid w:val="00C6086A"/>
    <w:rsid w:val="00C60BD9"/>
    <w:rsid w:val="00C60E11"/>
    <w:rsid w:val="00C620CF"/>
    <w:rsid w:val="00C62123"/>
    <w:rsid w:val="00C62F7B"/>
    <w:rsid w:val="00C6373B"/>
    <w:rsid w:val="00C64593"/>
    <w:rsid w:val="00C64886"/>
    <w:rsid w:val="00C649FE"/>
    <w:rsid w:val="00C65314"/>
    <w:rsid w:val="00C660C4"/>
    <w:rsid w:val="00C6659E"/>
    <w:rsid w:val="00C66836"/>
    <w:rsid w:val="00C66F0B"/>
    <w:rsid w:val="00C67D90"/>
    <w:rsid w:val="00C700E3"/>
    <w:rsid w:val="00C702D7"/>
    <w:rsid w:val="00C7048E"/>
    <w:rsid w:val="00C70658"/>
    <w:rsid w:val="00C70B86"/>
    <w:rsid w:val="00C71470"/>
    <w:rsid w:val="00C715AA"/>
    <w:rsid w:val="00C71C06"/>
    <w:rsid w:val="00C71FC0"/>
    <w:rsid w:val="00C72688"/>
    <w:rsid w:val="00C73058"/>
    <w:rsid w:val="00C74CF9"/>
    <w:rsid w:val="00C7555A"/>
    <w:rsid w:val="00C75578"/>
    <w:rsid w:val="00C7610B"/>
    <w:rsid w:val="00C7623B"/>
    <w:rsid w:val="00C76621"/>
    <w:rsid w:val="00C76CFE"/>
    <w:rsid w:val="00C77A1F"/>
    <w:rsid w:val="00C77A31"/>
    <w:rsid w:val="00C80795"/>
    <w:rsid w:val="00C80E92"/>
    <w:rsid w:val="00C810D8"/>
    <w:rsid w:val="00C82486"/>
    <w:rsid w:val="00C831E5"/>
    <w:rsid w:val="00C83A0F"/>
    <w:rsid w:val="00C8414C"/>
    <w:rsid w:val="00C8427C"/>
    <w:rsid w:val="00C844F2"/>
    <w:rsid w:val="00C846B5"/>
    <w:rsid w:val="00C85530"/>
    <w:rsid w:val="00C85729"/>
    <w:rsid w:val="00C85B2F"/>
    <w:rsid w:val="00C86385"/>
    <w:rsid w:val="00C864CF"/>
    <w:rsid w:val="00C8699B"/>
    <w:rsid w:val="00C86B50"/>
    <w:rsid w:val="00C86D54"/>
    <w:rsid w:val="00C87107"/>
    <w:rsid w:val="00C87243"/>
    <w:rsid w:val="00C905BF"/>
    <w:rsid w:val="00C91152"/>
    <w:rsid w:val="00C9138F"/>
    <w:rsid w:val="00C91A65"/>
    <w:rsid w:val="00C91E9F"/>
    <w:rsid w:val="00C9238D"/>
    <w:rsid w:val="00C93DD3"/>
    <w:rsid w:val="00C93F93"/>
    <w:rsid w:val="00C942A7"/>
    <w:rsid w:val="00C947B2"/>
    <w:rsid w:val="00C94C24"/>
    <w:rsid w:val="00C95B86"/>
    <w:rsid w:val="00C97627"/>
    <w:rsid w:val="00CA0B1F"/>
    <w:rsid w:val="00CA202E"/>
    <w:rsid w:val="00CA266C"/>
    <w:rsid w:val="00CA2690"/>
    <w:rsid w:val="00CA26CF"/>
    <w:rsid w:val="00CA2D84"/>
    <w:rsid w:val="00CA375E"/>
    <w:rsid w:val="00CA3955"/>
    <w:rsid w:val="00CA486B"/>
    <w:rsid w:val="00CA4CE4"/>
    <w:rsid w:val="00CA5A1B"/>
    <w:rsid w:val="00CA5D2A"/>
    <w:rsid w:val="00CA5E5A"/>
    <w:rsid w:val="00CA640E"/>
    <w:rsid w:val="00CA792A"/>
    <w:rsid w:val="00CB0E7D"/>
    <w:rsid w:val="00CB18CD"/>
    <w:rsid w:val="00CB1C73"/>
    <w:rsid w:val="00CB2AF2"/>
    <w:rsid w:val="00CB3939"/>
    <w:rsid w:val="00CB3CD6"/>
    <w:rsid w:val="00CB494F"/>
    <w:rsid w:val="00CB4D9C"/>
    <w:rsid w:val="00CB50AB"/>
    <w:rsid w:val="00CB5D19"/>
    <w:rsid w:val="00CB645D"/>
    <w:rsid w:val="00CB6567"/>
    <w:rsid w:val="00CB7CAB"/>
    <w:rsid w:val="00CB7DB0"/>
    <w:rsid w:val="00CC029E"/>
    <w:rsid w:val="00CC0652"/>
    <w:rsid w:val="00CC0792"/>
    <w:rsid w:val="00CC0F7E"/>
    <w:rsid w:val="00CC167E"/>
    <w:rsid w:val="00CC1DF2"/>
    <w:rsid w:val="00CC28DA"/>
    <w:rsid w:val="00CC3673"/>
    <w:rsid w:val="00CC383E"/>
    <w:rsid w:val="00CC3B3C"/>
    <w:rsid w:val="00CC3BC5"/>
    <w:rsid w:val="00CC4087"/>
    <w:rsid w:val="00CC411A"/>
    <w:rsid w:val="00CC427F"/>
    <w:rsid w:val="00CC471A"/>
    <w:rsid w:val="00CC4FA5"/>
    <w:rsid w:val="00CC5039"/>
    <w:rsid w:val="00CC51FF"/>
    <w:rsid w:val="00CC578F"/>
    <w:rsid w:val="00CC5C91"/>
    <w:rsid w:val="00CC5CC6"/>
    <w:rsid w:val="00CC7032"/>
    <w:rsid w:val="00CC758F"/>
    <w:rsid w:val="00CC77B6"/>
    <w:rsid w:val="00CD0737"/>
    <w:rsid w:val="00CD0C24"/>
    <w:rsid w:val="00CD0F55"/>
    <w:rsid w:val="00CD1229"/>
    <w:rsid w:val="00CD156B"/>
    <w:rsid w:val="00CD15DD"/>
    <w:rsid w:val="00CD233C"/>
    <w:rsid w:val="00CD23F9"/>
    <w:rsid w:val="00CD2D01"/>
    <w:rsid w:val="00CD359F"/>
    <w:rsid w:val="00CD37C3"/>
    <w:rsid w:val="00CD394B"/>
    <w:rsid w:val="00CD396B"/>
    <w:rsid w:val="00CD4742"/>
    <w:rsid w:val="00CD5373"/>
    <w:rsid w:val="00CD537C"/>
    <w:rsid w:val="00CD5EAF"/>
    <w:rsid w:val="00CD5F2A"/>
    <w:rsid w:val="00CD6155"/>
    <w:rsid w:val="00CE061A"/>
    <w:rsid w:val="00CE06F3"/>
    <w:rsid w:val="00CE1122"/>
    <w:rsid w:val="00CE15B2"/>
    <w:rsid w:val="00CE192E"/>
    <w:rsid w:val="00CE1B7C"/>
    <w:rsid w:val="00CE1DB3"/>
    <w:rsid w:val="00CE2652"/>
    <w:rsid w:val="00CE2F57"/>
    <w:rsid w:val="00CE3446"/>
    <w:rsid w:val="00CE36BC"/>
    <w:rsid w:val="00CE3D00"/>
    <w:rsid w:val="00CE3D05"/>
    <w:rsid w:val="00CE3FAA"/>
    <w:rsid w:val="00CE43A7"/>
    <w:rsid w:val="00CE48AB"/>
    <w:rsid w:val="00CE48B1"/>
    <w:rsid w:val="00CE4F2E"/>
    <w:rsid w:val="00CE50B4"/>
    <w:rsid w:val="00CE56FA"/>
    <w:rsid w:val="00CE57C1"/>
    <w:rsid w:val="00CE58F7"/>
    <w:rsid w:val="00CE5E37"/>
    <w:rsid w:val="00CE5FA5"/>
    <w:rsid w:val="00CE6003"/>
    <w:rsid w:val="00CE6535"/>
    <w:rsid w:val="00CF0B47"/>
    <w:rsid w:val="00CF0D48"/>
    <w:rsid w:val="00CF10D1"/>
    <w:rsid w:val="00CF11DB"/>
    <w:rsid w:val="00CF153D"/>
    <w:rsid w:val="00CF1559"/>
    <w:rsid w:val="00CF1D29"/>
    <w:rsid w:val="00CF2240"/>
    <w:rsid w:val="00CF2F59"/>
    <w:rsid w:val="00CF3381"/>
    <w:rsid w:val="00CF33B3"/>
    <w:rsid w:val="00CF38C9"/>
    <w:rsid w:val="00CF3970"/>
    <w:rsid w:val="00CF473A"/>
    <w:rsid w:val="00CF4798"/>
    <w:rsid w:val="00CF4C69"/>
    <w:rsid w:val="00CF4E64"/>
    <w:rsid w:val="00CF5617"/>
    <w:rsid w:val="00CF5633"/>
    <w:rsid w:val="00CF5851"/>
    <w:rsid w:val="00CF5D8B"/>
    <w:rsid w:val="00CF63BA"/>
    <w:rsid w:val="00CF63C0"/>
    <w:rsid w:val="00CF6595"/>
    <w:rsid w:val="00CF67D3"/>
    <w:rsid w:val="00CF6B85"/>
    <w:rsid w:val="00CF6C3C"/>
    <w:rsid w:val="00CF70C7"/>
    <w:rsid w:val="00CF7915"/>
    <w:rsid w:val="00CF79C3"/>
    <w:rsid w:val="00CF7AB7"/>
    <w:rsid w:val="00CF7E38"/>
    <w:rsid w:val="00CF7E77"/>
    <w:rsid w:val="00D0039E"/>
    <w:rsid w:val="00D00958"/>
    <w:rsid w:val="00D00B3A"/>
    <w:rsid w:val="00D030AC"/>
    <w:rsid w:val="00D03149"/>
    <w:rsid w:val="00D032F3"/>
    <w:rsid w:val="00D038BB"/>
    <w:rsid w:val="00D0395A"/>
    <w:rsid w:val="00D03B79"/>
    <w:rsid w:val="00D03D6B"/>
    <w:rsid w:val="00D04047"/>
    <w:rsid w:val="00D04C89"/>
    <w:rsid w:val="00D058A9"/>
    <w:rsid w:val="00D06A00"/>
    <w:rsid w:val="00D07081"/>
    <w:rsid w:val="00D075D4"/>
    <w:rsid w:val="00D07740"/>
    <w:rsid w:val="00D07E92"/>
    <w:rsid w:val="00D106E9"/>
    <w:rsid w:val="00D10877"/>
    <w:rsid w:val="00D11230"/>
    <w:rsid w:val="00D112FA"/>
    <w:rsid w:val="00D119EB"/>
    <w:rsid w:val="00D11D11"/>
    <w:rsid w:val="00D11E5B"/>
    <w:rsid w:val="00D1247D"/>
    <w:rsid w:val="00D12841"/>
    <w:rsid w:val="00D12F55"/>
    <w:rsid w:val="00D13A2D"/>
    <w:rsid w:val="00D142E3"/>
    <w:rsid w:val="00D1472B"/>
    <w:rsid w:val="00D14A65"/>
    <w:rsid w:val="00D14A93"/>
    <w:rsid w:val="00D14F49"/>
    <w:rsid w:val="00D1515C"/>
    <w:rsid w:val="00D15295"/>
    <w:rsid w:val="00D158DB"/>
    <w:rsid w:val="00D15ED1"/>
    <w:rsid w:val="00D161F4"/>
    <w:rsid w:val="00D17BF5"/>
    <w:rsid w:val="00D17D2A"/>
    <w:rsid w:val="00D20326"/>
    <w:rsid w:val="00D20A16"/>
    <w:rsid w:val="00D21012"/>
    <w:rsid w:val="00D22D31"/>
    <w:rsid w:val="00D234E9"/>
    <w:rsid w:val="00D23C39"/>
    <w:rsid w:val="00D23C59"/>
    <w:rsid w:val="00D246A5"/>
    <w:rsid w:val="00D248E6"/>
    <w:rsid w:val="00D2491D"/>
    <w:rsid w:val="00D25CEC"/>
    <w:rsid w:val="00D26230"/>
    <w:rsid w:val="00D26650"/>
    <w:rsid w:val="00D26A15"/>
    <w:rsid w:val="00D274A6"/>
    <w:rsid w:val="00D27609"/>
    <w:rsid w:val="00D27E6F"/>
    <w:rsid w:val="00D303BE"/>
    <w:rsid w:val="00D307F9"/>
    <w:rsid w:val="00D31FF2"/>
    <w:rsid w:val="00D32BB8"/>
    <w:rsid w:val="00D33516"/>
    <w:rsid w:val="00D33A7C"/>
    <w:rsid w:val="00D33DC4"/>
    <w:rsid w:val="00D34874"/>
    <w:rsid w:val="00D34AFF"/>
    <w:rsid w:val="00D35745"/>
    <w:rsid w:val="00D35941"/>
    <w:rsid w:val="00D35C01"/>
    <w:rsid w:val="00D35E0E"/>
    <w:rsid w:val="00D37607"/>
    <w:rsid w:val="00D37CB2"/>
    <w:rsid w:val="00D401CF"/>
    <w:rsid w:val="00D404FA"/>
    <w:rsid w:val="00D40568"/>
    <w:rsid w:val="00D40AC5"/>
    <w:rsid w:val="00D40BE0"/>
    <w:rsid w:val="00D41909"/>
    <w:rsid w:val="00D41BB7"/>
    <w:rsid w:val="00D42315"/>
    <w:rsid w:val="00D4276E"/>
    <w:rsid w:val="00D436A7"/>
    <w:rsid w:val="00D4383E"/>
    <w:rsid w:val="00D44290"/>
    <w:rsid w:val="00D4442F"/>
    <w:rsid w:val="00D4462E"/>
    <w:rsid w:val="00D4491B"/>
    <w:rsid w:val="00D44B77"/>
    <w:rsid w:val="00D44C96"/>
    <w:rsid w:val="00D44CE1"/>
    <w:rsid w:val="00D45948"/>
    <w:rsid w:val="00D45A17"/>
    <w:rsid w:val="00D4681D"/>
    <w:rsid w:val="00D46B26"/>
    <w:rsid w:val="00D46DAC"/>
    <w:rsid w:val="00D46E1C"/>
    <w:rsid w:val="00D46F2B"/>
    <w:rsid w:val="00D47152"/>
    <w:rsid w:val="00D5042B"/>
    <w:rsid w:val="00D50E71"/>
    <w:rsid w:val="00D51136"/>
    <w:rsid w:val="00D523E9"/>
    <w:rsid w:val="00D52802"/>
    <w:rsid w:val="00D52914"/>
    <w:rsid w:val="00D52AB2"/>
    <w:rsid w:val="00D52B5C"/>
    <w:rsid w:val="00D53215"/>
    <w:rsid w:val="00D535AB"/>
    <w:rsid w:val="00D5362F"/>
    <w:rsid w:val="00D53DFC"/>
    <w:rsid w:val="00D53EC4"/>
    <w:rsid w:val="00D5456A"/>
    <w:rsid w:val="00D54AF9"/>
    <w:rsid w:val="00D5510F"/>
    <w:rsid w:val="00D55DA5"/>
    <w:rsid w:val="00D55F21"/>
    <w:rsid w:val="00D5600C"/>
    <w:rsid w:val="00D56B28"/>
    <w:rsid w:val="00D56F46"/>
    <w:rsid w:val="00D57EB3"/>
    <w:rsid w:val="00D601C0"/>
    <w:rsid w:val="00D603E8"/>
    <w:rsid w:val="00D6077A"/>
    <w:rsid w:val="00D6130F"/>
    <w:rsid w:val="00D61715"/>
    <w:rsid w:val="00D6238A"/>
    <w:rsid w:val="00D63E78"/>
    <w:rsid w:val="00D63ECE"/>
    <w:rsid w:val="00D643FC"/>
    <w:rsid w:val="00D6551F"/>
    <w:rsid w:val="00D6606A"/>
    <w:rsid w:val="00D660B8"/>
    <w:rsid w:val="00D66432"/>
    <w:rsid w:val="00D66BC2"/>
    <w:rsid w:val="00D66C90"/>
    <w:rsid w:val="00D66DCA"/>
    <w:rsid w:val="00D679DC"/>
    <w:rsid w:val="00D67AE8"/>
    <w:rsid w:val="00D70A91"/>
    <w:rsid w:val="00D71040"/>
    <w:rsid w:val="00D71DD2"/>
    <w:rsid w:val="00D72330"/>
    <w:rsid w:val="00D7252B"/>
    <w:rsid w:val="00D7273D"/>
    <w:rsid w:val="00D72B1A"/>
    <w:rsid w:val="00D72CD1"/>
    <w:rsid w:val="00D72E8B"/>
    <w:rsid w:val="00D7363C"/>
    <w:rsid w:val="00D73FB0"/>
    <w:rsid w:val="00D7412D"/>
    <w:rsid w:val="00D74E8B"/>
    <w:rsid w:val="00D7503E"/>
    <w:rsid w:val="00D75BC4"/>
    <w:rsid w:val="00D75CE1"/>
    <w:rsid w:val="00D76622"/>
    <w:rsid w:val="00D76CE3"/>
    <w:rsid w:val="00D77A95"/>
    <w:rsid w:val="00D77D7E"/>
    <w:rsid w:val="00D77E77"/>
    <w:rsid w:val="00D80950"/>
    <w:rsid w:val="00D8128E"/>
    <w:rsid w:val="00D81D27"/>
    <w:rsid w:val="00D8231C"/>
    <w:rsid w:val="00D8243E"/>
    <w:rsid w:val="00D82ECC"/>
    <w:rsid w:val="00D83918"/>
    <w:rsid w:val="00D83F17"/>
    <w:rsid w:val="00D850F6"/>
    <w:rsid w:val="00D85484"/>
    <w:rsid w:val="00D85907"/>
    <w:rsid w:val="00D864B1"/>
    <w:rsid w:val="00D86636"/>
    <w:rsid w:val="00D86637"/>
    <w:rsid w:val="00D868A3"/>
    <w:rsid w:val="00D868FC"/>
    <w:rsid w:val="00D87349"/>
    <w:rsid w:val="00D91636"/>
    <w:rsid w:val="00D9167D"/>
    <w:rsid w:val="00D91700"/>
    <w:rsid w:val="00D92212"/>
    <w:rsid w:val="00D9225B"/>
    <w:rsid w:val="00D923C2"/>
    <w:rsid w:val="00D92787"/>
    <w:rsid w:val="00D929A1"/>
    <w:rsid w:val="00D92CE8"/>
    <w:rsid w:val="00D93CBF"/>
    <w:rsid w:val="00D940A3"/>
    <w:rsid w:val="00D94D01"/>
    <w:rsid w:val="00D94FD7"/>
    <w:rsid w:val="00D957B5"/>
    <w:rsid w:val="00D95AA4"/>
    <w:rsid w:val="00D968DE"/>
    <w:rsid w:val="00D9692F"/>
    <w:rsid w:val="00D9699F"/>
    <w:rsid w:val="00D97187"/>
    <w:rsid w:val="00D97513"/>
    <w:rsid w:val="00D97A7C"/>
    <w:rsid w:val="00DA0E46"/>
    <w:rsid w:val="00DA1547"/>
    <w:rsid w:val="00DA1F0F"/>
    <w:rsid w:val="00DA1F1E"/>
    <w:rsid w:val="00DA23FC"/>
    <w:rsid w:val="00DA291D"/>
    <w:rsid w:val="00DA3B9B"/>
    <w:rsid w:val="00DA3EF0"/>
    <w:rsid w:val="00DA46E4"/>
    <w:rsid w:val="00DA4D85"/>
    <w:rsid w:val="00DA52D2"/>
    <w:rsid w:val="00DA5C9E"/>
    <w:rsid w:val="00DA5DB5"/>
    <w:rsid w:val="00DA64D0"/>
    <w:rsid w:val="00DA7C27"/>
    <w:rsid w:val="00DA7FAB"/>
    <w:rsid w:val="00DB0035"/>
    <w:rsid w:val="00DB153D"/>
    <w:rsid w:val="00DB163E"/>
    <w:rsid w:val="00DB1C39"/>
    <w:rsid w:val="00DB1D3E"/>
    <w:rsid w:val="00DB212A"/>
    <w:rsid w:val="00DB2389"/>
    <w:rsid w:val="00DB2474"/>
    <w:rsid w:val="00DB28C0"/>
    <w:rsid w:val="00DB2C43"/>
    <w:rsid w:val="00DB358A"/>
    <w:rsid w:val="00DB3FEB"/>
    <w:rsid w:val="00DB4683"/>
    <w:rsid w:val="00DB49A1"/>
    <w:rsid w:val="00DB522C"/>
    <w:rsid w:val="00DB59A2"/>
    <w:rsid w:val="00DB6085"/>
    <w:rsid w:val="00DB6474"/>
    <w:rsid w:val="00DB6663"/>
    <w:rsid w:val="00DB732F"/>
    <w:rsid w:val="00DB77B0"/>
    <w:rsid w:val="00DB7C3D"/>
    <w:rsid w:val="00DB7CFB"/>
    <w:rsid w:val="00DC0096"/>
    <w:rsid w:val="00DC051C"/>
    <w:rsid w:val="00DC06A2"/>
    <w:rsid w:val="00DC0AA9"/>
    <w:rsid w:val="00DC0AF5"/>
    <w:rsid w:val="00DC18D5"/>
    <w:rsid w:val="00DC1EAD"/>
    <w:rsid w:val="00DC26D5"/>
    <w:rsid w:val="00DC29BB"/>
    <w:rsid w:val="00DC3428"/>
    <w:rsid w:val="00DC39BC"/>
    <w:rsid w:val="00DC3ABD"/>
    <w:rsid w:val="00DC518B"/>
    <w:rsid w:val="00DC53F7"/>
    <w:rsid w:val="00DC57C7"/>
    <w:rsid w:val="00DC5F1C"/>
    <w:rsid w:val="00DC62E6"/>
    <w:rsid w:val="00DC6657"/>
    <w:rsid w:val="00DC6AC6"/>
    <w:rsid w:val="00DC6FC4"/>
    <w:rsid w:val="00DC6FCC"/>
    <w:rsid w:val="00DD0154"/>
    <w:rsid w:val="00DD01CE"/>
    <w:rsid w:val="00DD11DF"/>
    <w:rsid w:val="00DD12F8"/>
    <w:rsid w:val="00DD1953"/>
    <w:rsid w:val="00DD262A"/>
    <w:rsid w:val="00DD3049"/>
    <w:rsid w:val="00DD3A21"/>
    <w:rsid w:val="00DD43CA"/>
    <w:rsid w:val="00DD4751"/>
    <w:rsid w:val="00DD4A04"/>
    <w:rsid w:val="00DD4DD0"/>
    <w:rsid w:val="00DD517B"/>
    <w:rsid w:val="00DD5180"/>
    <w:rsid w:val="00DD57FD"/>
    <w:rsid w:val="00DD5A88"/>
    <w:rsid w:val="00DD6158"/>
    <w:rsid w:val="00DD696E"/>
    <w:rsid w:val="00DD7818"/>
    <w:rsid w:val="00DE0AF9"/>
    <w:rsid w:val="00DE0CD5"/>
    <w:rsid w:val="00DE1385"/>
    <w:rsid w:val="00DE1A27"/>
    <w:rsid w:val="00DE1A9D"/>
    <w:rsid w:val="00DE2B9C"/>
    <w:rsid w:val="00DE2BE4"/>
    <w:rsid w:val="00DE2E9A"/>
    <w:rsid w:val="00DE2FA0"/>
    <w:rsid w:val="00DE353C"/>
    <w:rsid w:val="00DE37A8"/>
    <w:rsid w:val="00DE3E39"/>
    <w:rsid w:val="00DE48FD"/>
    <w:rsid w:val="00DE4912"/>
    <w:rsid w:val="00DE4A3E"/>
    <w:rsid w:val="00DE4B76"/>
    <w:rsid w:val="00DE4F11"/>
    <w:rsid w:val="00DE6E26"/>
    <w:rsid w:val="00DF02E7"/>
    <w:rsid w:val="00DF13E5"/>
    <w:rsid w:val="00DF1796"/>
    <w:rsid w:val="00DF1C70"/>
    <w:rsid w:val="00DF1D9F"/>
    <w:rsid w:val="00DF2060"/>
    <w:rsid w:val="00DF20BE"/>
    <w:rsid w:val="00DF2290"/>
    <w:rsid w:val="00DF2BB9"/>
    <w:rsid w:val="00DF33DB"/>
    <w:rsid w:val="00DF37CA"/>
    <w:rsid w:val="00DF3F24"/>
    <w:rsid w:val="00DF4172"/>
    <w:rsid w:val="00DF4A31"/>
    <w:rsid w:val="00DF4C68"/>
    <w:rsid w:val="00DF67E9"/>
    <w:rsid w:val="00DF717D"/>
    <w:rsid w:val="00DF7A7E"/>
    <w:rsid w:val="00E0133C"/>
    <w:rsid w:val="00E013DD"/>
    <w:rsid w:val="00E01AF3"/>
    <w:rsid w:val="00E01BE6"/>
    <w:rsid w:val="00E0239B"/>
    <w:rsid w:val="00E024F3"/>
    <w:rsid w:val="00E02FDE"/>
    <w:rsid w:val="00E04197"/>
    <w:rsid w:val="00E04462"/>
    <w:rsid w:val="00E04C88"/>
    <w:rsid w:val="00E05CAA"/>
    <w:rsid w:val="00E05E47"/>
    <w:rsid w:val="00E05FE3"/>
    <w:rsid w:val="00E0636D"/>
    <w:rsid w:val="00E06768"/>
    <w:rsid w:val="00E06999"/>
    <w:rsid w:val="00E0699D"/>
    <w:rsid w:val="00E06B97"/>
    <w:rsid w:val="00E076E8"/>
    <w:rsid w:val="00E1185F"/>
    <w:rsid w:val="00E11C71"/>
    <w:rsid w:val="00E12070"/>
    <w:rsid w:val="00E12715"/>
    <w:rsid w:val="00E1288E"/>
    <w:rsid w:val="00E12B60"/>
    <w:rsid w:val="00E134F2"/>
    <w:rsid w:val="00E13525"/>
    <w:rsid w:val="00E135E1"/>
    <w:rsid w:val="00E14210"/>
    <w:rsid w:val="00E1433D"/>
    <w:rsid w:val="00E147DB"/>
    <w:rsid w:val="00E14E7E"/>
    <w:rsid w:val="00E14F1E"/>
    <w:rsid w:val="00E156B8"/>
    <w:rsid w:val="00E158CD"/>
    <w:rsid w:val="00E1636A"/>
    <w:rsid w:val="00E16914"/>
    <w:rsid w:val="00E16FAB"/>
    <w:rsid w:val="00E177B6"/>
    <w:rsid w:val="00E20376"/>
    <w:rsid w:val="00E2059D"/>
    <w:rsid w:val="00E20619"/>
    <w:rsid w:val="00E207E8"/>
    <w:rsid w:val="00E20B5D"/>
    <w:rsid w:val="00E21DEC"/>
    <w:rsid w:val="00E21E4D"/>
    <w:rsid w:val="00E22509"/>
    <w:rsid w:val="00E22E4B"/>
    <w:rsid w:val="00E22EC4"/>
    <w:rsid w:val="00E2339F"/>
    <w:rsid w:val="00E23436"/>
    <w:rsid w:val="00E236E6"/>
    <w:rsid w:val="00E23D78"/>
    <w:rsid w:val="00E240D3"/>
    <w:rsid w:val="00E242AB"/>
    <w:rsid w:val="00E24762"/>
    <w:rsid w:val="00E2532C"/>
    <w:rsid w:val="00E25348"/>
    <w:rsid w:val="00E25559"/>
    <w:rsid w:val="00E255E1"/>
    <w:rsid w:val="00E259FA"/>
    <w:rsid w:val="00E25D61"/>
    <w:rsid w:val="00E26A60"/>
    <w:rsid w:val="00E27E81"/>
    <w:rsid w:val="00E305F5"/>
    <w:rsid w:val="00E3060C"/>
    <w:rsid w:val="00E30B4D"/>
    <w:rsid w:val="00E30D71"/>
    <w:rsid w:val="00E30EF2"/>
    <w:rsid w:val="00E310DA"/>
    <w:rsid w:val="00E31353"/>
    <w:rsid w:val="00E316F9"/>
    <w:rsid w:val="00E3189F"/>
    <w:rsid w:val="00E31AF9"/>
    <w:rsid w:val="00E32205"/>
    <w:rsid w:val="00E3246A"/>
    <w:rsid w:val="00E3249C"/>
    <w:rsid w:val="00E32B6A"/>
    <w:rsid w:val="00E32F56"/>
    <w:rsid w:val="00E33016"/>
    <w:rsid w:val="00E33C96"/>
    <w:rsid w:val="00E34843"/>
    <w:rsid w:val="00E34914"/>
    <w:rsid w:val="00E34A48"/>
    <w:rsid w:val="00E34E50"/>
    <w:rsid w:val="00E3644E"/>
    <w:rsid w:val="00E36AD0"/>
    <w:rsid w:val="00E373F4"/>
    <w:rsid w:val="00E37933"/>
    <w:rsid w:val="00E37D5B"/>
    <w:rsid w:val="00E40207"/>
    <w:rsid w:val="00E402E3"/>
    <w:rsid w:val="00E409C6"/>
    <w:rsid w:val="00E41568"/>
    <w:rsid w:val="00E41D1B"/>
    <w:rsid w:val="00E42AE1"/>
    <w:rsid w:val="00E4342A"/>
    <w:rsid w:val="00E448D8"/>
    <w:rsid w:val="00E4599F"/>
    <w:rsid w:val="00E47A0D"/>
    <w:rsid w:val="00E47AD2"/>
    <w:rsid w:val="00E50BE9"/>
    <w:rsid w:val="00E50EB7"/>
    <w:rsid w:val="00E516D9"/>
    <w:rsid w:val="00E51E63"/>
    <w:rsid w:val="00E520A2"/>
    <w:rsid w:val="00E52842"/>
    <w:rsid w:val="00E52B07"/>
    <w:rsid w:val="00E5362C"/>
    <w:rsid w:val="00E53AFB"/>
    <w:rsid w:val="00E53D20"/>
    <w:rsid w:val="00E53DE3"/>
    <w:rsid w:val="00E54096"/>
    <w:rsid w:val="00E55032"/>
    <w:rsid w:val="00E55243"/>
    <w:rsid w:val="00E5581D"/>
    <w:rsid w:val="00E55E85"/>
    <w:rsid w:val="00E56844"/>
    <w:rsid w:val="00E56D07"/>
    <w:rsid w:val="00E56D2C"/>
    <w:rsid w:val="00E56E86"/>
    <w:rsid w:val="00E5716A"/>
    <w:rsid w:val="00E575B9"/>
    <w:rsid w:val="00E60367"/>
    <w:rsid w:val="00E60597"/>
    <w:rsid w:val="00E60690"/>
    <w:rsid w:val="00E60895"/>
    <w:rsid w:val="00E6151C"/>
    <w:rsid w:val="00E62C74"/>
    <w:rsid w:val="00E63AD3"/>
    <w:rsid w:val="00E63B56"/>
    <w:rsid w:val="00E63F66"/>
    <w:rsid w:val="00E64626"/>
    <w:rsid w:val="00E646EB"/>
    <w:rsid w:val="00E6494A"/>
    <w:rsid w:val="00E6505E"/>
    <w:rsid w:val="00E65857"/>
    <w:rsid w:val="00E65985"/>
    <w:rsid w:val="00E6622F"/>
    <w:rsid w:val="00E662E7"/>
    <w:rsid w:val="00E66465"/>
    <w:rsid w:val="00E665B1"/>
    <w:rsid w:val="00E66E92"/>
    <w:rsid w:val="00E671E4"/>
    <w:rsid w:val="00E7039C"/>
    <w:rsid w:val="00E703C6"/>
    <w:rsid w:val="00E70E99"/>
    <w:rsid w:val="00E71317"/>
    <w:rsid w:val="00E7139E"/>
    <w:rsid w:val="00E7141B"/>
    <w:rsid w:val="00E722BD"/>
    <w:rsid w:val="00E72E37"/>
    <w:rsid w:val="00E72E6C"/>
    <w:rsid w:val="00E733E4"/>
    <w:rsid w:val="00E73539"/>
    <w:rsid w:val="00E74026"/>
    <w:rsid w:val="00E750CC"/>
    <w:rsid w:val="00E75EDA"/>
    <w:rsid w:val="00E762E1"/>
    <w:rsid w:val="00E766C3"/>
    <w:rsid w:val="00E76819"/>
    <w:rsid w:val="00E80590"/>
    <w:rsid w:val="00E80B9D"/>
    <w:rsid w:val="00E80C46"/>
    <w:rsid w:val="00E8174C"/>
    <w:rsid w:val="00E81BB8"/>
    <w:rsid w:val="00E82AAF"/>
    <w:rsid w:val="00E837E0"/>
    <w:rsid w:val="00E83E33"/>
    <w:rsid w:val="00E8450A"/>
    <w:rsid w:val="00E84704"/>
    <w:rsid w:val="00E8536E"/>
    <w:rsid w:val="00E85701"/>
    <w:rsid w:val="00E85CDE"/>
    <w:rsid w:val="00E8667A"/>
    <w:rsid w:val="00E86B39"/>
    <w:rsid w:val="00E87123"/>
    <w:rsid w:val="00E87DEE"/>
    <w:rsid w:val="00E90009"/>
    <w:rsid w:val="00E90D77"/>
    <w:rsid w:val="00E91061"/>
    <w:rsid w:val="00E92B78"/>
    <w:rsid w:val="00E94684"/>
    <w:rsid w:val="00E9503A"/>
    <w:rsid w:val="00E95362"/>
    <w:rsid w:val="00E954E7"/>
    <w:rsid w:val="00E95F55"/>
    <w:rsid w:val="00E9618B"/>
    <w:rsid w:val="00E96873"/>
    <w:rsid w:val="00E969AA"/>
    <w:rsid w:val="00E96E15"/>
    <w:rsid w:val="00E9714B"/>
    <w:rsid w:val="00E9747F"/>
    <w:rsid w:val="00E9796B"/>
    <w:rsid w:val="00E97B52"/>
    <w:rsid w:val="00E97E24"/>
    <w:rsid w:val="00EA031C"/>
    <w:rsid w:val="00EA16AD"/>
    <w:rsid w:val="00EA212C"/>
    <w:rsid w:val="00EA2685"/>
    <w:rsid w:val="00EA2A0D"/>
    <w:rsid w:val="00EA2D2A"/>
    <w:rsid w:val="00EA30F5"/>
    <w:rsid w:val="00EA320A"/>
    <w:rsid w:val="00EA34D9"/>
    <w:rsid w:val="00EA471A"/>
    <w:rsid w:val="00EA54E4"/>
    <w:rsid w:val="00EA6896"/>
    <w:rsid w:val="00EA77DE"/>
    <w:rsid w:val="00EB01C6"/>
    <w:rsid w:val="00EB0BAE"/>
    <w:rsid w:val="00EB148F"/>
    <w:rsid w:val="00EB1777"/>
    <w:rsid w:val="00EB2644"/>
    <w:rsid w:val="00EB2D43"/>
    <w:rsid w:val="00EB30C2"/>
    <w:rsid w:val="00EB35A4"/>
    <w:rsid w:val="00EB3F7D"/>
    <w:rsid w:val="00EB422B"/>
    <w:rsid w:val="00EB47EB"/>
    <w:rsid w:val="00EB4DC0"/>
    <w:rsid w:val="00EB55D3"/>
    <w:rsid w:val="00EB7CA0"/>
    <w:rsid w:val="00EC0D07"/>
    <w:rsid w:val="00EC0E48"/>
    <w:rsid w:val="00EC0F79"/>
    <w:rsid w:val="00EC11D1"/>
    <w:rsid w:val="00EC1884"/>
    <w:rsid w:val="00EC1C61"/>
    <w:rsid w:val="00EC1ED6"/>
    <w:rsid w:val="00EC2285"/>
    <w:rsid w:val="00EC2668"/>
    <w:rsid w:val="00EC2796"/>
    <w:rsid w:val="00EC27AA"/>
    <w:rsid w:val="00EC27F8"/>
    <w:rsid w:val="00EC333D"/>
    <w:rsid w:val="00EC3524"/>
    <w:rsid w:val="00EC3BDE"/>
    <w:rsid w:val="00EC4D6C"/>
    <w:rsid w:val="00EC4DA3"/>
    <w:rsid w:val="00EC6912"/>
    <w:rsid w:val="00EC6FA1"/>
    <w:rsid w:val="00ED04F1"/>
    <w:rsid w:val="00ED0A56"/>
    <w:rsid w:val="00ED0D99"/>
    <w:rsid w:val="00ED1E76"/>
    <w:rsid w:val="00ED21F0"/>
    <w:rsid w:val="00ED2D91"/>
    <w:rsid w:val="00ED34C4"/>
    <w:rsid w:val="00ED3EFD"/>
    <w:rsid w:val="00ED3FAB"/>
    <w:rsid w:val="00ED422B"/>
    <w:rsid w:val="00ED4F68"/>
    <w:rsid w:val="00ED5B60"/>
    <w:rsid w:val="00ED63EF"/>
    <w:rsid w:val="00ED6502"/>
    <w:rsid w:val="00ED69CC"/>
    <w:rsid w:val="00ED7329"/>
    <w:rsid w:val="00ED7BF8"/>
    <w:rsid w:val="00ED7D7B"/>
    <w:rsid w:val="00EE17AE"/>
    <w:rsid w:val="00EE1A74"/>
    <w:rsid w:val="00EE1B70"/>
    <w:rsid w:val="00EE361D"/>
    <w:rsid w:val="00EE3C4B"/>
    <w:rsid w:val="00EE3C60"/>
    <w:rsid w:val="00EE3E5A"/>
    <w:rsid w:val="00EE4205"/>
    <w:rsid w:val="00EE433A"/>
    <w:rsid w:val="00EE468A"/>
    <w:rsid w:val="00EE4858"/>
    <w:rsid w:val="00EE4A76"/>
    <w:rsid w:val="00EE4AE8"/>
    <w:rsid w:val="00EE4ED3"/>
    <w:rsid w:val="00EE5007"/>
    <w:rsid w:val="00EE5750"/>
    <w:rsid w:val="00EE5A8C"/>
    <w:rsid w:val="00EE5F4C"/>
    <w:rsid w:val="00EE6286"/>
    <w:rsid w:val="00EE62AC"/>
    <w:rsid w:val="00EE63CC"/>
    <w:rsid w:val="00EE64CB"/>
    <w:rsid w:val="00EE6BD8"/>
    <w:rsid w:val="00EF0CB1"/>
    <w:rsid w:val="00EF1587"/>
    <w:rsid w:val="00EF170C"/>
    <w:rsid w:val="00EF1879"/>
    <w:rsid w:val="00EF1919"/>
    <w:rsid w:val="00EF1F94"/>
    <w:rsid w:val="00EF3748"/>
    <w:rsid w:val="00EF3CFD"/>
    <w:rsid w:val="00EF40B1"/>
    <w:rsid w:val="00EF4240"/>
    <w:rsid w:val="00EF4469"/>
    <w:rsid w:val="00EF4C7D"/>
    <w:rsid w:val="00EF589E"/>
    <w:rsid w:val="00EF591C"/>
    <w:rsid w:val="00EF5AFD"/>
    <w:rsid w:val="00EF5CE1"/>
    <w:rsid w:val="00EF5E89"/>
    <w:rsid w:val="00EF607F"/>
    <w:rsid w:val="00EF696A"/>
    <w:rsid w:val="00EF6A28"/>
    <w:rsid w:val="00EF6BDE"/>
    <w:rsid w:val="00EF6F65"/>
    <w:rsid w:val="00EF7A13"/>
    <w:rsid w:val="00EF7EBF"/>
    <w:rsid w:val="00F0018F"/>
    <w:rsid w:val="00F00242"/>
    <w:rsid w:val="00F005E7"/>
    <w:rsid w:val="00F00D5A"/>
    <w:rsid w:val="00F02C28"/>
    <w:rsid w:val="00F02D27"/>
    <w:rsid w:val="00F0313E"/>
    <w:rsid w:val="00F033D3"/>
    <w:rsid w:val="00F03615"/>
    <w:rsid w:val="00F0383B"/>
    <w:rsid w:val="00F03B85"/>
    <w:rsid w:val="00F03CEB"/>
    <w:rsid w:val="00F03F61"/>
    <w:rsid w:val="00F05415"/>
    <w:rsid w:val="00F05425"/>
    <w:rsid w:val="00F05822"/>
    <w:rsid w:val="00F068EB"/>
    <w:rsid w:val="00F06B44"/>
    <w:rsid w:val="00F073BE"/>
    <w:rsid w:val="00F07BB3"/>
    <w:rsid w:val="00F102CB"/>
    <w:rsid w:val="00F105AE"/>
    <w:rsid w:val="00F112B3"/>
    <w:rsid w:val="00F1130B"/>
    <w:rsid w:val="00F1136A"/>
    <w:rsid w:val="00F11BC5"/>
    <w:rsid w:val="00F11F0E"/>
    <w:rsid w:val="00F1267E"/>
    <w:rsid w:val="00F12925"/>
    <w:rsid w:val="00F1336C"/>
    <w:rsid w:val="00F13DD5"/>
    <w:rsid w:val="00F1424B"/>
    <w:rsid w:val="00F144B5"/>
    <w:rsid w:val="00F14561"/>
    <w:rsid w:val="00F14AEB"/>
    <w:rsid w:val="00F14FF4"/>
    <w:rsid w:val="00F15178"/>
    <w:rsid w:val="00F15BD0"/>
    <w:rsid w:val="00F16227"/>
    <w:rsid w:val="00F177B9"/>
    <w:rsid w:val="00F2078F"/>
    <w:rsid w:val="00F21716"/>
    <w:rsid w:val="00F2172A"/>
    <w:rsid w:val="00F21EF6"/>
    <w:rsid w:val="00F23244"/>
    <w:rsid w:val="00F237F7"/>
    <w:rsid w:val="00F237FE"/>
    <w:rsid w:val="00F23C92"/>
    <w:rsid w:val="00F24863"/>
    <w:rsid w:val="00F248BE"/>
    <w:rsid w:val="00F24961"/>
    <w:rsid w:val="00F254CA"/>
    <w:rsid w:val="00F260B4"/>
    <w:rsid w:val="00F26119"/>
    <w:rsid w:val="00F27164"/>
    <w:rsid w:val="00F27915"/>
    <w:rsid w:val="00F30208"/>
    <w:rsid w:val="00F30799"/>
    <w:rsid w:val="00F30979"/>
    <w:rsid w:val="00F30EF6"/>
    <w:rsid w:val="00F30F04"/>
    <w:rsid w:val="00F31540"/>
    <w:rsid w:val="00F31C58"/>
    <w:rsid w:val="00F31E61"/>
    <w:rsid w:val="00F32165"/>
    <w:rsid w:val="00F33B55"/>
    <w:rsid w:val="00F347C6"/>
    <w:rsid w:val="00F34DAB"/>
    <w:rsid w:val="00F34F7B"/>
    <w:rsid w:val="00F35064"/>
    <w:rsid w:val="00F350E0"/>
    <w:rsid w:val="00F357E5"/>
    <w:rsid w:val="00F358C4"/>
    <w:rsid w:val="00F3599D"/>
    <w:rsid w:val="00F35BC0"/>
    <w:rsid w:val="00F35C22"/>
    <w:rsid w:val="00F35FBA"/>
    <w:rsid w:val="00F36768"/>
    <w:rsid w:val="00F36854"/>
    <w:rsid w:val="00F368A6"/>
    <w:rsid w:val="00F371C8"/>
    <w:rsid w:val="00F37560"/>
    <w:rsid w:val="00F37B93"/>
    <w:rsid w:val="00F406C9"/>
    <w:rsid w:val="00F40EF5"/>
    <w:rsid w:val="00F416BD"/>
    <w:rsid w:val="00F41EFA"/>
    <w:rsid w:val="00F422CC"/>
    <w:rsid w:val="00F424E5"/>
    <w:rsid w:val="00F42B75"/>
    <w:rsid w:val="00F43029"/>
    <w:rsid w:val="00F435A1"/>
    <w:rsid w:val="00F43665"/>
    <w:rsid w:val="00F43A90"/>
    <w:rsid w:val="00F43B69"/>
    <w:rsid w:val="00F453B7"/>
    <w:rsid w:val="00F4594A"/>
    <w:rsid w:val="00F45AE5"/>
    <w:rsid w:val="00F4665B"/>
    <w:rsid w:val="00F46D55"/>
    <w:rsid w:val="00F4759E"/>
    <w:rsid w:val="00F47ADB"/>
    <w:rsid w:val="00F47C49"/>
    <w:rsid w:val="00F5059E"/>
    <w:rsid w:val="00F5068D"/>
    <w:rsid w:val="00F51701"/>
    <w:rsid w:val="00F51AF2"/>
    <w:rsid w:val="00F51CD7"/>
    <w:rsid w:val="00F52019"/>
    <w:rsid w:val="00F5259F"/>
    <w:rsid w:val="00F532B8"/>
    <w:rsid w:val="00F534BC"/>
    <w:rsid w:val="00F5351D"/>
    <w:rsid w:val="00F54216"/>
    <w:rsid w:val="00F545A6"/>
    <w:rsid w:val="00F549E3"/>
    <w:rsid w:val="00F54CCA"/>
    <w:rsid w:val="00F55E1A"/>
    <w:rsid w:val="00F55EE5"/>
    <w:rsid w:val="00F563FC"/>
    <w:rsid w:val="00F5650F"/>
    <w:rsid w:val="00F566E3"/>
    <w:rsid w:val="00F569D0"/>
    <w:rsid w:val="00F56E35"/>
    <w:rsid w:val="00F57FB7"/>
    <w:rsid w:val="00F6012E"/>
    <w:rsid w:val="00F6024C"/>
    <w:rsid w:val="00F6073A"/>
    <w:rsid w:val="00F61038"/>
    <w:rsid w:val="00F61867"/>
    <w:rsid w:val="00F6234D"/>
    <w:rsid w:val="00F62739"/>
    <w:rsid w:val="00F63192"/>
    <w:rsid w:val="00F639AD"/>
    <w:rsid w:val="00F63FAA"/>
    <w:rsid w:val="00F65862"/>
    <w:rsid w:val="00F6638F"/>
    <w:rsid w:val="00F66CBF"/>
    <w:rsid w:val="00F67157"/>
    <w:rsid w:val="00F673EF"/>
    <w:rsid w:val="00F67544"/>
    <w:rsid w:val="00F7021D"/>
    <w:rsid w:val="00F702E1"/>
    <w:rsid w:val="00F715B9"/>
    <w:rsid w:val="00F71ABE"/>
    <w:rsid w:val="00F71D3F"/>
    <w:rsid w:val="00F71E0B"/>
    <w:rsid w:val="00F728EF"/>
    <w:rsid w:val="00F72B0A"/>
    <w:rsid w:val="00F72CAB"/>
    <w:rsid w:val="00F72F78"/>
    <w:rsid w:val="00F7303C"/>
    <w:rsid w:val="00F7308E"/>
    <w:rsid w:val="00F74621"/>
    <w:rsid w:val="00F7596E"/>
    <w:rsid w:val="00F75BD9"/>
    <w:rsid w:val="00F75C53"/>
    <w:rsid w:val="00F76313"/>
    <w:rsid w:val="00F764DD"/>
    <w:rsid w:val="00F765A9"/>
    <w:rsid w:val="00F7716F"/>
    <w:rsid w:val="00F776CF"/>
    <w:rsid w:val="00F77B39"/>
    <w:rsid w:val="00F77DC3"/>
    <w:rsid w:val="00F77FA0"/>
    <w:rsid w:val="00F80DD6"/>
    <w:rsid w:val="00F80E22"/>
    <w:rsid w:val="00F80F13"/>
    <w:rsid w:val="00F81018"/>
    <w:rsid w:val="00F81974"/>
    <w:rsid w:val="00F81ADA"/>
    <w:rsid w:val="00F825FA"/>
    <w:rsid w:val="00F82E1C"/>
    <w:rsid w:val="00F82EB8"/>
    <w:rsid w:val="00F82EC2"/>
    <w:rsid w:val="00F8378A"/>
    <w:rsid w:val="00F8386E"/>
    <w:rsid w:val="00F83FD8"/>
    <w:rsid w:val="00F84373"/>
    <w:rsid w:val="00F853C0"/>
    <w:rsid w:val="00F85895"/>
    <w:rsid w:val="00F85D80"/>
    <w:rsid w:val="00F86516"/>
    <w:rsid w:val="00F87891"/>
    <w:rsid w:val="00F87E3F"/>
    <w:rsid w:val="00F90225"/>
    <w:rsid w:val="00F9024F"/>
    <w:rsid w:val="00F90D66"/>
    <w:rsid w:val="00F910C2"/>
    <w:rsid w:val="00F91468"/>
    <w:rsid w:val="00F91EDD"/>
    <w:rsid w:val="00F920AB"/>
    <w:rsid w:val="00F92589"/>
    <w:rsid w:val="00F92C71"/>
    <w:rsid w:val="00F935B7"/>
    <w:rsid w:val="00F93759"/>
    <w:rsid w:val="00F93ADE"/>
    <w:rsid w:val="00F94331"/>
    <w:rsid w:val="00F949F5"/>
    <w:rsid w:val="00F9614F"/>
    <w:rsid w:val="00F961B8"/>
    <w:rsid w:val="00F96417"/>
    <w:rsid w:val="00F96653"/>
    <w:rsid w:val="00F96D60"/>
    <w:rsid w:val="00F96D9B"/>
    <w:rsid w:val="00F97704"/>
    <w:rsid w:val="00F97C80"/>
    <w:rsid w:val="00FA003D"/>
    <w:rsid w:val="00FA01A4"/>
    <w:rsid w:val="00FA0C49"/>
    <w:rsid w:val="00FA1355"/>
    <w:rsid w:val="00FA13CF"/>
    <w:rsid w:val="00FA14E4"/>
    <w:rsid w:val="00FA28FA"/>
    <w:rsid w:val="00FA2A95"/>
    <w:rsid w:val="00FA2EDF"/>
    <w:rsid w:val="00FA3194"/>
    <w:rsid w:val="00FA4A61"/>
    <w:rsid w:val="00FA4BE9"/>
    <w:rsid w:val="00FA5EC9"/>
    <w:rsid w:val="00FA6621"/>
    <w:rsid w:val="00FA66AF"/>
    <w:rsid w:val="00FA6779"/>
    <w:rsid w:val="00FA6CCC"/>
    <w:rsid w:val="00FA6D1A"/>
    <w:rsid w:val="00FA713A"/>
    <w:rsid w:val="00FA7B1B"/>
    <w:rsid w:val="00FB013D"/>
    <w:rsid w:val="00FB082A"/>
    <w:rsid w:val="00FB1B67"/>
    <w:rsid w:val="00FB1EC1"/>
    <w:rsid w:val="00FB3656"/>
    <w:rsid w:val="00FB45C5"/>
    <w:rsid w:val="00FB4788"/>
    <w:rsid w:val="00FB591A"/>
    <w:rsid w:val="00FB68BA"/>
    <w:rsid w:val="00FB6BD3"/>
    <w:rsid w:val="00FB6C31"/>
    <w:rsid w:val="00FB6CE7"/>
    <w:rsid w:val="00FB6EDD"/>
    <w:rsid w:val="00FB6F46"/>
    <w:rsid w:val="00FB71B9"/>
    <w:rsid w:val="00FB7855"/>
    <w:rsid w:val="00FB7C14"/>
    <w:rsid w:val="00FC0A65"/>
    <w:rsid w:val="00FC0D42"/>
    <w:rsid w:val="00FC0DA1"/>
    <w:rsid w:val="00FC11C9"/>
    <w:rsid w:val="00FC208A"/>
    <w:rsid w:val="00FC23B4"/>
    <w:rsid w:val="00FC3036"/>
    <w:rsid w:val="00FC3917"/>
    <w:rsid w:val="00FC3DCB"/>
    <w:rsid w:val="00FC42BB"/>
    <w:rsid w:val="00FC49D3"/>
    <w:rsid w:val="00FC4DCA"/>
    <w:rsid w:val="00FC5178"/>
    <w:rsid w:val="00FC53E3"/>
    <w:rsid w:val="00FC60DB"/>
    <w:rsid w:val="00FC614B"/>
    <w:rsid w:val="00FC654B"/>
    <w:rsid w:val="00FC7331"/>
    <w:rsid w:val="00FC7419"/>
    <w:rsid w:val="00FC748F"/>
    <w:rsid w:val="00FC7CFF"/>
    <w:rsid w:val="00FD0111"/>
    <w:rsid w:val="00FD053F"/>
    <w:rsid w:val="00FD0720"/>
    <w:rsid w:val="00FD07D5"/>
    <w:rsid w:val="00FD0ADD"/>
    <w:rsid w:val="00FD0FDF"/>
    <w:rsid w:val="00FD1E69"/>
    <w:rsid w:val="00FD2235"/>
    <w:rsid w:val="00FD2924"/>
    <w:rsid w:val="00FD2F9D"/>
    <w:rsid w:val="00FD33D5"/>
    <w:rsid w:val="00FD4404"/>
    <w:rsid w:val="00FD484A"/>
    <w:rsid w:val="00FD49B7"/>
    <w:rsid w:val="00FD54C1"/>
    <w:rsid w:val="00FD5612"/>
    <w:rsid w:val="00FD561D"/>
    <w:rsid w:val="00FD582C"/>
    <w:rsid w:val="00FD5D6D"/>
    <w:rsid w:val="00FD5EC0"/>
    <w:rsid w:val="00FD68AC"/>
    <w:rsid w:val="00FD6A7C"/>
    <w:rsid w:val="00FD7392"/>
    <w:rsid w:val="00FD7AF0"/>
    <w:rsid w:val="00FE0271"/>
    <w:rsid w:val="00FE055A"/>
    <w:rsid w:val="00FE102A"/>
    <w:rsid w:val="00FE198D"/>
    <w:rsid w:val="00FE1AA5"/>
    <w:rsid w:val="00FE1B30"/>
    <w:rsid w:val="00FE1C28"/>
    <w:rsid w:val="00FE2198"/>
    <w:rsid w:val="00FE21D8"/>
    <w:rsid w:val="00FE22D6"/>
    <w:rsid w:val="00FE2300"/>
    <w:rsid w:val="00FE2804"/>
    <w:rsid w:val="00FE2A48"/>
    <w:rsid w:val="00FE3475"/>
    <w:rsid w:val="00FE35E0"/>
    <w:rsid w:val="00FE37FB"/>
    <w:rsid w:val="00FE449A"/>
    <w:rsid w:val="00FE4E65"/>
    <w:rsid w:val="00FE52A5"/>
    <w:rsid w:val="00FE5DDC"/>
    <w:rsid w:val="00FE6C95"/>
    <w:rsid w:val="00FE7601"/>
    <w:rsid w:val="00FF08F9"/>
    <w:rsid w:val="00FF0D51"/>
    <w:rsid w:val="00FF1239"/>
    <w:rsid w:val="00FF15F7"/>
    <w:rsid w:val="00FF22F9"/>
    <w:rsid w:val="00FF2B07"/>
    <w:rsid w:val="00FF3C69"/>
    <w:rsid w:val="00FF5295"/>
    <w:rsid w:val="00FF5765"/>
    <w:rsid w:val="00FF5DB5"/>
    <w:rsid w:val="00FF760B"/>
  </w:rsids>
  <m:mathPr>
    <m:mathFont m:val="Cambria Math"/>
    <m:brkBin m:val="before"/>
    <m:brkBinSub m:val="--"/>
    <m:smallFrac/>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colormru v:ext="edit" colors="#69b4ff"/>
    </o:shapedefaults>
    <o:shapelayout v:ext="edit">
      <o:idmap v:ext="edit" data="1"/>
    </o:shapelayout>
  </w:shapeDefaults>
  <w:decimalSymbol w:val="."/>
  <w:listSeparator w:val=";"/>
  <w15:docId w15:val="{05C35565-FB20-4B40-BB0F-81866273F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B9113A"/>
    <w:pPr>
      <w:spacing w:before="40" w:after="40"/>
    </w:pPr>
    <w:rPr>
      <w:rFonts w:ascii="Arial" w:hAnsi="Arial"/>
      <w:sz w:val="22"/>
      <w:szCs w:val="22"/>
    </w:rPr>
  </w:style>
  <w:style w:type="paragraph" w:styleId="berschrift1">
    <w:name w:val="heading 1"/>
    <w:basedOn w:val="Standard"/>
    <w:next w:val="Standard"/>
    <w:link w:val="berschrift1Zchn"/>
    <w:uiPriority w:val="9"/>
    <w:qFormat/>
    <w:rsid w:val="00C408F5"/>
    <w:pPr>
      <w:keepNext/>
      <w:pageBreakBefore/>
      <w:numPr>
        <w:numId w:val="1"/>
      </w:numPr>
      <w:pBdr>
        <w:bottom w:val="single" w:sz="18" w:space="5" w:color="auto"/>
      </w:pBdr>
      <w:spacing w:before="240" w:after="120"/>
      <w:outlineLvl w:val="0"/>
    </w:pPr>
    <w:rPr>
      <w:b/>
      <w:kern w:val="28"/>
      <w:sz w:val="28"/>
    </w:rPr>
  </w:style>
  <w:style w:type="paragraph" w:styleId="berschrift2">
    <w:name w:val="heading 2"/>
    <w:basedOn w:val="Standard"/>
    <w:next w:val="Standard"/>
    <w:link w:val="berschrift2Zchn"/>
    <w:qFormat/>
    <w:rsid w:val="00C408F5"/>
    <w:pPr>
      <w:keepNext/>
      <w:numPr>
        <w:ilvl w:val="1"/>
        <w:numId w:val="1"/>
      </w:numPr>
      <w:pBdr>
        <w:bottom w:val="single" w:sz="8" w:space="5" w:color="auto"/>
      </w:pBdr>
      <w:spacing w:before="360" w:after="120"/>
      <w:outlineLvl w:val="1"/>
    </w:pPr>
    <w:rPr>
      <w:b/>
      <w:sz w:val="24"/>
    </w:rPr>
  </w:style>
  <w:style w:type="paragraph" w:styleId="berschrift3">
    <w:name w:val="heading 3"/>
    <w:basedOn w:val="Standard"/>
    <w:next w:val="Standard"/>
    <w:link w:val="berschrift3Zchn"/>
    <w:autoRedefine/>
    <w:qFormat/>
    <w:rsid w:val="000B7545"/>
    <w:pPr>
      <w:keepNext/>
      <w:numPr>
        <w:ilvl w:val="2"/>
        <w:numId w:val="1"/>
      </w:numPr>
      <w:pBdr>
        <w:bottom w:val="single" w:sz="4" w:space="3" w:color="auto"/>
      </w:pBdr>
      <w:tabs>
        <w:tab w:val="left" w:pos="1764"/>
      </w:tabs>
      <w:spacing w:before="180" w:after="120"/>
      <w:outlineLvl w:val="2"/>
    </w:pPr>
    <w:rPr>
      <w:b/>
    </w:rPr>
  </w:style>
  <w:style w:type="paragraph" w:styleId="berschrift4">
    <w:name w:val="heading 4"/>
    <w:basedOn w:val="Standard"/>
    <w:next w:val="Standard"/>
    <w:link w:val="berschrift4Zchn"/>
    <w:qFormat/>
    <w:rsid w:val="0053401A"/>
    <w:pPr>
      <w:keepNext/>
      <w:numPr>
        <w:ilvl w:val="3"/>
        <w:numId w:val="1"/>
      </w:numPr>
      <w:pBdr>
        <w:bottom w:val="single" w:sz="4" w:space="3" w:color="auto"/>
      </w:pBdr>
      <w:tabs>
        <w:tab w:val="left" w:pos="1764"/>
      </w:tabs>
      <w:spacing w:before="240" w:after="60"/>
      <w:outlineLvl w:val="3"/>
    </w:pPr>
    <w:rPr>
      <w:b/>
    </w:rPr>
  </w:style>
  <w:style w:type="paragraph" w:styleId="berschrift5">
    <w:name w:val="heading 5"/>
    <w:basedOn w:val="Standard"/>
    <w:next w:val="Standard"/>
    <w:link w:val="berschrift5Zchn"/>
    <w:qFormat/>
    <w:rsid w:val="00A175F2"/>
    <w:pPr>
      <w:numPr>
        <w:ilvl w:val="4"/>
        <w:numId w:val="1"/>
      </w:numPr>
      <w:spacing w:before="240" w:after="60"/>
      <w:outlineLvl w:val="4"/>
    </w:pPr>
  </w:style>
  <w:style w:type="paragraph" w:styleId="berschrift6">
    <w:name w:val="heading 6"/>
    <w:basedOn w:val="Standard"/>
    <w:next w:val="Standard"/>
    <w:link w:val="berschrift6Zchn"/>
    <w:qFormat/>
    <w:rsid w:val="00A175F2"/>
    <w:pPr>
      <w:numPr>
        <w:ilvl w:val="5"/>
        <w:numId w:val="1"/>
      </w:numPr>
      <w:spacing w:before="240" w:after="60"/>
      <w:outlineLvl w:val="5"/>
    </w:pPr>
    <w:rPr>
      <w:rFonts w:ascii="Times New Roman" w:hAnsi="Times New Roman"/>
      <w:i/>
    </w:rPr>
  </w:style>
  <w:style w:type="paragraph" w:styleId="berschrift7">
    <w:name w:val="heading 7"/>
    <w:basedOn w:val="Standard"/>
    <w:next w:val="Standard"/>
    <w:link w:val="berschrift7Zchn"/>
    <w:qFormat/>
    <w:rsid w:val="00A175F2"/>
    <w:pPr>
      <w:numPr>
        <w:ilvl w:val="6"/>
        <w:numId w:val="1"/>
      </w:numPr>
      <w:spacing w:before="240" w:after="60"/>
      <w:outlineLvl w:val="6"/>
    </w:pPr>
  </w:style>
  <w:style w:type="paragraph" w:styleId="berschrift8">
    <w:name w:val="heading 8"/>
    <w:basedOn w:val="Standard"/>
    <w:next w:val="Standard"/>
    <w:link w:val="berschrift8Zchn"/>
    <w:qFormat/>
    <w:rsid w:val="00A175F2"/>
    <w:pPr>
      <w:numPr>
        <w:ilvl w:val="7"/>
        <w:numId w:val="1"/>
      </w:numPr>
      <w:spacing w:before="240" w:after="60"/>
      <w:outlineLvl w:val="7"/>
    </w:pPr>
    <w:rPr>
      <w:i/>
    </w:rPr>
  </w:style>
  <w:style w:type="paragraph" w:styleId="berschrift9">
    <w:name w:val="heading 9"/>
    <w:basedOn w:val="Standard"/>
    <w:next w:val="Standard"/>
    <w:link w:val="berschrift9Zchn"/>
    <w:qFormat/>
    <w:rsid w:val="00A175F2"/>
    <w:pPr>
      <w:numPr>
        <w:ilvl w:val="8"/>
        <w:numId w:val="1"/>
      </w:numPr>
      <w:spacing w:before="240" w:after="60"/>
      <w:outlineLvl w:val="8"/>
    </w:pPr>
    <w:rPr>
      <w:b/>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Aenderungsdatum">
    <w:name w:val="Aenderungsdatum"/>
    <w:basedOn w:val="Standard"/>
    <w:next w:val="Standard"/>
    <w:semiHidden/>
    <w:rsid w:val="002D4C9E"/>
    <w:rPr>
      <w:b/>
      <w:sz w:val="24"/>
    </w:rPr>
  </w:style>
  <w:style w:type="paragraph" w:customStyle="1" w:styleId="Dokumenttitel">
    <w:name w:val="Dokumenttitel"/>
    <w:basedOn w:val="Standard"/>
    <w:next w:val="Standard"/>
    <w:semiHidden/>
    <w:rsid w:val="007A5AAC"/>
    <w:pPr>
      <w:spacing w:before="4000" w:after="600"/>
      <w:jc w:val="center"/>
    </w:pPr>
    <w:rPr>
      <w:b/>
      <w:sz w:val="56"/>
    </w:rPr>
  </w:style>
  <w:style w:type="paragraph" w:customStyle="1" w:styleId="Versionsbezeichnung">
    <w:name w:val="Versionsbezeichnung"/>
    <w:basedOn w:val="Standard"/>
    <w:next w:val="Standard"/>
    <w:semiHidden/>
    <w:rsid w:val="006855DE"/>
    <w:pPr>
      <w:spacing w:before="0"/>
      <w:jc w:val="center"/>
    </w:pPr>
    <w:rPr>
      <w:b/>
      <w:sz w:val="28"/>
    </w:rPr>
  </w:style>
  <w:style w:type="paragraph" w:customStyle="1" w:styleId="Aenderungsnachweis">
    <w:name w:val="Aenderungsnachweis"/>
    <w:basedOn w:val="Standard"/>
    <w:semiHidden/>
    <w:rsid w:val="00B22366"/>
    <w:pPr>
      <w:spacing w:before="320" w:after="240"/>
    </w:pPr>
    <w:rPr>
      <w:b/>
      <w:bCs/>
      <w:sz w:val="28"/>
    </w:rPr>
  </w:style>
  <w:style w:type="paragraph" w:customStyle="1" w:styleId="Abstand120">
    <w:name w:val="Abstand120"/>
    <w:basedOn w:val="Standard"/>
    <w:semiHidden/>
    <w:rsid w:val="002D4C9E"/>
    <w:pPr>
      <w:spacing w:before="2400"/>
      <w:jc w:val="center"/>
    </w:pPr>
  </w:style>
  <w:style w:type="paragraph" w:customStyle="1" w:styleId="KopfzeileNEU">
    <w:name w:val="Kopfzeile NEU"/>
    <w:basedOn w:val="Standard"/>
    <w:semiHidden/>
    <w:rsid w:val="00A175F2"/>
    <w:pPr>
      <w:widowControl w:val="0"/>
      <w:spacing w:before="60" w:after="0"/>
      <w:ind w:left="-57"/>
    </w:pPr>
    <w:rPr>
      <w:sz w:val="16"/>
    </w:rPr>
  </w:style>
  <w:style w:type="paragraph" w:customStyle="1" w:styleId="FusszeileNEU">
    <w:name w:val="Fusszeile NEU"/>
    <w:basedOn w:val="Standard"/>
    <w:semiHidden/>
    <w:rsid w:val="00A175F2"/>
    <w:pPr>
      <w:widowControl w:val="0"/>
    </w:pPr>
    <w:rPr>
      <w:sz w:val="16"/>
    </w:rPr>
  </w:style>
  <w:style w:type="paragraph" w:customStyle="1" w:styleId="Inhaltsverzeichnis">
    <w:name w:val="Inhaltsverzeichnis"/>
    <w:basedOn w:val="Standard"/>
    <w:next w:val="Standard"/>
    <w:semiHidden/>
    <w:rsid w:val="00694D09"/>
    <w:pPr>
      <w:spacing w:before="480" w:after="240"/>
    </w:pPr>
    <w:rPr>
      <w:b/>
      <w:sz w:val="28"/>
    </w:rPr>
  </w:style>
  <w:style w:type="paragraph" w:styleId="Verzeichnis1">
    <w:name w:val="toc 1"/>
    <w:basedOn w:val="Standard"/>
    <w:next w:val="Standard"/>
    <w:autoRedefine/>
    <w:uiPriority w:val="39"/>
    <w:rsid w:val="00BA2206"/>
    <w:pPr>
      <w:tabs>
        <w:tab w:val="left" w:pos="400"/>
        <w:tab w:val="right" w:leader="dot" w:pos="10200"/>
      </w:tabs>
      <w:spacing w:before="360" w:line="480" w:lineRule="auto"/>
    </w:pPr>
    <w:rPr>
      <w:b/>
    </w:rPr>
  </w:style>
  <w:style w:type="character" w:styleId="Hyperlink">
    <w:name w:val="Hyperlink"/>
    <w:basedOn w:val="Absatz-Standardschriftart"/>
    <w:uiPriority w:val="99"/>
    <w:rsid w:val="007847C1"/>
    <w:rPr>
      <w:color w:val="0000FF"/>
      <w:u w:val="single"/>
    </w:rPr>
  </w:style>
  <w:style w:type="table" w:styleId="Tabellenraster">
    <w:name w:val="Table Grid"/>
    <w:basedOn w:val="NormaleTabelle"/>
    <w:uiPriority w:val="59"/>
    <w:rsid w:val="008673A7"/>
    <w:pPr>
      <w:spacing w:before="60"/>
    </w:pPr>
    <w:rPr>
      <w:rFonts w:ascii="Arial" w:hAnsi="Arial"/>
      <w:sz w:val="22"/>
    </w:rPr>
    <w:tblPr/>
  </w:style>
  <w:style w:type="paragraph" w:customStyle="1" w:styleId="Marginalie">
    <w:name w:val="Marginalie"/>
    <w:basedOn w:val="Standard"/>
    <w:link w:val="MarginalieChar"/>
    <w:rsid w:val="00BA531A"/>
    <w:pPr>
      <w:spacing w:before="60" w:after="60"/>
    </w:pPr>
    <w:rPr>
      <w:b/>
      <w:sz w:val="18"/>
      <w:szCs w:val="24"/>
      <w:lang w:eastAsia="de-DE"/>
    </w:rPr>
  </w:style>
  <w:style w:type="paragraph" w:styleId="Verzeichnis2">
    <w:name w:val="toc 2"/>
    <w:basedOn w:val="Standard"/>
    <w:next w:val="Standard"/>
    <w:autoRedefine/>
    <w:uiPriority w:val="39"/>
    <w:rsid w:val="00F51AF2"/>
    <w:pPr>
      <w:tabs>
        <w:tab w:val="left" w:pos="960"/>
        <w:tab w:val="right" w:leader="dot" w:pos="10200"/>
      </w:tabs>
      <w:spacing w:line="360" w:lineRule="auto"/>
      <w:ind w:left="200"/>
    </w:pPr>
  </w:style>
  <w:style w:type="paragraph" w:styleId="Verzeichnis3">
    <w:name w:val="toc 3"/>
    <w:basedOn w:val="Standard"/>
    <w:next w:val="Standard"/>
    <w:autoRedefine/>
    <w:uiPriority w:val="39"/>
    <w:rsid w:val="00BA2206"/>
    <w:pPr>
      <w:tabs>
        <w:tab w:val="left" w:pos="1200"/>
        <w:tab w:val="right" w:leader="dot" w:pos="10200"/>
      </w:tabs>
      <w:spacing w:after="160"/>
      <w:ind w:left="403"/>
      <w:contextualSpacing/>
    </w:pPr>
  </w:style>
  <w:style w:type="paragraph" w:customStyle="1" w:styleId="Version">
    <w:name w:val="Version"/>
    <w:basedOn w:val="Versionsbezeichnung"/>
    <w:semiHidden/>
    <w:rsid w:val="00F1136A"/>
    <w:pPr>
      <w:jc w:val="left"/>
    </w:pPr>
    <w:rPr>
      <w:sz w:val="24"/>
      <w:szCs w:val="24"/>
    </w:rPr>
  </w:style>
  <w:style w:type="paragraph" w:styleId="Kopfzeile">
    <w:name w:val="header"/>
    <w:basedOn w:val="Standard"/>
    <w:link w:val="KopfzeileZchn"/>
    <w:semiHidden/>
    <w:rsid w:val="00C017BD"/>
    <w:pPr>
      <w:tabs>
        <w:tab w:val="center" w:pos="4536"/>
        <w:tab w:val="right" w:pos="9072"/>
      </w:tabs>
    </w:pPr>
  </w:style>
  <w:style w:type="paragraph" w:styleId="Fuzeile">
    <w:name w:val="footer"/>
    <w:basedOn w:val="Standard"/>
    <w:link w:val="FuzeileZchn"/>
    <w:semiHidden/>
    <w:rsid w:val="00C017BD"/>
    <w:pPr>
      <w:tabs>
        <w:tab w:val="center" w:pos="4536"/>
        <w:tab w:val="right" w:pos="9072"/>
      </w:tabs>
    </w:pPr>
  </w:style>
  <w:style w:type="paragraph" w:customStyle="1" w:styleId="Autor">
    <w:name w:val="Autor"/>
    <w:basedOn w:val="Versionsbezeichnung"/>
    <w:semiHidden/>
    <w:rsid w:val="003D22F4"/>
    <w:pPr>
      <w:jc w:val="left"/>
    </w:pPr>
    <w:rPr>
      <w:sz w:val="24"/>
    </w:rPr>
  </w:style>
  <w:style w:type="paragraph" w:customStyle="1" w:styleId="FusszeileKuerzel">
    <w:name w:val="Fusszeile Kuerzel"/>
    <w:basedOn w:val="FusszeileNEU"/>
    <w:semiHidden/>
    <w:rsid w:val="00CE1DB3"/>
    <w:pPr>
      <w:ind w:right="-57"/>
      <w:jc w:val="right"/>
    </w:pPr>
  </w:style>
  <w:style w:type="paragraph" w:customStyle="1" w:styleId="kuerzel">
    <w:name w:val="kuerzel"/>
    <w:basedOn w:val="Standard"/>
    <w:link w:val="kuerzelZchn"/>
    <w:semiHidden/>
    <w:rsid w:val="00CE1DB3"/>
  </w:style>
  <w:style w:type="character" w:customStyle="1" w:styleId="kuerzelZchn">
    <w:name w:val="kuerzel Zchn"/>
    <w:basedOn w:val="Absatz-Standardschriftart"/>
    <w:link w:val="kuerzel"/>
    <w:rsid w:val="00CE1DB3"/>
    <w:rPr>
      <w:rFonts w:ascii="Arial" w:hAnsi="Arial"/>
      <w:lang w:val="de-DE" w:eastAsia="de-CH" w:bidi="ar-SA"/>
    </w:rPr>
  </w:style>
  <w:style w:type="paragraph" w:customStyle="1" w:styleId="Aufzhlung1">
    <w:name w:val="Aufzählung1"/>
    <w:basedOn w:val="Standard"/>
    <w:rsid w:val="008F18E7"/>
    <w:pPr>
      <w:numPr>
        <w:numId w:val="2"/>
      </w:numPr>
    </w:pPr>
  </w:style>
  <w:style w:type="paragraph" w:customStyle="1" w:styleId="Aufzhlung2">
    <w:name w:val="Aufzählung2"/>
    <w:basedOn w:val="Standard"/>
    <w:rsid w:val="008F18E7"/>
    <w:pPr>
      <w:numPr>
        <w:numId w:val="3"/>
      </w:numPr>
      <w:spacing w:before="20"/>
    </w:pPr>
  </w:style>
  <w:style w:type="paragraph" w:customStyle="1" w:styleId="Aufzhlung3">
    <w:name w:val="Aufzählung3"/>
    <w:basedOn w:val="Standard"/>
    <w:rsid w:val="008F18E7"/>
    <w:pPr>
      <w:numPr>
        <w:numId w:val="4"/>
      </w:numPr>
      <w:spacing w:before="20"/>
    </w:pPr>
  </w:style>
  <w:style w:type="paragraph" w:customStyle="1" w:styleId="Nummerierung">
    <w:name w:val="Nummerierung"/>
    <w:basedOn w:val="Standard"/>
    <w:rsid w:val="00E12070"/>
    <w:pPr>
      <w:numPr>
        <w:numId w:val="15"/>
      </w:numPr>
      <w:spacing w:before="20"/>
    </w:pPr>
  </w:style>
  <w:style w:type="paragraph" w:customStyle="1" w:styleId="Anhang">
    <w:name w:val="Anhang"/>
    <w:basedOn w:val="berschrift1"/>
    <w:next w:val="Standard"/>
    <w:semiHidden/>
    <w:rsid w:val="00443BC1"/>
    <w:pPr>
      <w:numPr>
        <w:numId w:val="0"/>
      </w:numPr>
    </w:pPr>
  </w:style>
  <w:style w:type="paragraph" w:styleId="Endnotentext">
    <w:name w:val="endnote text"/>
    <w:basedOn w:val="Standard"/>
    <w:link w:val="EndnotentextZchn"/>
    <w:semiHidden/>
    <w:rsid w:val="00602639"/>
    <w:rPr>
      <w:sz w:val="20"/>
      <w:szCs w:val="20"/>
    </w:rPr>
  </w:style>
  <w:style w:type="character" w:styleId="Endnotenzeichen">
    <w:name w:val="endnote reference"/>
    <w:basedOn w:val="Absatz-Standardschriftart"/>
    <w:semiHidden/>
    <w:rsid w:val="00602639"/>
    <w:rPr>
      <w:vertAlign w:val="superscript"/>
    </w:rPr>
  </w:style>
  <w:style w:type="character" w:styleId="Kommentarzeichen">
    <w:name w:val="annotation reference"/>
    <w:basedOn w:val="Absatz-Standardschriftart"/>
    <w:semiHidden/>
    <w:rsid w:val="005C0242"/>
    <w:rPr>
      <w:sz w:val="16"/>
      <w:szCs w:val="16"/>
    </w:rPr>
  </w:style>
  <w:style w:type="paragraph" w:styleId="Kommentartext">
    <w:name w:val="annotation text"/>
    <w:basedOn w:val="Standard"/>
    <w:link w:val="KommentartextZchn"/>
    <w:semiHidden/>
    <w:rsid w:val="005C0242"/>
    <w:rPr>
      <w:sz w:val="20"/>
      <w:szCs w:val="20"/>
    </w:rPr>
  </w:style>
  <w:style w:type="paragraph" w:styleId="Kommentarthema">
    <w:name w:val="annotation subject"/>
    <w:basedOn w:val="Kommentartext"/>
    <w:next w:val="Kommentartext"/>
    <w:link w:val="KommentarthemaZchn"/>
    <w:semiHidden/>
    <w:rsid w:val="005C0242"/>
    <w:rPr>
      <w:b/>
      <w:bCs/>
    </w:rPr>
  </w:style>
  <w:style w:type="paragraph" w:styleId="Sprechblasentext">
    <w:name w:val="Balloon Text"/>
    <w:basedOn w:val="Standard"/>
    <w:link w:val="SprechblasentextZchn"/>
    <w:semiHidden/>
    <w:rsid w:val="005C0242"/>
    <w:rPr>
      <w:rFonts w:ascii="Tahoma" w:hAnsi="Tahoma" w:cs="Tahoma"/>
      <w:sz w:val="16"/>
      <w:szCs w:val="16"/>
    </w:rPr>
  </w:style>
  <w:style w:type="paragraph" w:styleId="Beschriftung">
    <w:name w:val="caption"/>
    <w:basedOn w:val="Standard"/>
    <w:next w:val="Standard"/>
    <w:link w:val="BeschriftungZchn"/>
    <w:autoRedefine/>
    <w:qFormat/>
    <w:rsid w:val="00122D70"/>
    <w:pPr>
      <w:keepNext/>
      <w:spacing w:before="20" w:after="100"/>
      <w:jc w:val="center"/>
    </w:pPr>
    <w:rPr>
      <w:i/>
      <w:noProof/>
      <w:color w:val="595959" w:themeColor="text1" w:themeTint="A6"/>
      <w:sz w:val="18"/>
      <w:lang w:val="de-DE"/>
    </w:rPr>
  </w:style>
  <w:style w:type="paragraph" w:customStyle="1" w:styleId="Titelseite">
    <w:name w:val="Titelseite"/>
    <w:basedOn w:val="Standard"/>
    <w:semiHidden/>
    <w:rsid w:val="0093009B"/>
    <w:pPr>
      <w:jc w:val="center"/>
    </w:pPr>
    <w:rPr>
      <w:b/>
      <w:bCs/>
      <w:sz w:val="48"/>
      <w:szCs w:val="20"/>
    </w:rPr>
  </w:style>
  <w:style w:type="paragraph" w:styleId="Abbildungsverzeichnis">
    <w:name w:val="table of figures"/>
    <w:basedOn w:val="Standard"/>
    <w:next w:val="Standard"/>
    <w:uiPriority w:val="99"/>
    <w:rsid w:val="006E4131"/>
  </w:style>
  <w:style w:type="paragraph" w:styleId="Dokumentstruktur">
    <w:name w:val="Document Map"/>
    <w:basedOn w:val="Standard"/>
    <w:link w:val="DokumentstrukturZchn"/>
    <w:semiHidden/>
    <w:rsid w:val="00CB7DB0"/>
    <w:pPr>
      <w:shd w:val="clear" w:color="auto" w:fill="000080"/>
    </w:pPr>
    <w:rPr>
      <w:rFonts w:ascii="Tahoma" w:hAnsi="Tahoma" w:cs="Tahoma"/>
      <w:sz w:val="20"/>
      <w:szCs w:val="20"/>
    </w:rPr>
  </w:style>
  <w:style w:type="paragraph" w:styleId="Funotentext">
    <w:name w:val="footnote text"/>
    <w:basedOn w:val="Standard"/>
    <w:link w:val="FunotentextZchn"/>
    <w:semiHidden/>
    <w:rsid w:val="00CB7DB0"/>
    <w:rPr>
      <w:sz w:val="20"/>
      <w:szCs w:val="20"/>
    </w:rPr>
  </w:style>
  <w:style w:type="character" w:styleId="Funotenzeichen">
    <w:name w:val="footnote reference"/>
    <w:basedOn w:val="Absatz-Standardschriftart"/>
    <w:semiHidden/>
    <w:rsid w:val="00CB7DB0"/>
    <w:rPr>
      <w:vertAlign w:val="superscript"/>
    </w:rPr>
  </w:style>
  <w:style w:type="paragraph" w:styleId="Index1">
    <w:name w:val="index 1"/>
    <w:basedOn w:val="Standard"/>
    <w:next w:val="Standard"/>
    <w:autoRedefine/>
    <w:semiHidden/>
    <w:rsid w:val="00CB7DB0"/>
    <w:pPr>
      <w:ind w:left="220" w:hanging="220"/>
    </w:pPr>
  </w:style>
  <w:style w:type="paragraph" w:styleId="Index2">
    <w:name w:val="index 2"/>
    <w:basedOn w:val="Standard"/>
    <w:next w:val="Standard"/>
    <w:autoRedefine/>
    <w:semiHidden/>
    <w:rsid w:val="00CB7DB0"/>
    <w:pPr>
      <w:ind w:left="440" w:hanging="220"/>
    </w:pPr>
  </w:style>
  <w:style w:type="paragraph" w:styleId="Index3">
    <w:name w:val="index 3"/>
    <w:basedOn w:val="Standard"/>
    <w:next w:val="Standard"/>
    <w:autoRedefine/>
    <w:semiHidden/>
    <w:rsid w:val="00CB7DB0"/>
    <w:pPr>
      <w:ind w:left="660" w:hanging="220"/>
    </w:pPr>
  </w:style>
  <w:style w:type="paragraph" w:styleId="Index4">
    <w:name w:val="index 4"/>
    <w:basedOn w:val="Standard"/>
    <w:next w:val="Standard"/>
    <w:autoRedefine/>
    <w:semiHidden/>
    <w:rsid w:val="00CB7DB0"/>
    <w:pPr>
      <w:ind w:left="880" w:hanging="220"/>
    </w:pPr>
  </w:style>
  <w:style w:type="paragraph" w:styleId="Index5">
    <w:name w:val="index 5"/>
    <w:basedOn w:val="Standard"/>
    <w:next w:val="Standard"/>
    <w:autoRedefine/>
    <w:semiHidden/>
    <w:rsid w:val="00CB7DB0"/>
    <w:pPr>
      <w:ind w:left="1100" w:hanging="220"/>
    </w:pPr>
  </w:style>
  <w:style w:type="paragraph" w:styleId="Index6">
    <w:name w:val="index 6"/>
    <w:basedOn w:val="Standard"/>
    <w:next w:val="Standard"/>
    <w:autoRedefine/>
    <w:semiHidden/>
    <w:rsid w:val="00CB7DB0"/>
    <w:pPr>
      <w:ind w:left="1320" w:hanging="220"/>
    </w:pPr>
  </w:style>
  <w:style w:type="paragraph" w:styleId="Index7">
    <w:name w:val="index 7"/>
    <w:basedOn w:val="Standard"/>
    <w:next w:val="Standard"/>
    <w:autoRedefine/>
    <w:semiHidden/>
    <w:rsid w:val="00CB7DB0"/>
    <w:pPr>
      <w:ind w:left="1540" w:hanging="220"/>
    </w:pPr>
  </w:style>
  <w:style w:type="paragraph" w:styleId="Index8">
    <w:name w:val="index 8"/>
    <w:basedOn w:val="Standard"/>
    <w:next w:val="Standard"/>
    <w:autoRedefine/>
    <w:semiHidden/>
    <w:rsid w:val="00CB7DB0"/>
    <w:pPr>
      <w:ind w:left="1760" w:hanging="220"/>
    </w:pPr>
  </w:style>
  <w:style w:type="paragraph" w:styleId="Index9">
    <w:name w:val="index 9"/>
    <w:basedOn w:val="Standard"/>
    <w:next w:val="Standard"/>
    <w:autoRedefine/>
    <w:semiHidden/>
    <w:rsid w:val="00CB7DB0"/>
    <w:pPr>
      <w:ind w:left="1980" w:hanging="220"/>
    </w:pPr>
  </w:style>
  <w:style w:type="paragraph" w:styleId="Indexberschrift">
    <w:name w:val="index heading"/>
    <w:basedOn w:val="Standard"/>
    <w:next w:val="Index1"/>
    <w:semiHidden/>
    <w:rsid w:val="00CB7DB0"/>
    <w:rPr>
      <w:rFonts w:cs="Arial"/>
      <w:b/>
      <w:bCs/>
    </w:rPr>
  </w:style>
  <w:style w:type="paragraph" w:styleId="Makrotext">
    <w:name w:val="macro"/>
    <w:link w:val="MakrotextZchn"/>
    <w:semiHidden/>
    <w:rsid w:val="00CB7DB0"/>
    <w:pPr>
      <w:tabs>
        <w:tab w:val="left" w:pos="480"/>
        <w:tab w:val="left" w:pos="960"/>
        <w:tab w:val="left" w:pos="1440"/>
        <w:tab w:val="left" w:pos="1920"/>
        <w:tab w:val="left" w:pos="2400"/>
        <w:tab w:val="left" w:pos="2880"/>
        <w:tab w:val="left" w:pos="3360"/>
        <w:tab w:val="left" w:pos="3840"/>
        <w:tab w:val="left" w:pos="4320"/>
      </w:tabs>
      <w:spacing w:before="40" w:after="40"/>
    </w:pPr>
    <w:rPr>
      <w:rFonts w:ascii="Courier New" w:hAnsi="Courier New" w:cs="Courier New"/>
    </w:rPr>
  </w:style>
  <w:style w:type="paragraph" w:styleId="Rechtsgrundlagenverzeichnis">
    <w:name w:val="table of authorities"/>
    <w:basedOn w:val="Standard"/>
    <w:next w:val="Standard"/>
    <w:semiHidden/>
    <w:rsid w:val="00CB7DB0"/>
    <w:pPr>
      <w:ind w:left="220" w:hanging="220"/>
    </w:pPr>
  </w:style>
  <w:style w:type="paragraph" w:styleId="RGV-berschrift">
    <w:name w:val="toa heading"/>
    <w:basedOn w:val="Standard"/>
    <w:next w:val="Standard"/>
    <w:semiHidden/>
    <w:rsid w:val="00CB7DB0"/>
    <w:pPr>
      <w:spacing w:before="120"/>
    </w:pPr>
    <w:rPr>
      <w:rFonts w:cs="Arial"/>
      <w:b/>
      <w:bCs/>
      <w:sz w:val="24"/>
      <w:szCs w:val="24"/>
    </w:rPr>
  </w:style>
  <w:style w:type="paragraph" w:styleId="Verzeichnis4">
    <w:name w:val="toc 4"/>
    <w:basedOn w:val="Standard"/>
    <w:next w:val="Standard"/>
    <w:autoRedefine/>
    <w:semiHidden/>
    <w:rsid w:val="00CB7DB0"/>
    <w:pPr>
      <w:ind w:left="660"/>
    </w:pPr>
  </w:style>
  <w:style w:type="paragraph" w:styleId="Verzeichnis5">
    <w:name w:val="toc 5"/>
    <w:basedOn w:val="Standard"/>
    <w:next w:val="Standard"/>
    <w:autoRedefine/>
    <w:semiHidden/>
    <w:rsid w:val="00CB7DB0"/>
    <w:pPr>
      <w:ind w:left="880"/>
    </w:pPr>
  </w:style>
  <w:style w:type="paragraph" w:styleId="Verzeichnis6">
    <w:name w:val="toc 6"/>
    <w:basedOn w:val="Standard"/>
    <w:next w:val="Standard"/>
    <w:autoRedefine/>
    <w:semiHidden/>
    <w:rsid w:val="00CB7DB0"/>
    <w:pPr>
      <w:ind w:left="1100"/>
    </w:pPr>
  </w:style>
  <w:style w:type="paragraph" w:styleId="Verzeichnis7">
    <w:name w:val="toc 7"/>
    <w:basedOn w:val="Standard"/>
    <w:next w:val="Standard"/>
    <w:autoRedefine/>
    <w:semiHidden/>
    <w:rsid w:val="00CB7DB0"/>
    <w:pPr>
      <w:ind w:left="1320"/>
    </w:pPr>
  </w:style>
  <w:style w:type="paragraph" w:styleId="Verzeichnis8">
    <w:name w:val="toc 8"/>
    <w:basedOn w:val="Standard"/>
    <w:next w:val="Standard"/>
    <w:autoRedefine/>
    <w:semiHidden/>
    <w:rsid w:val="00CB7DB0"/>
    <w:pPr>
      <w:ind w:left="1540"/>
    </w:pPr>
  </w:style>
  <w:style w:type="paragraph" w:styleId="Verzeichnis9">
    <w:name w:val="toc 9"/>
    <w:basedOn w:val="Standard"/>
    <w:next w:val="Standard"/>
    <w:autoRedefine/>
    <w:semiHidden/>
    <w:rsid w:val="00CB7DB0"/>
    <w:pPr>
      <w:ind w:left="1760"/>
    </w:pPr>
  </w:style>
  <w:style w:type="numbering" w:styleId="111111">
    <w:name w:val="Outline List 2"/>
    <w:basedOn w:val="KeineListe"/>
    <w:semiHidden/>
    <w:rsid w:val="00CB7DB0"/>
    <w:pPr>
      <w:numPr>
        <w:numId w:val="16"/>
      </w:numPr>
    </w:pPr>
  </w:style>
  <w:style w:type="numbering" w:styleId="1ai">
    <w:name w:val="Outline List 1"/>
    <w:basedOn w:val="KeineListe"/>
    <w:semiHidden/>
    <w:rsid w:val="00CB7DB0"/>
    <w:pPr>
      <w:numPr>
        <w:numId w:val="17"/>
      </w:numPr>
    </w:pPr>
  </w:style>
  <w:style w:type="paragraph" w:styleId="Anrede">
    <w:name w:val="Salutation"/>
    <w:basedOn w:val="Standard"/>
    <w:next w:val="Standard"/>
    <w:link w:val="AnredeZchn"/>
    <w:semiHidden/>
    <w:rsid w:val="00CB7DB0"/>
  </w:style>
  <w:style w:type="numbering" w:styleId="ArtikelAbschnitt">
    <w:name w:val="Outline List 3"/>
    <w:basedOn w:val="KeineListe"/>
    <w:semiHidden/>
    <w:rsid w:val="00CB7DB0"/>
    <w:pPr>
      <w:numPr>
        <w:numId w:val="18"/>
      </w:numPr>
    </w:pPr>
  </w:style>
  <w:style w:type="paragraph" w:styleId="Aufzhlungszeichen">
    <w:name w:val="List Bullet"/>
    <w:basedOn w:val="Standard"/>
    <w:semiHidden/>
    <w:rsid w:val="00CB7DB0"/>
    <w:pPr>
      <w:numPr>
        <w:numId w:val="5"/>
      </w:numPr>
    </w:pPr>
  </w:style>
  <w:style w:type="paragraph" w:styleId="Aufzhlungszeichen2">
    <w:name w:val="List Bullet 2"/>
    <w:basedOn w:val="Standard"/>
    <w:semiHidden/>
    <w:rsid w:val="00CB7DB0"/>
    <w:pPr>
      <w:numPr>
        <w:numId w:val="6"/>
      </w:numPr>
    </w:pPr>
  </w:style>
  <w:style w:type="paragraph" w:styleId="Aufzhlungszeichen3">
    <w:name w:val="List Bullet 3"/>
    <w:basedOn w:val="Standard"/>
    <w:semiHidden/>
    <w:rsid w:val="00CB7DB0"/>
    <w:pPr>
      <w:numPr>
        <w:numId w:val="7"/>
      </w:numPr>
    </w:pPr>
  </w:style>
  <w:style w:type="paragraph" w:styleId="Aufzhlungszeichen4">
    <w:name w:val="List Bullet 4"/>
    <w:basedOn w:val="Standard"/>
    <w:semiHidden/>
    <w:rsid w:val="00CB7DB0"/>
    <w:pPr>
      <w:numPr>
        <w:numId w:val="8"/>
      </w:numPr>
    </w:pPr>
  </w:style>
  <w:style w:type="paragraph" w:styleId="Aufzhlungszeichen5">
    <w:name w:val="List Bullet 5"/>
    <w:basedOn w:val="Standard"/>
    <w:semiHidden/>
    <w:rsid w:val="00CB7DB0"/>
    <w:pPr>
      <w:numPr>
        <w:numId w:val="9"/>
      </w:numPr>
    </w:pPr>
  </w:style>
  <w:style w:type="character" w:styleId="BesuchterHyperlink">
    <w:name w:val="FollowedHyperlink"/>
    <w:basedOn w:val="Absatz-Standardschriftart"/>
    <w:semiHidden/>
    <w:rsid w:val="00CB7DB0"/>
    <w:rPr>
      <w:color w:val="800080"/>
      <w:u w:val="single"/>
    </w:rPr>
  </w:style>
  <w:style w:type="paragraph" w:styleId="Blocktext">
    <w:name w:val="Block Text"/>
    <w:basedOn w:val="Standard"/>
    <w:semiHidden/>
    <w:rsid w:val="00CB7DB0"/>
    <w:pPr>
      <w:spacing w:after="120"/>
      <w:ind w:left="1440" w:right="1440"/>
    </w:pPr>
  </w:style>
  <w:style w:type="paragraph" w:styleId="Datum">
    <w:name w:val="Date"/>
    <w:basedOn w:val="Standard"/>
    <w:next w:val="Standard"/>
    <w:link w:val="DatumZchn"/>
    <w:semiHidden/>
    <w:rsid w:val="00CB7DB0"/>
  </w:style>
  <w:style w:type="paragraph" w:styleId="E-Mail-Signatur">
    <w:name w:val="E-mail Signature"/>
    <w:basedOn w:val="Standard"/>
    <w:link w:val="E-Mail-SignaturZchn"/>
    <w:semiHidden/>
    <w:rsid w:val="00CB7DB0"/>
  </w:style>
  <w:style w:type="character" w:styleId="Fett">
    <w:name w:val="Strong"/>
    <w:basedOn w:val="Absatz-Standardschriftart"/>
    <w:rsid w:val="00CB7DB0"/>
    <w:rPr>
      <w:b/>
      <w:bCs/>
    </w:rPr>
  </w:style>
  <w:style w:type="paragraph" w:styleId="Fu-Endnotenberschrift">
    <w:name w:val="Note Heading"/>
    <w:basedOn w:val="Standard"/>
    <w:next w:val="Standard"/>
    <w:link w:val="Fu-EndnotenberschriftZchn"/>
    <w:semiHidden/>
    <w:rsid w:val="00CB7DB0"/>
  </w:style>
  <w:style w:type="paragraph" w:styleId="Gruformel">
    <w:name w:val="Closing"/>
    <w:basedOn w:val="Standard"/>
    <w:link w:val="GruformelZchn"/>
    <w:semiHidden/>
    <w:rsid w:val="00CB7DB0"/>
    <w:pPr>
      <w:ind w:left="4252"/>
    </w:pPr>
  </w:style>
  <w:style w:type="character" w:styleId="Hervorhebung">
    <w:name w:val="Emphasis"/>
    <w:basedOn w:val="Absatz-Standardschriftart"/>
    <w:uiPriority w:val="20"/>
    <w:rsid w:val="00CB7DB0"/>
    <w:rPr>
      <w:i/>
      <w:iCs/>
    </w:rPr>
  </w:style>
  <w:style w:type="paragraph" w:styleId="HTMLAdresse">
    <w:name w:val="HTML Address"/>
    <w:basedOn w:val="Standard"/>
    <w:link w:val="HTMLAdresseZchn"/>
    <w:semiHidden/>
    <w:rsid w:val="00CB7DB0"/>
    <w:rPr>
      <w:i/>
      <w:iCs/>
    </w:rPr>
  </w:style>
  <w:style w:type="character" w:styleId="HTMLAkronym">
    <w:name w:val="HTML Acronym"/>
    <w:basedOn w:val="Absatz-Standardschriftart"/>
    <w:semiHidden/>
    <w:rsid w:val="00CB7DB0"/>
  </w:style>
  <w:style w:type="character" w:styleId="HTMLBeispiel">
    <w:name w:val="HTML Sample"/>
    <w:basedOn w:val="Absatz-Standardschriftart"/>
    <w:semiHidden/>
    <w:rsid w:val="00CB7DB0"/>
    <w:rPr>
      <w:rFonts w:ascii="Courier New" w:hAnsi="Courier New" w:cs="Courier New"/>
    </w:rPr>
  </w:style>
  <w:style w:type="character" w:styleId="HTMLCode">
    <w:name w:val="HTML Code"/>
    <w:basedOn w:val="Absatz-Standardschriftart"/>
    <w:semiHidden/>
    <w:rsid w:val="00CB7DB0"/>
    <w:rPr>
      <w:rFonts w:ascii="Courier New" w:hAnsi="Courier New" w:cs="Courier New"/>
      <w:sz w:val="20"/>
      <w:szCs w:val="20"/>
    </w:rPr>
  </w:style>
  <w:style w:type="character" w:styleId="HTMLDefinition">
    <w:name w:val="HTML Definition"/>
    <w:basedOn w:val="Absatz-Standardschriftart"/>
    <w:semiHidden/>
    <w:rsid w:val="00CB7DB0"/>
    <w:rPr>
      <w:i/>
      <w:iCs/>
    </w:rPr>
  </w:style>
  <w:style w:type="character" w:styleId="HTMLSchreibmaschine">
    <w:name w:val="HTML Typewriter"/>
    <w:basedOn w:val="Absatz-Standardschriftart"/>
    <w:semiHidden/>
    <w:rsid w:val="00CB7DB0"/>
    <w:rPr>
      <w:rFonts w:ascii="Courier New" w:hAnsi="Courier New" w:cs="Courier New"/>
      <w:sz w:val="20"/>
      <w:szCs w:val="20"/>
    </w:rPr>
  </w:style>
  <w:style w:type="character" w:styleId="HTMLTastatur">
    <w:name w:val="HTML Keyboard"/>
    <w:basedOn w:val="Absatz-Standardschriftart"/>
    <w:semiHidden/>
    <w:rsid w:val="00CB7DB0"/>
    <w:rPr>
      <w:rFonts w:ascii="Courier New" w:hAnsi="Courier New" w:cs="Courier New"/>
      <w:sz w:val="20"/>
      <w:szCs w:val="20"/>
    </w:rPr>
  </w:style>
  <w:style w:type="character" w:styleId="HTMLVariable">
    <w:name w:val="HTML Variable"/>
    <w:basedOn w:val="Absatz-Standardschriftart"/>
    <w:semiHidden/>
    <w:rsid w:val="00CB7DB0"/>
    <w:rPr>
      <w:i/>
      <w:iCs/>
    </w:rPr>
  </w:style>
  <w:style w:type="paragraph" w:styleId="HTMLVorformatiert">
    <w:name w:val="HTML Preformatted"/>
    <w:basedOn w:val="Standard"/>
    <w:link w:val="HTMLVorformatiertZchn"/>
    <w:semiHidden/>
    <w:rsid w:val="00CB7DB0"/>
    <w:rPr>
      <w:rFonts w:ascii="Courier New" w:hAnsi="Courier New" w:cs="Courier New"/>
      <w:sz w:val="20"/>
      <w:szCs w:val="20"/>
    </w:rPr>
  </w:style>
  <w:style w:type="character" w:styleId="HTMLZitat">
    <w:name w:val="HTML Cite"/>
    <w:basedOn w:val="Absatz-Standardschriftart"/>
    <w:semiHidden/>
    <w:rsid w:val="00CB7DB0"/>
    <w:rPr>
      <w:i/>
      <w:iCs/>
    </w:rPr>
  </w:style>
  <w:style w:type="paragraph" w:styleId="Liste">
    <w:name w:val="List"/>
    <w:basedOn w:val="Standard"/>
    <w:semiHidden/>
    <w:rsid w:val="00CB7DB0"/>
    <w:pPr>
      <w:ind w:left="283" w:hanging="283"/>
    </w:pPr>
  </w:style>
  <w:style w:type="paragraph" w:styleId="Liste2">
    <w:name w:val="List 2"/>
    <w:basedOn w:val="Standard"/>
    <w:semiHidden/>
    <w:rsid w:val="00CB7DB0"/>
    <w:pPr>
      <w:ind w:left="566" w:hanging="283"/>
    </w:pPr>
  </w:style>
  <w:style w:type="paragraph" w:styleId="Liste3">
    <w:name w:val="List 3"/>
    <w:basedOn w:val="Standard"/>
    <w:semiHidden/>
    <w:rsid w:val="00CB7DB0"/>
    <w:pPr>
      <w:ind w:left="849" w:hanging="283"/>
    </w:pPr>
  </w:style>
  <w:style w:type="paragraph" w:styleId="Liste4">
    <w:name w:val="List 4"/>
    <w:basedOn w:val="Standard"/>
    <w:semiHidden/>
    <w:rsid w:val="00CB7DB0"/>
    <w:pPr>
      <w:ind w:left="1132" w:hanging="283"/>
    </w:pPr>
  </w:style>
  <w:style w:type="paragraph" w:styleId="Liste5">
    <w:name w:val="List 5"/>
    <w:basedOn w:val="Standard"/>
    <w:semiHidden/>
    <w:rsid w:val="00CB7DB0"/>
    <w:pPr>
      <w:ind w:left="1415" w:hanging="283"/>
    </w:pPr>
  </w:style>
  <w:style w:type="paragraph" w:styleId="Listenfortsetzung">
    <w:name w:val="List Continue"/>
    <w:basedOn w:val="Standard"/>
    <w:semiHidden/>
    <w:rsid w:val="00CB7DB0"/>
    <w:pPr>
      <w:spacing w:after="120"/>
      <w:ind w:left="283"/>
    </w:pPr>
  </w:style>
  <w:style w:type="paragraph" w:styleId="Listenfortsetzung2">
    <w:name w:val="List Continue 2"/>
    <w:basedOn w:val="Standard"/>
    <w:semiHidden/>
    <w:rsid w:val="00CB7DB0"/>
    <w:pPr>
      <w:spacing w:after="120"/>
      <w:ind w:left="566"/>
    </w:pPr>
  </w:style>
  <w:style w:type="paragraph" w:styleId="Listenfortsetzung3">
    <w:name w:val="List Continue 3"/>
    <w:basedOn w:val="Standard"/>
    <w:semiHidden/>
    <w:rsid w:val="00CB7DB0"/>
    <w:pPr>
      <w:spacing w:after="120"/>
      <w:ind w:left="849"/>
    </w:pPr>
  </w:style>
  <w:style w:type="paragraph" w:styleId="Listenfortsetzung4">
    <w:name w:val="List Continue 4"/>
    <w:basedOn w:val="Standard"/>
    <w:semiHidden/>
    <w:rsid w:val="00CB7DB0"/>
    <w:pPr>
      <w:spacing w:after="120"/>
      <w:ind w:left="1132"/>
    </w:pPr>
  </w:style>
  <w:style w:type="paragraph" w:styleId="Listenfortsetzung5">
    <w:name w:val="List Continue 5"/>
    <w:basedOn w:val="Standard"/>
    <w:semiHidden/>
    <w:rsid w:val="00CB7DB0"/>
    <w:pPr>
      <w:spacing w:after="120"/>
      <w:ind w:left="1415"/>
    </w:pPr>
  </w:style>
  <w:style w:type="paragraph" w:styleId="Listennummer">
    <w:name w:val="List Number"/>
    <w:basedOn w:val="Standard"/>
    <w:semiHidden/>
    <w:rsid w:val="00CB7DB0"/>
    <w:pPr>
      <w:numPr>
        <w:numId w:val="10"/>
      </w:numPr>
    </w:pPr>
  </w:style>
  <w:style w:type="paragraph" w:styleId="Listennummer2">
    <w:name w:val="List Number 2"/>
    <w:basedOn w:val="Standard"/>
    <w:semiHidden/>
    <w:rsid w:val="00CB7DB0"/>
    <w:pPr>
      <w:numPr>
        <w:numId w:val="11"/>
      </w:numPr>
    </w:pPr>
  </w:style>
  <w:style w:type="paragraph" w:styleId="Listennummer3">
    <w:name w:val="List Number 3"/>
    <w:basedOn w:val="Standard"/>
    <w:semiHidden/>
    <w:rsid w:val="00CB7DB0"/>
    <w:pPr>
      <w:numPr>
        <w:numId w:val="12"/>
      </w:numPr>
    </w:pPr>
  </w:style>
  <w:style w:type="paragraph" w:styleId="Listennummer4">
    <w:name w:val="List Number 4"/>
    <w:basedOn w:val="Standard"/>
    <w:semiHidden/>
    <w:rsid w:val="00CB7DB0"/>
    <w:pPr>
      <w:numPr>
        <w:numId w:val="13"/>
      </w:numPr>
    </w:pPr>
  </w:style>
  <w:style w:type="paragraph" w:styleId="Listennummer5">
    <w:name w:val="List Number 5"/>
    <w:basedOn w:val="Standard"/>
    <w:semiHidden/>
    <w:rsid w:val="00CB7DB0"/>
    <w:pPr>
      <w:numPr>
        <w:numId w:val="14"/>
      </w:numPr>
    </w:pPr>
  </w:style>
  <w:style w:type="paragraph" w:styleId="Nachrichtenkopf">
    <w:name w:val="Message Header"/>
    <w:basedOn w:val="Standard"/>
    <w:link w:val="NachrichtenkopfZchn"/>
    <w:semiHidden/>
    <w:rsid w:val="00CB7DB0"/>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urText">
    <w:name w:val="Plain Text"/>
    <w:basedOn w:val="Standard"/>
    <w:link w:val="NurTextZchn"/>
    <w:semiHidden/>
    <w:rsid w:val="00CB7DB0"/>
    <w:rPr>
      <w:rFonts w:ascii="Courier New" w:hAnsi="Courier New" w:cs="Courier New"/>
      <w:sz w:val="20"/>
      <w:szCs w:val="20"/>
    </w:rPr>
  </w:style>
  <w:style w:type="character" w:styleId="Seitenzahl">
    <w:name w:val="page number"/>
    <w:basedOn w:val="Absatz-Standardschriftart"/>
    <w:semiHidden/>
    <w:rsid w:val="00CB7DB0"/>
  </w:style>
  <w:style w:type="paragraph" w:styleId="StandardWeb">
    <w:name w:val="Normal (Web)"/>
    <w:basedOn w:val="Standard"/>
    <w:uiPriority w:val="99"/>
    <w:semiHidden/>
    <w:rsid w:val="00CB7DB0"/>
    <w:rPr>
      <w:rFonts w:ascii="Times New Roman" w:hAnsi="Times New Roman"/>
      <w:sz w:val="24"/>
      <w:szCs w:val="24"/>
    </w:rPr>
  </w:style>
  <w:style w:type="paragraph" w:styleId="Standardeinzug">
    <w:name w:val="Normal Indent"/>
    <w:basedOn w:val="Standard"/>
    <w:semiHidden/>
    <w:rsid w:val="00CB7DB0"/>
    <w:pPr>
      <w:ind w:left="708"/>
    </w:pPr>
  </w:style>
  <w:style w:type="table" w:styleId="Tabelle3D-Effekt1">
    <w:name w:val="Table 3D effects 1"/>
    <w:basedOn w:val="NormaleTabelle"/>
    <w:semiHidden/>
    <w:rsid w:val="00CB7DB0"/>
    <w:pPr>
      <w:spacing w:before="40" w:after="4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elle3D-Effekt2">
    <w:name w:val="Table 3D effects 2"/>
    <w:basedOn w:val="NormaleTabelle"/>
    <w:semiHidden/>
    <w:rsid w:val="00CB7DB0"/>
    <w:pPr>
      <w:spacing w:before="40" w:after="4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3D-Effekt3">
    <w:name w:val="Table 3D effects 3"/>
    <w:basedOn w:val="NormaleTabelle"/>
    <w:semiHidden/>
    <w:rsid w:val="00CB7DB0"/>
    <w:pPr>
      <w:spacing w:before="40" w:after="4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Aktuell">
    <w:name w:val="Table Contemporary"/>
    <w:basedOn w:val="NormaleTabelle"/>
    <w:semiHidden/>
    <w:rsid w:val="00CB7DB0"/>
    <w:pPr>
      <w:spacing w:before="40" w:after="4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leEinfach1">
    <w:name w:val="Table Simple 1"/>
    <w:basedOn w:val="NormaleTabelle"/>
    <w:semiHidden/>
    <w:rsid w:val="00CB7DB0"/>
    <w:pPr>
      <w:spacing w:before="40" w:after="4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leEinfach2">
    <w:name w:val="Table Simple 2"/>
    <w:basedOn w:val="NormaleTabelle"/>
    <w:semiHidden/>
    <w:rsid w:val="00CB7DB0"/>
    <w:pPr>
      <w:spacing w:before="40" w:after="4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elleEinfach3">
    <w:name w:val="Table Simple 3"/>
    <w:basedOn w:val="NormaleTabelle"/>
    <w:semiHidden/>
    <w:rsid w:val="00CB7DB0"/>
    <w:pPr>
      <w:spacing w:before="40" w:after="4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elleElegant">
    <w:name w:val="Table Elegant"/>
    <w:basedOn w:val="NormaleTabelle"/>
    <w:semiHidden/>
    <w:rsid w:val="00CB7DB0"/>
    <w:pPr>
      <w:spacing w:before="40" w:after="4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elleFarbig1">
    <w:name w:val="Table Colorful 1"/>
    <w:basedOn w:val="NormaleTabelle"/>
    <w:semiHidden/>
    <w:rsid w:val="00CB7DB0"/>
    <w:pPr>
      <w:spacing w:before="40" w:after="4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elleFarbig2">
    <w:name w:val="Table Colorful 2"/>
    <w:basedOn w:val="NormaleTabelle"/>
    <w:semiHidden/>
    <w:rsid w:val="00CB7DB0"/>
    <w:pPr>
      <w:spacing w:before="40" w:after="4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elleFarbig3">
    <w:name w:val="Table Colorful 3"/>
    <w:basedOn w:val="NormaleTabelle"/>
    <w:semiHidden/>
    <w:rsid w:val="00CB7DB0"/>
    <w:pPr>
      <w:spacing w:before="40" w:after="4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elleKlassisch1">
    <w:name w:val="Table Classic 1"/>
    <w:basedOn w:val="NormaleTabelle"/>
    <w:semiHidden/>
    <w:rsid w:val="00CB7DB0"/>
    <w:pPr>
      <w:spacing w:before="40" w:after="4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Klassisch2">
    <w:name w:val="Table Classic 2"/>
    <w:basedOn w:val="NormaleTabelle"/>
    <w:semiHidden/>
    <w:rsid w:val="00CB7DB0"/>
    <w:pPr>
      <w:spacing w:before="40" w:after="4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leKlassisch3">
    <w:name w:val="Table Classic 3"/>
    <w:basedOn w:val="NormaleTabelle"/>
    <w:semiHidden/>
    <w:rsid w:val="00CB7DB0"/>
    <w:pPr>
      <w:spacing w:before="40" w:after="4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elleKlassisch4">
    <w:name w:val="Table Classic 4"/>
    <w:basedOn w:val="NormaleTabelle"/>
    <w:semiHidden/>
    <w:rsid w:val="00CB7DB0"/>
    <w:pPr>
      <w:spacing w:before="40" w:after="4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elleListe1">
    <w:name w:val="Table List 1"/>
    <w:basedOn w:val="NormaleTabelle"/>
    <w:semiHidden/>
    <w:rsid w:val="00CB7DB0"/>
    <w:pPr>
      <w:spacing w:before="40" w:after="4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2">
    <w:name w:val="Table List 2"/>
    <w:basedOn w:val="NormaleTabelle"/>
    <w:semiHidden/>
    <w:rsid w:val="00CB7DB0"/>
    <w:pPr>
      <w:spacing w:before="40" w:after="4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Liste3">
    <w:name w:val="Table List 3"/>
    <w:basedOn w:val="NormaleTabelle"/>
    <w:semiHidden/>
    <w:rsid w:val="00CB7DB0"/>
    <w:pPr>
      <w:spacing w:before="40" w:after="4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elleListe4">
    <w:name w:val="Table List 4"/>
    <w:basedOn w:val="NormaleTabelle"/>
    <w:semiHidden/>
    <w:rsid w:val="00CB7DB0"/>
    <w:pPr>
      <w:spacing w:before="40" w:after="4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elleListe5">
    <w:name w:val="Table List 5"/>
    <w:basedOn w:val="NormaleTabelle"/>
    <w:semiHidden/>
    <w:rsid w:val="00CB7DB0"/>
    <w:pPr>
      <w:spacing w:before="40" w:after="4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elleListe6">
    <w:name w:val="Table List 6"/>
    <w:basedOn w:val="NormaleTabelle"/>
    <w:semiHidden/>
    <w:rsid w:val="00CB7DB0"/>
    <w:pPr>
      <w:spacing w:before="40" w:after="4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elleListe7">
    <w:name w:val="Table List 7"/>
    <w:basedOn w:val="NormaleTabelle"/>
    <w:semiHidden/>
    <w:rsid w:val="00CB7DB0"/>
    <w:pPr>
      <w:spacing w:before="40" w:after="4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elleListe8">
    <w:name w:val="Table List 8"/>
    <w:basedOn w:val="NormaleTabelle"/>
    <w:semiHidden/>
    <w:rsid w:val="00CB7DB0"/>
    <w:pPr>
      <w:spacing w:before="40" w:after="4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elleProfessionell">
    <w:name w:val="Table Professional"/>
    <w:basedOn w:val="NormaleTabelle"/>
    <w:semiHidden/>
    <w:rsid w:val="00CB7DB0"/>
    <w:pPr>
      <w:spacing w:before="40" w:after="4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leRaster1">
    <w:name w:val="Table Grid 1"/>
    <w:basedOn w:val="NormaleTabelle"/>
    <w:semiHidden/>
    <w:rsid w:val="00CB7DB0"/>
    <w:pPr>
      <w:spacing w:before="40" w:after="4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elleRaster2">
    <w:name w:val="Table Grid 2"/>
    <w:basedOn w:val="NormaleTabelle"/>
    <w:semiHidden/>
    <w:rsid w:val="00CB7DB0"/>
    <w:pPr>
      <w:spacing w:before="40" w:after="4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semiHidden/>
    <w:rsid w:val="00CB7DB0"/>
    <w:pPr>
      <w:spacing w:before="40" w:after="4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4">
    <w:name w:val="Table Grid 4"/>
    <w:basedOn w:val="NormaleTabelle"/>
    <w:semiHidden/>
    <w:rsid w:val="00CB7DB0"/>
    <w:pPr>
      <w:spacing w:before="40" w:after="4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leRaster5">
    <w:name w:val="Table Grid 5"/>
    <w:basedOn w:val="NormaleTabelle"/>
    <w:semiHidden/>
    <w:rsid w:val="00CB7DB0"/>
    <w:pPr>
      <w:spacing w:before="40" w:after="4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6">
    <w:name w:val="Table Grid 6"/>
    <w:basedOn w:val="NormaleTabelle"/>
    <w:semiHidden/>
    <w:rsid w:val="00CB7DB0"/>
    <w:pPr>
      <w:spacing w:before="40" w:after="4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7">
    <w:name w:val="Table Grid 7"/>
    <w:basedOn w:val="NormaleTabelle"/>
    <w:semiHidden/>
    <w:rsid w:val="00CB7DB0"/>
    <w:pPr>
      <w:spacing w:before="40" w:after="4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leRaster8">
    <w:name w:val="Table Grid 8"/>
    <w:basedOn w:val="NormaleTabelle"/>
    <w:semiHidden/>
    <w:rsid w:val="00CB7DB0"/>
    <w:pPr>
      <w:spacing w:before="40" w:after="4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leSpalten1">
    <w:name w:val="Table Columns 1"/>
    <w:basedOn w:val="NormaleTabelle"/>
    <w:semiHidden/>
    <w:rsid w:val="00CB7DB0"/>
    <w:pPr>
      <w:spacing w:before="40" w:after="4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2">
    <w:name w:val="Table Columns 2"/>
    <w:basedOn w:val="NormaleTabelle"/>
    <w:semiHidden/>
    <w:rsid w:val="00CB7DB0"/>
    <w:pPr>
      <w:spacing w:before="40" w:after="4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alten3">
    <w:name w:val="Table Columns 3"/>
    <w:basedOn w:val="NormaleTabelle"/>
    <w:semiHidden/>
    <w:rsid w:val="00CB7DB0"/>
    <w:pPr>
      <w:spacing w:before="40" w:after="4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elleSpalten4">
    <w:name w:val="Table Columns 4"/>
    <w:basedOn w:val="NormaleTabelle"/>
    <w:semiHidden/>
    <w:rsid w:val="00CB7DB0"/>
    <w:pPr>
      <w:spacing w:before="40" w:after="4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elleSpalten5">
    <w:name w:val="Table Columns 5"/>
    <w:basedOn w:val="NormaleTabelle"/>
    <w:semiHidden/>
    <w:rsid w:val="00CB7DB0"/>
    <w:pPr>
      <w:spacing w:before="40" w:after="4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elleSpezial1">
    <w:name w:val="Table Subtle 1"/>
    <w:basedOn w:val="NormaleTabelle"/>
    <w:semiHidden/>
    <w:rsid w:val="00CB7DB0"/>
    <w:pPr>
      <w:spacing w:before="40" w:after="4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Spezial2">
    <w:name w:val="Table Subtle 2"/>
    <w:basedOn w:val="NormaleTabelle"/>
    <w:semiHidden/>
    <w:rsid w:val="00CB7DB0"/>
    <w:pPr>
      <w:spacing w:before="40" w:after="4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elleWeb1">
    <w:name w:val="Table Web 1"/>
    <w:basedOn w:val="NormaleTabelle"/>
    <w:semiHidden/>
    <w:rsid w:val="00CB7DB0"/>
    <w:pPr>
      <w:spacing w:before="40" w:after="4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2">
    <w:name w:val="Table Web 2"/>
    <w:basedOn w:val="NormaleTabelle"/>
    <w:semiHidden/>
    <w:rsid w:val="00CB7DB0"/>
    <w:pPr>
      <w:spacing w:before="40" w:after="4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Web3">
    <w:name w:val="Table Web 3"/>
    <w:basedOn w:val="NormaleTabelle"/>
    <w:semiHidden/>
    <w:rsid w:val="00CB7DB0"/>
    <w:pPr>
      <w:spacing w:before="40" w:after="4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lendesign">
    <w:name w:val="Table Theme"/>
    <w:basedOn w:val="NormaleTabelle"/>
    <w:semiHidden/>
    <w:rsid w:val="00CB7DB0"/>
    <w:pPr>
      <w:spacing w:before="40" w:after="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krper">
    <w:name w:val="Body Text"/>
    <w:basedOn w:val="Standard"/>
    <w:link w:val="TextkrperZchn"/>
    <w:semiHidden/>
    <w:rsid w:val="00CB7DB0"/>
    <w:pPr>
      <w:spacing w:after="120"/>
    </w:pPr>
  </w:style>
  <w:style w:type="paragraph" w:styleId="Textkrper2">
    <w:name w:val="Body Text 2"/>
    <w:basedOn w:val="Standard"/>
    <w:link w:val="Textkrper2Zchn"/>
    <w:semiHidden/>
    <w:rsid w:val="00CB7DB0"/>
    <w:pPr>
      <w:spacing w:after="120" w:line="480" w:lineRule="auto"/>
    </w:pPr>
  </w:style>
  <w:style w:type="paragraph" w:styleId="Textkrper3">
    <w:name w:val="Body Text 3"/>
    <w:basedOn w:val="Standard"/>
    <w:link w:val="Textkrper3Zchn"/>
    <w:semiHidden/>
    <w:rsid w:val="00CB7DB0"/>
    <w:pPr>
      <w:spacing w:after="120"/>
    </w:pPr>
    <w:rPr>
      <w:sz w:val="16"/>
      <w:szCs w:val="16"/>
    </w:rPr>
  </w:style>
  <w:style w:type="paragraph" w:styleId="Textkrper-Einzug2">
    <w:name w:val="Body Text Indent 2"/>
    <w:basedOn w:val="Standard"/>
    <w:link w:val="Textkrper-Einzug2Zchn"/>
    <w:semiHidden/>
    <w:rsid w:val="00CB7DB0"/>
    <w:pPr>
      <w:spacing w:after="120" w:line="480" w:lineRule="auto"/>
      <w:ind w:left="283"/>
    </w:pPr>
  </w:style>
  <w:style w:type="paragraph" w:styleId="Textkrper-Einzug3">
    <w:name w:val="Body Text Indent 3"/>
    <w:basedOn w:val="Standard"/>
    <w:link w:val="Textkrper-Einzug3Zchn"/>
    <w:semiHidden/>
    <w:rsid w:val="00CB7DB0"/>
    <w:pPr>
      <w:spacing w:after="120"/>
      <w:ind w:left="283"/>
    </w:pPr>
    <w:rPr>
      <w:sz w:val="16"/>
      <w:szCs w:val="16"/>
    </w:rPr>
  </w:style>
  <w:style w:type="paragraph" w:styleId="Textkrper-Erstzeileneinzug">
    <w:name w:val="Body Text First Indent"/>
    <w:basedOn w:val="Textkrper"/>
    <w:link w:val="Textkrper-ErstzeileneinzugZchn"/>
    <w:semiHidden/>
    <w:rsid w:val="00CB7DB0"/>
    <w:pPr>
      <w:ind w:firstLine="210"/>
    </w:pPr>
  </w:style>
  <w:style w:type="paragraph" w:styleId="Textkrper-Zeileneinzug">
    <w:name w:val="Body Text Indent"/>
    <w:basedOn w:val="Standard"/>
    <w:link w:val="Textkrper-ZeileneinzugZchn"/>
    <w:semiHidden/>
    <w:rsid w:val="00CB7DB0"/>
    <w:pPr>
      <w:spacing w:after="120"/>
      <w:ind w:left="283"/>
    </w:pPr>
  </w:style>
  <w:style w:type="paragraph" w:styleId="Textkrper-Erstzeileneinzug2">
    <w:name w:val="Body Text First Indent 2"/>
    <w:basedOn w:val="Textkrper-Zeileneinzug"/>
    <w:link w:val="Textkrper-Erstzeileneinzug2Zchn"/>
    <w:semiHidden/>
    <w:rsid w:val="00CB7DB0"/>
    <w:pPr>
      <w:ind w:firstLine="210"/>
    </w:pPr>
  </w:style>
  <w:style w:type="paragraph" w:styleId="Titel">
    <w:name w:val="Title"/>
    <w:basedOn w:val="Standard"/>
    <w:link w:val="TitelZchn"/>
    <w:rsid w:val="00CB7DB0"/>
    <w:pPr>
      <w:spacing w:before="240" w:after="60"/>
      <w:jc w:val="center"/>
      <w:outlineLvl w:val="0"/>
    </w:pPr>
    <w:rPr>
      <w:rFonts w:cs="Arial"/>
      <w:b/>
      <w:bCs/>
      <w:kern w:val="28"/>
      <w:sz w:val="32"/>
      <w:szCs w:val="32"/>
    </w:rPr>
  </w:style>
  <w:style w:type="paragraph" w:styleId="Umschlagabsenderadresse">
    <w:name w:val="envelope return"/>
    <w:basedOn w:val="Standard"/>
    <w:semiHidden/>
    <w:rsid w:val="00CB7DB0"/>
    <w:rPr>
      <w:rFonts w:cs="Arial"/>
      <w:sz w:val="20"/>
      <w:szCs w:val="20"/>
    </w:rPr>
  </w:style>
  <w:style w:type="paragraph" w:styleId="Umschlagadresse">
    <w:name w:val="envelope address"/>
    <w:basedOn w:val="Standard"/>
    <w:semiHidden/>
    <w:rsid w:val="00CB7DB0"/>
    <w:pPr>
      <w:framePr w:w="4320" w:h="2160" w:hRule="exact" w:hSpace="141" w:wrap="auto" w:hAnchor="page" w:xAlign="center" w:yAlign="bottom"/>
      <w:ind w:left="1"/>
    </w:pPr>
    <w:rPr>
      <w:rFonts w:cs="Arial"/>
      <w:sz w:val="24"/>
      <w:szCs w:val="24"/>
    </w:rPr>
  </w:style>
  <w:style w:type="paragraph" w:styleId="Unterschrift">
    <w:name w:val="Signature"/>
    <w:basedOn w:val="Standard"/>
    <w:link w:val="UnterschriftZchn"/>
    <w:semiHidden/>
    <w:rsid w:val="00CB7DB0"/>
    <w:pPr>
      <w:ind w:left="4252"/>
    </w:pPr>
  </w:style>
  <w:style w:type="paragraph" w:styleId="Untertitel">
    <w:name w:val="Subtitle"/>
    <w:basedOn w:val="Standard"/>
    <w:link w:val="UntertitelZchn"/>
    <w:rsid w:val="00CB7DB0"/>
    <w:pPr>
      <w:spacing w:after="60"/>
      <w:jc w:val="center"/>
      <w:outlineLvl w:val="1"/>
    </w:pPr>
    <w:rPr>
      <w:rFonts w:cs="Arial"/>
      <w:sz w:val="24"/>
      <w:szCs w:val="24"/>
    </w:rPr>
  </w:style>
  <w:style w:type="character" w:styleId="Zeilennummer">
    <w:name w:val="line number"/>
    <w:basedOn w:val="Absatz-Standardschriftart"/>
    <w:semiHidden/>
    <w:rsid w:val="00CB7DB0"/>
  </w:style>
  <w:style w:type="paragraph" w:customStyle="1" w:styleId="AnhangInhalt">
    <w:name w:val="Anhang Inhalt"/>
    <w:basedOn w:val="berschrift2"/>
    <w:semiHidden/>
    <w:rsid w:val="002748D0"/>
    <w:pPr>
      <w:numPr>
        <w:numId w:val="19"/>
      </w:numPr>
      <w:pBdr>
        <w:bottom w:val="none" w:sz="0" w:space="0" w:color="auto"/>
      </w:pBdr>
      <w:spacing w:before="90" w:after="90"/>
      <w:ind w:left="709"/>
    </w:pPr>
    <w:rPr>
      <w:b w:val="0"/>
      <w:sz w:val="28"/>
    </w:rPr>
  </w:style>
  <w:style w:type="paragraph" w:customStyle="1" w:styleId="Abstract">
    <w:name w:val="Abstract"/>
    <w:next w:val="Standard"/>
    <w:rsid w:val="008602EE"/>
    <w:pPr>
      <w:pBdr>
        <w:bottom w:val="single" w:sz="18" w:space="1" w:color="auto"/>
      </w:pBdr>
      <w:spacing w:before="240" w:after="120" w:line="360" w:lineRule="auto"/>
    </w:pPr>
    <w:rPr>
      <w:rFonts w:ascii="Arial" w:hAnsi="Arial"/>
      <w:b/>
      <w:kern w:val="28"/>
      <w:sz w:val="28"/>
      <w:szCs w:val="28"/>
    </w:rPr>
  </w:style>
  <w:style w:type="paragraph" w:customStyle="1" w:styleId="Maginalie">
    <w:name w:val="Maginalie"/>
    <w:basedOn w:val="Standard"/>
    <w:qFormat/>
    <w:rsid w:val="00E80C46"/>
    <w:pPr>
      <w:spacing w:before="0" w:after="0"/>
      <w:ind w:right="284"/>
    </w:pPr>
    <w:rPr>
      <w:b/>
      <w:sz w:val="18"/>
      <w:szCs w:val="24"/>
      <w:lang w:eastAsia="de-DE"/>
    </w:rPr>
  </w:style>
  <w:style w:type="paragraph" w:styleId="Listenabsatz">
    <w:name w:val="List Paragraph"/>
    <w:basedOn w:val="Standard"/>
    <w:uiPriority w:val="34"/>
    <w:qFormat/>
    <w:rsid w:val="000B3EB9"/>
    <w:pPr>
      <w:ind w:left="720"/>
      <w:contextualSpacing/>
    </w:pPr>
  </w:style>
  <w:style w:type="paragraph" w:customStyle="1" w:styleId="SideMarginalie">
    <w:name w:val="Side Marginalie"/>
    <w:basedOn w:val="Marginalie"/>
    <w:link w:val="SideMarginalieChar"/>
    <w:rsid w:val="007B39EB"/>
  </w:style>
  <w:style w:type="character" w:customStyle="1" w:styleId="small">
    <w:name w:val="small"/>
    <w:basedOn w:val="Absatz-Standardschriftart"/>
    <w:rsid w:val="007B39EB"/>
  </w:style>
  <w:style w:type="character" w:customStyle="1" w:styleId="MarginalieChar">
    <w:name w:val="Marginalie Char"/>
    <w:basedOn w:val="Absatz-Standardschriftart"/>
    <w:link w:val="Marginalie"/>
    <w:rsid w:val="007B39EB"/>
    <w:rPr>
      <w:rFonts w:ascii="Arial" w:hAnsi="Arial"/>
      <w:b/>
      <w:sz w:val="18"/>
      <w:szCs w:val="24"/>
      <w:lang w:eastAsia="de-DE"/>
    </w:rPr>
  </w:style>
  <w:style w:type="character" w:customStyle="1" w:styleId="SideMarginalieChar">
    <w:name w:val="Side Marginalie Char"/>
    <w:basedOn w:val="MarginalieChar"/>
    <w:link w:val="SideMarginalie"/>
    <w:rsid w:val="007B39EB"/>
    <w:rPr>
      <w:rFonts w:ascii="Arial" w:hAnsi="Arial"/>
      <w:b/>
      <w:sz w:val="18"/>
      <w:szCs w:val="24"/>
      <w:lang w:eastAsia="de-DE"/>
    </w:rPr>
  </w:style>
  <w:style w:type="paragraph" w:styleId="Literaturverzeichnis">
    <w:name w:val="Bibliography"/>
    <w:basedOn w:val="Standard"/>
    <w:next w:val="Standard"/>
    <w:uiPriority w:val="37"/>
    <w:unhideWhenUsed/>
    <w:rsid w:val="007B7FBA"/>
  </w:style>
  <w:style w:type="table" w:customStyle="1" w:styleId="Tabellenformat1">
    <w:name w:val="Tabellenformat1"/>
    <w:basedOn w:val="NormaleTabelle"/>
    <w:semiHidden/>
    <w:rsid w:val="00F549E3"/>
    <w:tblPr>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6E6E6"/>
    </w:tcPr>
  </w:style>
  <w:style w:type="character" w:styleId="Platzhaltertext">
    <w:name w:val="Placeholder Text"/>
    <w:basedOn w:val="Absatz-Standardschriftart"/>
    <w:uiPriority w:val="99"/>
    <w:semiHidden/>
    <w:rsid w:val="00AA1F1B"/>
    <w:rPr>
      <w:color w:val="808080"/>
    </w:rPr>
  </w:style>
  <w:style w:type="character" w:customStyle="1" w:styleId="berschrift2Zchn">
    <w:name w:val="Überschrift 2 Zchn"/>
    <w:basedOn w:val="Absatz-Standardschriftart"/>
    <w:link w:val="berschrift2"/>
    <w:rsid w:val="00C408F5"/>
    <w:rPr>
      <w:rFonts w:ascii="Arial" w:hAnsi="Arial"/>
      <w:b/>
      <w:sz w:val="24"/>
      <w:szCs w:val="22"/>
    </w:rPr>
  </w:style>
  <w:style w:type="character" w:customStyle="1" w:styleId="FunotentextZchn">
    <w:name w:val="Fußnotentext Zchn"/>
    <w:basedOn w:val="Absatz-Standardschriftart"/>
    <w:link w:val="Funotentext"/>
    <w:semiHidden/>
    <w:rsid w:val="00FD1E69"/>
    <w:rPr>
      <w:rFonts w:ascii="Arial" w:hAnsi="Arial"/>
    </w:rPr>
  </w:style>
  <w:style w:type="character" w:customStyle="1" w:styleId="berschrift1Zchn">
    <w:name w:val="Überschrift 1 Zchn"/>
    <w:basedOn w:val="Absatz-Standardschriftart"/>
    <w:link w:val="berschrift1"/>
    <w:uiPriority w:val="9"/>
    <w:rsid w:val="00C408F5"/>
    <w:rPr>
      <w:rFonts w:ascii="Arial" w:hAnsi="Arial"/>
      <w:b/>
      <w:kern w:val="28"/>
      <w:sz w:val="28"/>
      <w:szCs w:val="22"/>
    </w:rPr>
  </w:style>
  <w:style w:type="paragraph" w:styleId="KeinLeerraum">
    <w:name w:val="No Spacing"/>
    <w:basedOn w:val="Standard"/>
    <w:link w:val="KeinLeerraumZchn"/>
    <w:uiPriority w:val="1"/>
    <w:qFormat/>
    <w:rsid w:val="00B375A5"/>
    <w:pPr>
      <w:spacing w:before="0" w:after="0"/>
    </w:pPr>
  </w:style>
  <w:style w:type="character" w:customStyle="1" w:styleId="KeinLeerraumZchn">
    <w:name w:val="Kein Leerraum Zchn"/>
    <w:basedOn w:val="Absatz-Standardschriftart"/>
    <w:link w:val="KeinLeerraum"/>
    <w:uiPriority w:val="1"/>
    <w:rsid w:val="00B375A5"/>
    <w:rPr>
      <w:rFonts w:ascii="Arial" w:hAnsi="Arial"/>
      <w:sz w:val="22"/>
      <w:szCs w:val="22"/>
    </w:rPr>
  </w:style>
  <w:style w:type="paragraph" w:customStyle="1" w:styleId="Default">
    <w:name w:val="Default"/>
    <w:rsid w:val="002122C0"/>
    <w:pPr>
      <w:autoSpaceDE w:val="0"/>
      <w:autoSpaceDN w:val="0"/>
      <w:adjustRightInd w:val="0"/>
    </w:pPr>
    <w:rPr>
      <w:rFonts w:ascii="Arial" w:hAnsi="Arial" w:cs="Arial"/>
      <w:color w:val="000000"/>
      <w:sz w:val="24"/>
      <w:szCs w:val="24"/>
    </w:rPr>
  </w:style>
  <w:style w:type="character" w:customStyle="1" w:styleId="berschrift3Zchn">
    <w:name w:val="Überschrift 3 Zchn"/>
    <w:basedOn w:val="Absatz-Standardschriftart"/>
    <w:link w:val="berschrift3"/>
    <w:rsid w:val="000B7545"/>
    <w:rPr>
      <w:rFonts w:ascii="Arial" w:hAnsi="Arial"/>
      <w:b/>
      <w:sz w:val="22"/>
      <w:szCs w:val="22"/>
    </w:rPr>
  </w:style>
  <w:style w:type="character" w:customStyle="1" w:styleId="berschrift4Zchn">
    <w:name w:val="Überschrift 4 Zchn"/>
    <w:basedOn w:val="Absatz-Standardschriftart"/>
    <w:link w:val="berschrift4"/>
    <w:rsid w:val="0053401A"/>
    <w:rPr>
      <w:rFonts w:ascii="Arial" w:hAnsi="Arial"/>
      <w:b/>
      <w:sz w:val="22"/>
      <w:szCs w:val="22"/>
    </w:rPr>
  </w:style>
  <w:style w:type="character" w:customStyle="1" w:styleId="berschrift5Zchn">
    <w:name w:val="Überschrift 5 Zchn"/>
    <w:basedOn w:val="Absatz-Standardschriftart"/>
    <w:link w:val="berschrift5"/>
    <w:rsid w:val="00DD12F8"/>
    <w:rPr>
      <w:rFonts w:ascii="Arial" w:hAnsi="Arial"/>
      <w:sz w:val="22"/>
      <w:szCs w:val="22"/>
    </w:rPr>
  </w:style>
  <w:style w:type="character" w:customStyle="1" w:styleId="berschrift6Zchn">
    <w:name w:val="Überschrift 6 Zchn"/>
    <w:basedOn w:val="Absatz-Standardschriftart"/>
    <w:link w:val="berschrift6"/>
    <w:rsid w:val="00DD12F8"/>
    <w:rPr>
      <w:i/>
      <w:sz w:val="22"/>
      <w:szCs w:val="22"/>
    </w:rPr>
  </w:style>
  <w:style w:type="character" w:customStyle="1" w:styleId="berschrift7Zchn">
    <w:name w:val="Überschrift 7 Zchn"/>
    <w:basedOn w:val="Absatz-Standardschriftart"/>
    <w:link w:val="berschrift7"/>
    <w:rsid w:val="00DD12F8"/>
    <w:rPr>
      <w:rFonts w:ascii="Arial" w:hAnsi="Arial"/>
      <w:sz w:val="22"/>
      <w:szCs w:val="22"/>
    </w:rPr>
  </w:style>
  <w:style w:type="character" w:customStyle="1" w:styleId="berschrift8Zchn">
    <w:name w:val="Überschrift 8 Zchn"/>
    <w:basedOn w:val="Absatz-Standardschriftart"/>
    <w:link w:val="berschrift8"/>
    <w:rsid w:val="00DD12F8"/>
    <w:rPr>
      <w:rFonts w:ascii="Arial" w:hAnsi="Arial"/>
      <w:i/>
      <w:sz w:val="22"/>
      <w:szCs w:val="22"/>
    </w:rPr>
  </w:style>
  <w:style w:type="character" w:customStyle="1" w:styleId="berschrift9Zchn">
    <w:name w:val="Überschrift 9 Zchn"/>
    <w:basedOn w:val="Absatz-Standardschriftart"/>
    <w:link w:val="berschrift9"/>
    <w:rsid w:val="00DD12F8"/>
    <w:rPr>
      <w:rFonts w:ascii="Arial" w:hAnsi="Arial"/>
      <w:b/>
      <w:i/>
      <w:sz w:val="18"/>
      <w:szCs w:val="22"/>
    </w:rPr>
  </w:style>
  <w:style w:type="character" w:customStyle="1" w:styleId="KopfzeileZchn">
    <w:name w:val="Kopfzeile Zchn"/>
    <w:basedOn w:val="Absatz-Standardschriftart"/>
    <w:link w:val="Kopfzeile"/>
    <w:semiHidden/>
    <w:rsid w:val="00DD12F8"/>
    <w:rPr>
      <w:rFonts w:ascii="Arial" w:hAnsi="Arial"/>
      <w:sz w:val="22"/>
      <w:szCs w:val="22"/>
    </w:rPr>
  </w:style>
  <w:style w:type="character" w:customStyle="1" w:styleId="FuzeileZchn">
    <w:name w:val="Fußzeile Zchn"/>
    <w:basedOn w:val="Absatz-Standardschriftart"/>
    <w:link w:val="Fuzeile"/>
    <w:semiHidden/>
    <w:rsid w:val="00DD12F8"/>
    <w:rPr>
      <w:rFonts w:ascii="Arial" w:hAnsi="Arial"/>
      <w:sz w:val="22"/>
      <w:szCs w:val="22"/>
    </w:rPr>
  </w:style>
  <w:style w:type="character" w:customStyle="1" w:styleId="EndnotentextZchn">
    <w:name w:val="Endnotentext Zchn"/>
    <w:basedOn w:val="Absatz-Standardschriftart"/>
    <w:link w:val="Endnotentext"/>
    <w:semiHidden/>
    <w:rsid w:val="00DD12F8"/>
    <w:rPr>
      <w:rFonts w:ascii="Arial" w:hAnsi="Arial"/>
    </w:rPr>
  </w:style>
  <w:style w:type="character" w:customStyle="1" w:styleId="KommentartextZchn">
    <w:name w:val="Kommentartext Zchn"/>
    <w:basedOn w:val="Absatz-Standardschriftart"/>
    <w:link w:val="Kommentartext"/>
    <w:semiHidden/>
    <w:rsid w:val="00DD12F8"/>
    <w:rPr>
      <w:rFonts w:ascii="Arial" w:hAnsi="Arial"/>
    </w:rPr>
  </w:style>
  <w:style w:type="character" w:customStyle="1" w:styleId="KommentarthemaZchn">
    <w:name w:val="Kommentarthema Zchn"/>
    <w:basedOn w:val="KommentartextZchn"/>
    <w:link w:val="Kommentarthema"/>
    <w:semiHidden/>
    <w:rsid w:val="00DD12F8"/>
    <w:rPr>
      <w:rFonts w:ascii="Arial" w:hAnsi="Arial"/>
      <w:b/>
      <w:bCs/>
    </w:rPr>
  </w:style>
  <w:style w:type="character" w:customStyle="1" w:styleId="SprechblasentextZchn">
    <w:name w:val="Sprechblasentext Zchn"/>
    <w:basedOn w:val="Absatz-Standardschriftart"/>
    <w:link w:val="Sprechblasentext"/>
    <w:semiHidden/>
    <w:rsid w:val="00DD12F8"/>
    <w:rPr>
      <w:rFonts w:ascii="Tahoma" w:hAnsi="Tahoma" w:cs="Tahoma"/>
      <w:sz w:val="16"/>
      <w:szCs w:val="16"/>
    </w:rPr>
  </w:style>
  <w:style w:type="character" w:customStyle="1" w:styleId="DokumentstrukturZchn">
    <w:name w:val="Dokumentstruktur Zchn"/>
    <w:basedOn w:val="Absatz-Standardschriftart"/>
    <w:link w:val="Dokumentstruktur"/>
    <w:semiHidden/>
    <w:rsid w:val="00DD12F8"/>
    <w:rPr>
      <w:rFonts w:ascii="Tahoma" w:hAnsi="Tahoma" w:cs="Tahoma"/>
      <w:shd w:val="clear" w:color="auto" w:fill="000080"/>
    </w:rPr>
  </w:style>
  <w:style w:type="character" w:customStyle="1" w:styleId="MakrotextZchn">
    <w:name w:val="Makrotext Zchn"/>
    <w:basedOn w:val="Absatz-Standardschriftart"/>
    <w:link w:val="Makrotext"/>
    <w:semiHidden/>
    <w:rsid w:val="00DD12F8"/>
    <w:rPr>
      <w:rFonts w:ascii="Courier New" w:hAnsi="Courier New" w:cs="Courier New"/>
    </w:rPr>
  </w:style>
  <w:style w:type="character" w:customStyle="1" w:styleId="AnredeZchn">
    <w:name w:val="Anrede Zchn"/>
    <w:basedOn w:val="Absatz-Standardschriftart"/>
    <w:link w:val="Anrede"/>
    <w:semiHidden/>
    <w:rsid w:val="00DD12F8"/>
    <w:rPr>
      <w:rFonts w:ascii="Arial" w:hAnsi="Arial"/>
      <w:sz w:val="22"/>
      <w:szCs w:val="22"/>
    </w:rPr>
  </w:style>
  <w:style w:type="character" w:customStyle="1" w:styleId="DatumZchn">
    <w:name w:val="Datum Zchn"/>
    <w:basedOn w:val="Absatz-Standardschriftart"/>
    <w:link w:val="Datum"/>
    <w:semiHidden/>
    <w:rsid w:val="00DD12F8"/>
    <w:rPr>
      <w:rFonts w:ascii="Arial" w:hAnsi="Arial"/>
      <w:sz w:val="22"/>
      <w:szCs w:val="22"/>
    </w:rPr>
  </w:style>
  <w:style w:type="character" w:customStyle="1" w:styleId="E-Mail-SignaturZchn">
    <w:name w:val="E-Mail-Signatur Zchn"/>
    <w:basedOn w:val="Absatz-Standardschriftart"/>
    <w:link w:val="E-Mail-Signatur"/>
    <w:semiHidden/>
    <w:rsid w:val="00DD12F8"/>
    <w:rPr>
      <w:rFonts w:ascii="Arial" w:hAnsi="Arial"/>
      <w:sz w:val="22"/>
      <w:szCs w:val="22"/>
    </w:rPr>
  </w:style>
  <w:style w:type="character" w:customStyle="1" w:styleId="Fu-EndnotenberschriftZchn">
    <w:name w:val="Fuß/-Endnotenüberschrift Zchn"/>
    <w:basedOn w:val="Absatz-Standardschriftart"/>
    <w:link w:val="Fu-Endnotenberschrift"/>
    <w:semiHidden/>
    <w:rsid w:val="00DD12F8"/>
    <w:rPr>
      <w:rFonts w:ascii="Arial" w:hAnsi="Arial"/>
      <w:sz w:val="22"/>
      <w:szCs w:val="22"/>
    </w:rPr>
  </w:style>
  <w:style w:type="character" w:customStyle="1" w:styleId="GruformelZchn">
    <w:name w:val="Grußformel Zchn"/>
    <w:basedOn w:val="Absatz-Standardschriftart"/>
    <w:link w:val="Gruformel"/>
    <w:semiHidden/>
    <w:rsid w:val="00DD12F8"/>
    <w:rPr>
      <w:rFonts w:ascii="Arial" w:hAnsi="Arial"/>
      <w:sz w:val="22"/>
      <w:szCs w:val="22"/>
    </w:rPr>
  </w:style>
  <w:style w:type="character" w:customStyle="1" w:styleId="HTMLAdresseZchn">
    <w:name w:val="HTML Adresse Zchn"/>
    <w:basedOn w:val="Absatz-Standardschriftart"/>
    <w:link w:val="HTMLAdresse"/>
    <w:semiHidden/>
    <w:rsid w:val="00DD12F8"/>
    <w:rPr>
      <w:rFonts w:ascii="Arial" w:hAnsi="Arial"/>
      <w:i/>
      <w:iCs/>
      <w:sz w:val="22"/>
      <w:szCs w:val="22"/>
    </w:rPr>
  </w:style>
  <w:style w:type="character" w:customStyle="1" w:styleId="HTMLVorformatiertZchn">
    <w:name w:val="HTML Vorformatiert Zchn"/>
    <w:basedOn w:val="Absatz-Standardschriftart"/>
    <w:link w:val="HTMLVorformatiert"/>
    <w:semiHidden/>
    <w:rsid w:val="00DD12F8"/>
    <w:rPr>
      <w:rFonts w:ascii="Courier New" w:hAnsi="Courier New" w:cs="Courier New"/>
    </w:rPr>
  </w:style>
  <w:style w:type="character" w:customStyle="1" w:styleId="NachrichtenkopfZchn">
    <w:name w:val="Nachrichtenkopf Zchn"/>
    <w:basedOn w:val="Absatz-Standardschriftart"/>
    <w:link w:val="Nachrichtenkopf"/>
    <w:semiHidden/>
    <w:rsid w:val="00DD12F8"/>
    <w:rPr>
      <w:rFonts w:ascii="Arial" w:hAnsi="Arial" w:cs="Arial"/>
      <w:sz w:val="24"/>
      <w:szCs w:val="24"/>
      <w:shd w:val="pct20" w:color="auto" w:fill="auto"/>
    </w:rPr>
  </w:style>
  <w:style w:type="character" w:customStyle="1" w:styleId="NurTextZchn">
    <w:name w:val="Nur Text Zchn"/>
    <w:basedOn w:val="Absatz-Standardschriftart"/>
    <w:link w:val="NurText"/>
    <w:semiHidden/>
    <w:rsid w:val="00DD12F8"/>
    <w:rPr>
      <w:rFonts w:ascii="Courier New" w:hAnsi="Courier New" w:cs="Courier New"/>
    </w:rPr>
  </w:style>
  <w:style w:type="character" w:customStyle="1" w:styleId="TextkrperZchn">
    <w:name w:val="Textkörper Zchn"/>
    <w:basedOn w:val="Absatz-Standardschriftart"/>
    <w:link w:val="Textkrper"/>
    <w:semiHidden/>
    <w:rsid w:val="00DD12F8"/>
    <w:rPr>
      <w:rFonts w:ascii="Arial" w:hAnsi="Arial"/>
      <w:sz w:val="22"/>
      <w:szCs w:val="22"/>
    </w:rPr>
  </w:style>
  <w:style w:type="character" w:customStyle="1" w:styleId="Textkrper2Zchn">
    <w:name w:val="Textkörper 2 Zchn"/>
    <w:basedOn w:val="Absatz-Standardschriftart"/>
    <w:link w:val="Textkrper2"/>
    <w:semiHidden/>
    <w:rsid w:val="00DD12F8"/>
    <w:rPr>
      <w:rFonts w:ascii="Arial" w:hAnsi="Arial"/>
      <w:sz w:val="22"/>
      <w:szCs w:val="22"/>
    </w:rPr>
  </w:style>
  <w:style w:type="character" w:customStyle="1" w:styleId="Textkrper3Zchn">
    <w:name w:val="Textkörper 3 Zchn"/>
    <w:basedOn w:val="Absatz-Standardschriftart"/>
    <w:link w:val="Textkrper3"/>
    <w:semiHidden/>
    <w:rsid w:val="00DD12F8"/>
    <w:rPr>
      <w:rFonts w:ascii="Arial" w:hAnsi="Arial"/>
      <w:sz w:val="16"/>
      <w:szCs w:val="16"/>
    </w:rPr>
  </w:style>
  <w:style w:type="character" w:customStyle="1" w:styleId="Textkrper-Einzug2Zchn">
    <w:name w:val="Textkörper-Einzug 2 Zchn"/>
    <w:basedOn w:val="Absatz-Standardschriftart"/>
    <w:link w:val="Textkrper-Einzug2"/>
    <w:semiHidden/>
    <w:rsid w:val="00DD12F8"/>
    <w:rPr>
      <w:rFonts w:ascii="Arial" w:hAnsi="Arial"/>
      <w:sz w:val="22"/>
      <w:szCs w:val="22"/>
    </w:rPr>
  </w:style>
  <w:style w:type="character" w:customStyle="1" w:styleId="Textkrper-Einzug3Zchn">
    <w:name w:val="Textkörper-Einzug 3 Zchn"/>
    <w:basedOn w:val="Absatz-Standardschriftart"/>
    <w:link w:val="Textkrper-Einzug3"/>
    <w:semiHidden/>
    <w:rsid w:val="00DD12F8"/>
    <w:rPr>
      <w:rFonts w:ascii="Arial" w:hAnsi="Arial"/>
      <w:sz w:val="16"/>
      <w:szCs w:val="16"/>
    </w:rPr>
  </w:style>
  <w:style w:type="character" w:customStyle="1" w:styleId="Textkrper-ErstzeileneinzugZchn">
    <w:name w:val="Textkörper-Erstzeileneinzug Zchn"/>
    <w:basedOn w:val="TextkrperZchn"/>
    <w:link w:val="Textkrper-Erstzeileneinzug"/>
    <w:semiHidden/>
    <w:rsid w:val="00DD12F8"/>
    <w:rPr>
      <w:rFonts w:ascii="Arial" w:hAnsi="Arial"/>
      <w:sz w:val="22"/>
      <w:szCs w:val="22"/>
    </w:rPr>
  </w:style>
  <w:style w:type="character" w:customStyle="1" w:styleId="Textkrper-ZeileneinzugZchn">
    <w:name w:val="Textkörper-Zeileneinzug Zchn"/>
    <w:basedOn w:val="Absatz-Standardschriftart"/>
    <w:link w:val="Textkrper-Zeileneinzug"/>
    <w:semiHidden/>
    <w:rsid w:val="00DD12F8"/>
    <w:rPr>
      <w:rFonts w:ascii="Arial" w:hAnsi="Arial"/>
      <w:sz w:val="22"/>
      <w:szCs w:val="22"/>
    </w:rPr>
  </w:style>
  <w:style w:type="character" w:customStyle="1" w:styleId="Textkrper-Erstzeileneinzug2Zchn">
    <w:name w:val="Textkörper-Erstzeileneinzug 2 Zchn"/>
    <w:basedOn w:val="Textkrper-ZeileneinzugZchn"/>
    <w:link w:val="Textkrper-Erstzeileneinzug2"/>
    <w:semiHidden/>
    <w:rsid w:val="00DD12F8"/>
    <w:rPr>
      <w:rFonts w:ascii="Arial" w:hAnsi="Arial"/>
      <w:sz w:val="22"/>
      <w:szCs w:val="22"/>
    </w:rPr>
  </w:style>
  <w:style w:type="character" w:customStyle="1" w:styleId="TitelZchn">
    <w:name w:val="Titel Zchn"/>
    <w:basedOn w:val="Absatz-Standardschriftart"/>
    <w:link w:val="Titel"/>
    <w:rsid w:val="00DD12F8"/>
    <w:rPr>
      <w:rFonts w:ascii="Arial" w:hAnsi="Arial" w:cs="Arial"/>
      <w:b/>
      <w:bCs/>
      <w:kern w:val="28"/>
      <w:sz w:val="32"/>
      <w:szCs w:val="32"/>
    </w:rPr>
  </w:style>
  <w:style w:type="character" w:customStyle="1" w:styleId="UnterschriftZchn">
    <w:name w:val="Unterschrift Zchn"/>
    <w:basedOn w:val="Absatz-Standardschriftart"/>
    <w:link w:val="Unterschrift"/>
    <w:semiHidden/>
    <w:rsid w:val="00DD12F8"/>
    <w:rPr>
      <w:rFonts w:ascii="Arial" w:hAnsi="Arial"/>
      <w:sz w:val="22"/>
      <w:szCs w:val="22"/>
    </w:rPr>
  </w:style>
  <w:style w:type="character" w:customStyle="1" w:styleId="UntertitelZchn">
    <w:name w:val="Untertitel Zchn"/>
    <w:basedOn w:val="Absatz-Standardschriftart"/>
    <w:link w:val="Untertitel"/>
    <w:rsid w:val="00DD12F8"/>
    <w:rPr>
      <w:rFonts w:ascii="Arial" w:hAnsi="Arial" w:cs="Arial"/>
      <w:sz w:val="24"/>
      <w:szCs w:val="24"/>
    </w:rPr>
  </w:style>
  <w:style w:type="paragraph" w:customStyle="1" w:styleId="Tabellen">
    <w:name w:val="Tabellen"/>
    <w:basedOn w:val="Standardeinzug"/>
    <w:link w:val="TabellenZchn"/>
    <w:autoRedefine/>
    <w:qFormat/>
    <w:rsid w:val="00EE5750"/>
    <w:pPr>
      <w:spacing w:before="0" w:after="0"/>
      <w:ind w:left="33"/>
    </w:pPr>
    <w:rPr>
      <w:i/>
      <w:sz w:val="12"/>
      <w:szCs w:val="12"/>
    </w:rPr>
  </w:style>
  <w:style w:type="character" w:customStyle="1" w:styleId="BeschriftungZchn">
    <w:name w:val="Beschriftung Zchn"/>
    <w:basedOn w:val="Absatz-Standardschriftart"/>
    <w:link w:val="Beschriftung"/>
    <w:rsid w:val="00122D70"/>
    <w:rPr>
      <w:rFonts w:ascii="Arial" w:hAnsi="Arial"/>
      <w:i/>
      <w:noProof/>
      <w:color w:val="595959" w:themeColor="text1" w:themeTint="A6"/>
      <w:sz w:val="18"/>
      <w:szCs w:val="22"/>
      <w:lang w:val="de-DE"/>
    </w:rPr>
  </w:style>
  <w:style w:type="character" w:customStyle="1" w:styleId="TabellenZchn">
    <w:name w:val="Tabellen Zchn"/>
    <w:basedOn w:val="BeschriftungZchn"/>
    <w:link w:val="Tabellen"/>
    <w:rsid w:val="00EE5750"/>
    <w:rPr>
      <w:rFonts w:ascii="Arial" w:hAnsi="Arial"/>
      <w:i/>
      <w:noProof/>
      <w:color w:val="595959" w:themeColor="text1" w:themeTint="A6"/>
      <w:sz w:val="12"/>
      <w:szCs w:val="12"/>
      <w:lang w:val="de-DE"/>
    </w:rPr>
  </w:style>
  <w:style w:type="paragraph" w:customStyle="1" w:styleId="Formel">
    <w:name w:val="Formel"/>
    <w:basedOn w:val="Standard"/>
    <w:link w:val="FormelZchn"/>
    <w:qFormat/>
    <w:rsid w:val="00BF6BE8"/>
    <w:pPr>
      <w:spacing w:before="80" w:after="80"/>
      <w:jc w:val="center"/>
    </w:pPr>
    <w:rPr>
      <w:rFonts w:ascii="Cambria Math" w:hAnsi="Cambria Math"/>
      <w:i/>
      <w:sz w:val="21"/>
    </w:rPr>
  </w:style>
  <w:style w:type="character" w:customStyle="1" w:styleId="FormelZchn">
    <w:name w:val="Formel Zchn"/>
    <w:basedOn w:val="Absatz-Standardschriftart"/>
    <w:link w:val="Formel"/>
    <w:rsid w:val="00BF6BE8"/>
    <w:rPr>
      <w:rFonts w:ascii="Cambria Math" w:hAnsi="Cambria Math"/>
      <w:i/>
      <w:sz w:val="21"/>
      <w:szCs w:val="22"/>
    </w:rPr>
  </w:style>
  <w:style w:type="paragraph" w:styleId="berarbeitung">
    <w:name w:val="Revision"/>
    <w:hidden/>
    <w:uiPriority w:val="99"/>
    <w:semiHidden/>
    <w:rsid w:val="00CE5E37"/>
    <w:rPr>
      <w:rFonts w:ascii="Arial" w:hAnsi="Arial"/>
      <w:sz w:val="22"/>
      <w:szCs w:val="22"/>
    </w:rPr>
  </w:style>
  <w:style w:type="paragraph" w:customStyle="1" w:styleId="FormatvorlageAnhang">
    <w:name w:val="Formatvorlage Anhang"/>
    <w:basedOn w:val="berschrift2"/>
    <w:qFormat/>
    <w:rsid w:val="00B41183"/>
    <w:pPr>
      <w:numPr>
        <w:ilvl w:val="0"/>
        <w:numId w:val="20"/>
      </w:numPr>
    </w:pPr>
  </w:style>
  <w:style w:type="paragraph" w:customStyle="1" w:styleId="Formatvorlageanhang2">
    <w:name w:val="Formatvorlage anhang 2"/>
    <w:basedOn w:val="berschrift3"/>
    <w:qFormat/>
    <w:rsid w:val="000B7545"/>
    <w:pPr>
      <w:numPr>
        <w:ilvl w:val="0"/>
        <w:numId w:val="21"/>
      </w:numPr>
      <w:ind w:left="360"/>
    </w:pPr>
  </w:style>
  <w:style w:type="character" w:customStyle="1" w:styleId="apple-converted-space">
    <w:name w:val="apple-converted-space"/>
    <w:basedOn w:val="Absatz-Standardschriftart"/>
    <w:rsid w:val="00E43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879767">
      <w:bodyDiv w:val="1"/>
      <w:marLeft w:val="0"/>
      <w:marRight w:val="0"/>
      <w:marTop w:val="0"/>
      <w:marBottom w:val="0"/>
      <w:divBdr>
        <w:top w:val="none" w:sz="0" w:space="0" w:color="auto"/>
        <w:left w:val="none" w:sz="0" w:space="0" w:color="auto"/>
        <w:bottom w:val="none" w:sz="0" w:space="0" w:color="auto"/>
        <w:right w:val="none" w:sz="0" w:space="0" w:color="auto"/>
      </w:divBdr>
      <w:divsChild>
        <w:div w:id="1447238441">
          <w:marLeft w:val="0"/>
          <w:marRight w:val="0"/>
          <w:marTop w:val="0"/>
          <w:marBottom w:val="0"/>
          <w:divBdr>
            <w:top w:val="none" w:sz="0" w:space="0" w:color="auto"/>
            <w:left w:val="none" w:sz="0" w:space="0" w:color="auto"/>
            <w:bottom w:val="none" w:sz="0" w:space="0" w:color="auto"/>
            <w:right w:val="none" w:sz="0" w:space="0" w:color="auto"/>
          </w:divBdr>
        </w:div>
      </w:divsChild>
    </w:div>
    <w:div w:id="138347525">
      <w:bodyDiv w:val="1"/>
      <w:marLeft w:val="0"/>
      <w:marRight w:val="0"/>
      <w:marTop w:val="0"/>
      <w:marBottom w:val="0"/>
      <w:divBdr>
        <w:top w:val="none" w:sz="0" w:space="0" w:color="auto"/>
        <w:left w:val="none" w:sz="0" w:space="0" w:color="auto"/>
        <w:bottom w:val="none" w:sz="0" w:space="0" w:color="auto"/>
        <w:right w:val="none" w:sz="0" w:space="0" w:color="auto"/>
      </w:divBdr>
    </w:div>
    <w:div w:id="181945440">
      <w:bodyDiv w:val="1"/>
      <w:marLeft w:val="0"/>
      <w:marRight w:val="0"/>
      <w:marTop w:val="0"/>
      <w:marBottom w:val="0"/>
      <w:divBdr>
        <w:top w:val="none" w:sz="0" w:space="0" w:color="auto"/>
        <w:left w:val="none" w:sz="0" w:space="0" w:color="auto"/>
        <w:bottom w:val="none" w:sz="0" w:space="0" w:color="auto"/>
        <w:right w:val="none" w:sz="0" w:space="0" w:color="auto"/>
      </w:divBdr>
    </w:div>
    <w:div w:id="224681195">
      <w:bodyDiv w:val="1"/>
      <w:marLeft w:val="0"/>
      <w:marRight w:val="0"/>
      <w:marTop w:val="0"/>
      <w:marBottom w:val="0"/>
      <w:divBdr>
        <w:top w:val="none" w:sz="0" w:space="0" w:color="auto"/>
        <w:left w:val="none" w:sz="0" w:space="0" w:color="auto"/>
        <w:bottom w:val="none" w:sz="0" w:space="0" w:color="auto"/>
        <w:right w:val="none" w:sz="0" w:space="0" w:color="auto"/>
      </w:divBdr>
    </w:div>
    <w:div w:id="257566550">
      <w:bodyDiv w:val="1"/>
      <w:marLeft w:val="0"/>
      <w:marRight w:val="0"/>
      <w:marTop w:val="0"/>
      <w:marBottom w:val="0"/>
      <w:divBdr>
        <w:top w:val="none" w:sz="0" w:space="0" w:color="auto"/>
        <w:left w:val="none" w:sz="0" w:space="0" w:color="auto"/>
        <w:bottom w:val="none" w:sz="0" w:space="0" w:color="auto"/>
        <w:right w:val="none" w:sz="0" w:space="0" w:color="auto"/>
      </w:divBdr>
    </w:div>
    <w:div w:id="414130677">
      <w:bodyDiv w:val="1"/>
      <w:marLeft w:val="0"/>
      <w:marRight w:val="0"/>
      <w:marTop w:val="0"/>
      <w:marBottom w:val="0"/>
      <w:divBdr>
        <w:top w:val="none" w:sz="0" w:space="0" w:color="auto"/>
        <w:left w:val="none" w:sz="0" w:space="0" w:color="auto"/>
        <w:bottom w:val="none" w:sz="0" w:space="0" w:color="auto"/>
        <w:right w:val="none" w:sz="0" w:space="0" w:color="auto"/>
      </w:divBdr>
    </w:div>
    <w:div w:id="505706205">
      <w:bodyDiv w:val="1"/>
      <w:marLeft w:val="0"/>
      <w:marRight w:val="0"/>
      <w:marTop w:val="0"/>
      <w:marBottom w:val="0"/>
      <w:divBdr>
        <w:top w:val="none" w:sz="0" w:space="0" w:color="auto"/>
        <w:left w:val="none" w:sz="0" w:space="0" w:color="auto"/>
        <w:bottom w:val="none" w:sz="0" w:space="0" w:color="auto"/>
        <w:right w:val="none" w:sz="0" w:space="0" w:color="auto"/>
      </w:divBdr>
    </w:div>
    <w:div w:id="636035730">
      <w:bodyDiv w:val="1"/>
      <w:marLeft w:val="0"/>
      <w:marRight w:val="0"/>
      <w:marTop w:val="0"/>
      <w:marBottom w:val="0"/>
      <w:divBdr>
        <w:top w:val="none" w:sz="0" w:space="0" w:color="auto"/>
        <w:left w:val="none" w:sz="0" w:space="0" w:color="auto"/>
        <w:bottom w:val="none" w:sz="0" w:space="0" w:color="auto"/>
        <w:right w:val="none" w:sz="0" w:space="0" w:color="auto"/>
      </w:divBdr>
    </w:div>
    <w:div w:id="777917306">
      <w:bodyDiv w:val="1"/>
      <w:marLeft w:val="0"/>
      <w:marRight w:val="0"/>
      <w:marTop w:val="0"/>
      <w:marBottom w:val="0"/>
      <w:divBdr>
        <w:top w:val="none" w:sz="0" w:space="0" w:color="auto"/>
        <w:left w:val="none" w:sz="0" w:space="0" w:color="auto"/>
        <w:bottom w:val="none" w:sz="0" w:space="0" w:color="auto"/>
        <w:right w:val="none" w:sz="0" w:space="0" w:color="auto"/>
      </w:divBdr>
    </w:div>
    <w:div w:id="882668584">
      <w:bodyDiv w:val="1"/>
      <w:marLeft w:val="0"/>
      <w:marRight w:val="0"/>
      <w:marTop w:val="0"/>
      <w:marBottom w:val="0"/>
      <w:divBdr>
        <w:top w:val="none" w:sz="0" w:space="0" w:color="auto"/>
        <w:left w:val="none" w:sz="0" w:space="0" w:color="auto"/>
        <w:bottom w:val="none" w:sz="0" w:space="0" w:color="auto"/>
        <w:right w:val="none" w:sz="0" w:space="0" w:color="auto"/>
      </w:divBdr>
    </w:div>
    <w:div w:id="927734763">
      <w:bodyDiv w:val="1"/>
      <w:marLeft w:val="0"/>
      <w:marRight w:val="0"/>
      <w:marTop w:val="0"/>
      <w:marBottom w:val="0"/>
      <w:divBdr>
        <w:top w:val="none" w:sz="0" w:space="0" w:color="auto"/>
        <w:left w:val="none" w:sz="0" w:space="0" w:color="auto"/>
        <w:bottom w:val="none" w:sz="0" w:space="0" w:color="auto"/>
        <w:right w:val="none" w:sz="0" w:space="0" w:color="auto"/>
      </w:divBdr>
    </w:div>
    <w:div w:id="969940195">
      <w:bodyDiv w:val="1"/>
      <w:marLeft w:val="0"/>
      <w:marRight w:val="0"/>
      <w:marTop w:val="0"/>
      <w:marBottom w:val="0"/>
      <w:divBdr>
        <w:top w:val="none" w:sz="0" w:space="0" w:color="auto"/>
        <w:left w:val="none" w:sz="0" w:space="0" w:color="auto"/>
        <w:bottom w:val="none" w:sz="0" w:space="0" w:color="auto"/>
        <w:right w:val="none" w:sz="0" w:space="0" w:color="auto"/>
      </w:divBdr>
    </w:div>
    <w:div w:id="970013599">
      <w:bodyDiv w:val="1"/>
      <w:marLeft w:val="0"/>
      <w:marRight w:val="0"/>
      <w:marTop w:val="0"/>
      <w:marBottom w:val="0"/>
      <w:divBdr>
        <w:top w:val="none" w:sz="0" w:space="0" w:color="auto"/>
        <w:left w:val="none" w:sz="0" w:space="0" w:color="auto"/>
        <w:bottom w:val="none" w:sz="0" w:space="0" w:color="auto"/>
        <w:right w:val="none" w:sz="0" w:space="0" w:color="auto"/>
      </w:divBdr>
    </w:div>
    <w:div w:id="981929098">
      <w:bodyDiv w:val="1"/>
      <w:marLeft w:val="0"/>
      <w:marRight w:val="0"/>
      <w:marTop w:val="0"/>
      <w:marBottom w:val="0"/>
      <w:divBdr>
        <w:top w:val="none" w:sz="0" w:space="0" w:color="auto"/>
        <w:left w:val="none" w:sz="0" w:space="0" w:color="auto"/>
        <w:bottom w:val="none" w:sz="0" w:space="0" w:color="auto"/>
        <w:right w:val="none" w:sz="0" w:space="0" w:color="auto"/>
      </w:divBdr>
      <w:divsChild>
        <w:div w:id="1270624320">
          <w:marLeft w:val="0"/>
          <w:marRight w:val="0"/>
          <w:marTop w:val="0"/>
          <w:marBottom w:val="0"/>
          <w:divBdr>
            <w:top w:val="none" w:sz="0" w:space="0" w:color="auto"/>
            <w:left w:val="none" w:sz="0" w:space="0" w:color="auto"/>
            <w:bottom w:val="none" w:sz="0" w:space="0" w:color="auto"/>
            <w:right w:val="none" w:sz="0" w:space="0" w:color="auto"/>
          </w:divBdr>
        </w:div>
        <w:div w:id="2064088521">
          <w:marLeft w:val="0"/>
          <w:marRight w:val="0"/>
          <w:marTop w:val="0"/>
          <w:marBottom w:val="0"/>
          <w:divBdr>
            <w:top w:val="none" w:sz="0" w:space="0" w:color="auto"/>
            <w:left w:val="none" w:sz="0" w:space="0" w:color="auto"/>
            <w:bottom w:val="none" w:sz="0" w:space="0" w:color="auto"/>
            <w:right w:val="none" w:sz="0" w:space="0" w:color="auto"/>
          </w:divBdr>
        </w:div>
      </w:divsChild>
    </w:div>
    <w:div w:id="1040935624">
      <w:bodyDiv w:val="1"/>
      <w:marLeft w:val="0"/>
      <w:marRight w:val="0"/>
      <w:marTop w:val="0"/>
      <w:marBottom w:val="0"/>
      <w:divBdr>
        <w:top w:val="none" w:sz="0" w:space="0" w:color="auto"/>
        <w:left w:val="none" w:sz="0" w:space="0" w:color="auto"/>
        <w:bottom w:val="none" w:sz="0" w:space="0" w:color="auto"/>
        <w:right w:val="none" w:sz="0" w:space="0" w:color="auto"/>
      </w:divBdr>
    </w:div>
    <w:div w:id="1114399776">
      <w:bodyDiv w:val="1"/>
      <w:marLeft w:val="0"/>
      <w:marRight w:val="0"/>
      <w:marTop w:val="0"/>
      <w:marBottom w:val="0"/>
      <w:divBdr>
        <w:top w:val="none" w:sz="0" w:space="0" w:color="auto"/>
        <w:left w:val="none" w:sz="0" w:space="0" w:color="auto"/>
        <w:bottom w:val="none" w:sz="0" w:space="0" w:color="auto"/>
        <w:right w:val="none" w:sz="0" w:space="0" w:color="auto"/>
      </w:divBdr>
    </w:div>
    <w:div w:id="1160927827">
      <w:bodyDiv w:val="1"/>
      <w:marLeft w:val="0"/>
      <w:marRight w:val="0"/>
      <w:marTop w:val="0"/>
      <w:marBottom w:val="0"/>
      <w:divBdr>
        <w:top w:val="none" w:sz="0" w:space="0" w:color="auto"/>
        <w:left w:val="none" w:sz="0" w:space="0" w:color="auto"/>
        <w:bottom w:val="none" w:sz="0" w:space="0" w:color="auto"/>
        <w:right w:val="none" w:sz="0" w:space="0" w:color="auto"/>
      </w:divBdr>
    </w:div>
    <w:div w:id="1195343221">
      <w:bodyDiv w:val="1"/>
      <w:marLeft w:val="0"/>
      <w:marRight w:val="0"/>
      <w:marTop w:val="0"/>
      <w:marBottom w:val="0"/>
      <w:divBdr>
        <w:top w:val="none" w:sz="0" w:space="0" w:color="auto"/>
        <w:left w:val="none" w:sz="0" w:space="0" w:color="auto"/>
        <w:bottom w:val="none" w:sz="0" w:space="0" w:color="auto"/>
        <w:right w:val="none" w:sz="0" w:space="0" w:color="auto"/>
      </w:divBdr>
    </w:div>
    <w:div w:id="1260874078">
      <w:bodyDiv w:val="1"/>
      <w:marLeft w:val="0"/>
      <w:marRight w:val="0"/>
      <w:marTop w:val="0"/>
      <w:marBottom w:val="0"/>
      <w:divBdr>
        <w:top w:val="none" w:sz="0" w:space="0" w:color="auto"/>
        <w:left w:val="none" w:sz="0" w:space="0" w:color="auto"/>
        <w:bottom w:val="none" w:sz="0" w:space="0" w:color="auto"/>
        <w:right w:val="none" w:sz="0" w:space="0" w:color="auto"/>
      </w:divBdr>
    </w:div>
    <w:div w:id="1274752530">
      <w:bodyDiv w:val="1"/>
      <w:marLeft w:val="0"/>
      <w:marRight w:val="0"/>
      <w:marTop w:val="0"/>
      <w:marBottom w:val="0"/>
      <w:divBdr>
        <w:top w:val="none" w:sz="0" w:space="0" w:color="auto"/>
        <w:left w:val="none" w:sz="0" w:space="0" w:color="auto"/>
        <w:bottom w:val="none" w:sz="0" w:space="0" w:color="auto"/>
        <w:right w:val="none" w:sz="0" w:space="0" w:color="auto"/>
      </w:divBdr>
      <w:divsChild>
        <w:div w:id="133646678">
          <w:marLeft w:val="0"/>
          <w:marRight w:val="0"/>
          <w:marTop w:val="0"/>
          <w:marBottom w:val="0"/>
          <w:divBdr>
            <w:top w:val="none" w:sz="0" w:space="0" w:color="auto"/>
            <w:left w:val="none" w:sz="0" w:space="0" w:color="auto"/>
            <w:bottom w:val="none" w:sz="0" w:space="0" w:color="auto"/>
            <w:right w:val="none" w:sz="0" w:space="0" w:color="auto"/>
          </w:divBdr>
        </w:div>
        <w:div w:id="179009452">
          <w:marLeft w:val="0"/>
          <w:marRight w:val="0"/>
          <w:marTop w:val="0"/>
          <w:marBottom w:val="0"/>
          <w:divBdr>
            <w:top w:val="none" w:sz="0" w:space="0" w:color="auto"/>
            <w:left w:val="none" w:sz="0" w:space="0" w:color="auto"/>
            <w:bottom w:val="none" w:sz="0" w:space="0" w:color="auto"/>
            <w:right w:val="none" w:sz="0" w:space="0" w:color="auto"/>
          </w:divBdr>
        </w:div>
        <w:div w:id="714544151">
          <w:marLeft w:val="0"/>
          <w:marRight w:val="0"/>
          <w:marTop w:val="0"/>
          <w:marBottom w:val="0"/>
          <w:divBdr>
            <w:top w:val="none" w:sz="0" w:space="0" w:color="auto"/>
            <w:left w:val="none" w:sz="0" w:space="0" w:color="auto"/>
            <w:bottom w:val="none" w:sz="0" w:space="0" w:color="auto"/>
            <w:right w:val="none" w:sz="0" w:space="0" w:color="auto"/>
          </w:divBdr>
        </w:div>
      </w:divsChild>
    </w:div>
    <w:div w:id="1475944849">
      <w:bodyDiv w:val="1"/>
      <w:marLeft w:val="0"/>
      <w:marRight w:val="0"/>
      <w:marTop w:val="0"/>
      <w:marBottom w:val="0"/>
      <w:divBdr>
        <w:top w:val="none" w:sz="0" w:space="0" w:color="auto"/>
        <w:left w:val="none" w:sz="0" w:space="0" w:color="auto"/>
        <w:bottom w:val="none" w:sz="0" w:space="0" w:color="auto"/>
        <w:right w:val="none" w:sz="0" w:space="0" w:color="auto"/>
      </w:divBdr>
      <w:divsChild>
        <w:div w:id="869220168">
          <w:marLeft w:val="0"/>
          <w:marRight w:val="0"/>
          <w:marTop w:val="0"/>
          <w:marBottom w:val="0"/>
          <w:divBdr>
            <w:top w:val="none" w:sz="0" w:space="0" w:color="auto"/>
            <w:left w:val="none" w:sz="0" w:space="0" w:color="auto"/>
            <w:bottom w:val="none" w:sz="0" w:space="0" w:color="auto"/>
            <w:right w:val="none" w:sz="0" w:space="0" w:color="auto"/>
          </w:divBdr>
        </w:div>
      </w:divsChild>
    </w:div>
    <w:div w:id="1484664607">
      <w:bodyDiv w:val="1"/>
      <w:marLeft w:val="0"/>
      <w:marRight w:val="0"/>
      <w:marTop w:val="0"/>
      <w:marBottom w:val="0"/>
      <w:divBdr>
        <w:top w:val="none" w:sz="0" w:space="0" w:color="auto"/>
        <w:left w:val="none" w:sz="0" w:space="0" w:color="auto"/>
        <w:bottom w:val="none" w:sz="0" w:space="0" w:color="auto"/>
        <w:right w:val="none" w:sz="0" w:space="0" w:color="auto"/>
      </w:divBdr>
    </w:div>
    <w:div w:id="1532718291">
      <w:bodyDiv w:val="1"/>
      <w:marLeft w:val="0"/>
      <w:marRight w:val="0"/>
      <w:marTop w:val="0"/>
      <w:marBottom w:val="0"/>
      <w:divBdr>
        <w:top w:val="none" w:sz="0" w:space="0" w:color="auto"/>
        <w:left w:val="none" w:sz="0" w:space="0" w:color="auto"/>
        <w:bottom w:val="none" w:sz="0" w:space="0" w:color="auto"/>
        <w:right w:val="none" w:sz="0" w:space="0" w:color="auto"/>
      </w:divBdr>
    </w:div>
    <w:div w:id="1541669311">
      <w:bodyDiv w:val="1"/>
      <w:marLeft w:val="0"/>
      <w:marRight w:val="0"/>
      <w:marTop w:val="0"/>
      <w:marBottom w:val="0"/>
      <w:divBdr>
        <w:top w:val="none" w:sz="0" w:space="0" w:color="auto"/>
        <w:left w:val="none" w:sz="0" w:space="0" w:color="auto"/>
        <w:bottom w:val="none" w:sz="0" w:space="0" w:color="auto"/>
        <w:right w:val="none" w:sz="0" w:space="0" w:color="auto"/>
      </w:divBdr>
    </w:div>
    <w:div w:id="1605108964">
      <w:bodyDiv w:val="1"/>
      <w:marLeft w:val="0"/>
      <w:marRight w:val="0"/>
      <w:marTop w:val="0"/>
      <w:marBottom w:val="0"/>
      <w:divBdr>
        <w:top w:val="none" w:sz="0" w:space="0" w:color="auto"/>
        <w:left w:val="none" w:sz="0" w:space="0" w:color="auto"/>
        <w:bottom w:val="none" w:sz="0" w:space="0" w:color="auto"/>
        <w:right w:val="none" w:sz="0" w:space="0" w:color="auto"/>
      </w:divBdr>
    </w:div>
    <w:div w:id="1612056269">
      <w:bodyDiv w:val="1"/>
      <w:marLeft w:val="0"/>
      <w:marRight w:val="0"/>
      <w:marTop w:val="0"/>
      <w:marBottom w:val="0"/>
      <w:divBdr>
        <w:top w:val="none" w:sz="0" w:space="0" w:color="auto"/>
        <w:left w:val="none" w:sz="0" w:space="0" w:color="auto"/>
        <w:bottom w:val="none" w:sz="0" w:space="0" w:color="auto"/>
        <w:right w:val="none" w:sz="0" w:space="0" w:color="auto"/>
      </w:divBdr>
    </w:div>
    <w:div w:id="1811048021">
      <w:bodyDiv w:val="1"/>
      <w:marLeft w:val="0"/>
      <w:marRight w:val="0"/>
      <w:marTop w:val="0"/>
      <w:marBottom w:val="0"/>
      <w:divBdr>
        <w:top w:val="none" w:sz="0" w:space="0" w:color="auto"/>
        <w:left w:val="none" w:sz="0" w:space="0" w:color="auto"/>
        <w:bottom w:val="none" w:sz="0" w:space="0" w:color="auto"/>
        <w:right w:val="none" w:sz="0" w:space="0" w:color="auto"/>
      </w:divBdr>
    </w:div>
    <w:div w:id="1845168801">
      <w:bodyDiv w:val="1"/>
      <w:marLeft w:val="0"/>
      <w:marRight w:val="0"/>
      <w:marTop w:val="0"/>
      <w:marBottom w:val="0"/>
      <w:divBdr>
        <w:top w:val="none" w:sz="0" w:space="0" w:color="auto"/>
        <w:left w:val="none" w:sz="0" w:space="0" w:color="auto"/>
        <w:bottom w:val="none" w:sz="0" w:space="0" w:color="auto"/>
        <w:right w:val="none" w:sz="0" w:space="0" w:color="auto"/>
      </w:divBdr>
      <w:divsChild>
        <w:div w:id="1696883108">
          <w:marLeft w:val="0"/>
          <w:marRight w:val="0"/>
          <w:marTop w:val="0"/>
          <w:marBottom w:val="0"/>
          <w:divBdr>
            <w:top w:val="none" w:sz="0" w:space="0" w:color="auto"/>
            <w:left w:val="none" w:sz="0" w:space="0" w:color="auto"/>
            <w:bottom w:val="none" w:sz="0" w:space="0" w:color="auto"/>
            <w:right w:val="none" w:sz="0" w:space="0" w:color="auto"/>
          </w:divBdr>
        </w:div>
      </w:divsChild>
    </w:div>
    <w:div w:id="2028556893">
      <w:bodyDiv w:val="1"/>
      <w:marLeft w:val="0"/>
      <w:marRight w:val="0"/>
      <w:marTop w:val="0"/>
      <w:marBottom w:val="0"/>
      <w:divBdr>
        <w:top w:val="none" w:sz="0" w:space="0" w:color="auto"/>
        <w:left w:val="none" w:sz="0" w:space="0" w:color="auto"/>
        <w:bottom w:val="none" w:sz="0" w:space="0" w:color="auto"/>
        <w:right w:val="none" w:sz="0" w:space="0" w:color="auto"/>
      </w:divBdr>
    </w:div>
    <w:div w:id="2044359220">
      <w:bodyDiv w:val="1"/>
      <w:marLeft w:val="0"/>
      <w:marRight w:val="0"/>
      <w:marTop w:val="0"/>
      <w:marBottom w:val="0"/>
      <w:divBdr>
        <w:top w:val="none" w:sz="0" w:space="0" w:color="auto"/>
        <w:left w:val="none" w:sz="0" w:space="0" w:color="auto"/>
        <w:bottom w:val="none" w:sz="0" w:space="0" w:color="auto"/>
        <w:right w:val="none" w:sz="0" w:space="0" w:color="auto"/>
      </w:divBdr>
    </w:div>
    <w:div w:id="2053534540">
      <w:bodyDiv w:val="1"/>
      <w:marLeft w:val="0"/>
      <w:marRight w:val="0"/>
      <w:marTop w:val="0"/>
      <w:marBottom w:val="0"/>
      <w:divBdr>
        <w:top w:val="none" w:sz="0" w:space="0" w:color="auto"/>
        <w:left w:val="none" w:sz="0" w:space="0" w:color="auto"/>
        <w:bottom w:val="none" w:sz="0" w:space="0" w:color="auto"/>
        <w:right w:val="none" w:sz="0" w:space="0" w:color="auto"/>
      </w:divBdr>
      <w:divsChild>
        <w:div w:id="1200708497">
          <w:marLeft w:val="850"/>
          <w:marRight w:val="0"/>
          <w:marTop w:val="12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17.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www.google.ch/url?sa=i&amp;rct=j&amp;q=&amp;esrc=s&amp;source=images&amp;cd=&amp;cad=rja&amp;uact=8&amp;docid=QYCkLjK2wTcXLM&amp;tbnid=rOC5_JwM0E9YXM:&amp;ved=0CAUQjRw&amp;url=http://www.ntb.ch/downloads/ntb-logos.html&amp;ei=faRrU-yFGsP-ygP27ICQAg&amp;bvm=bv.66330100,d.bGQ&amp;psig=AFQjCNGI-tz64638H7IDAdvEAbMR8yMZoA&amp;ust=1399649721009074" TargetMode="External"/><Relationship Id="rId25" Type="http://schemas.openxmlformats.org/officeDocument/2006/relationships/image" Target="media/image12.png"/><Relationship Id="rId33" Type="http://schemas.openxmlformats.org/officeDocument/2006/relationships/image" Target="media/image16.jpe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32" Type="http://schemas.openxmlformats.org/officeDocument/2006/relationships/image" Target="media/image15.jpe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8" Type="http://schemas.openxmlformats.org/officeDocument/2006/relationships/image" Target="media/image11.jpeg"/><Relationship Id="rId36" Type="http://schemas.openxmlformats.org/officeDocument/2006/relationships/header" Target="header3.xml"/><Relationship Id="rId10" Type="http://schemas.openxmlformats.org/officeDocument/2006/relationships/image" Target="media/image20.png"/><Relationship Id="rId19" Type="http://schemas.openxmlformats.org/officeDocument/2006/relationships/image" Target="media/image7.pn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3.jpeg"/><Relationship Id="rId35" Type="http://schemas.openxmlformats.org/officeDocument/2006/relationships/image" Target="media/image18.png"/><Relationship Id="rId8" Type="http://schemas.openxmlformats.org/officeDocument/2006/relationships/image" Target="media/image1.jpe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3.gif"/></Relationships>
</file>

<file path=word/_rels/header4.xml.rels><?xml version="1.0" encoding="UTF-8" standalone="yes"?>
<Relationships xmlns="http://schemas.openxmlformats.org/package/2006/relationships"><Relationship Id="rId1" Type="http://schemas.openxmlformats.org/officeDocument/2006/relationships/image" Target="media/image3.gif"/></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Elementar">
  <a:themeElements>
    <a:clrScheme name="Elementar">
      <a:dk1>
        <a:sysClr val="windowText" lastClr="000000"/>
      </a:dk1>
      <a:lt1>
        <a:sysClr val="window" lastClr="FFFFFF"/>
      </a:lt1>
      <a:dk2>
        <a:srgbClr val="242852"/>
      </a:dk2>
      <a:lt2>
        <a:srgbClr val="ACCBF9"/>
      </a:lt2>
      <a:accent1>
        <a:srgbClr val="629DD1"/>
      </a:accent1>
      <a:accent2>
        <a:srgbClr val="297FD5"/>
      </a:accent2>
      <a:accent3>
        <a:srgbClr val="7F8FA9"/>
      </a:accent3>
      <a:accent4>
        <a:srgbClr val="4A66AC"/>
      </a:accent4>
      <a:accent5>
        <a:srgbClr val="5AA2AE"/>
      </a:accent5>
      <a:accent6>
        <a:srgbClr val="9D90A0"/>
      </a:accent6>
      <a:hlink>
        <a:srgbClr val="9454C3"/>
      </a:hlink>
      <a:folHlink>
        <a:srgbClr val="3EBBF0"/>
      </a:folHlink>
    </a:clrScheme>
    <a:fontScheme name="Elementar">
      <a:maj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lementar">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glow" dir="tl">
              <a:rot lat="0" lon="0" rev="19800000"/>
            </a:lightRig>
          </a:scene3d>
          <a:sp3d prstMaterial="metal">
            <a:bevelT w="38100" h="3810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50800" h="50800"/>
          </a:sp3d>
        </a:effectStyle>
      </a:effectStyleLst>
      <a:bgFillStyleLst>
        <a:solidFill>
          <a:schemeClr val="phClr"/>
        </a:solidFill>
        <a:gradFill rotWithShape="1">
          <a:gsLst>
            <a:gs pos="0">
              <a:schemeClr val="phClr">
                <a:tint val="95000"/>
              </a:schemeClr>
            </a:gs>
            <a:gs pos="100000">
              <a:schemeClr val="phClr">
                <a:shade val="40000"/>
                <a:satMod val="180000"/>
              </a:schemeClr>
            </a:gs>
          </a:gsLst>
          <a:lin ang="5400000" scaled="0"/>
        </a:gradFill>
        <a:blipFill>
          <a:blip xmlns:r="http://schemas.openxmlformats.org/officeDocument/2006/relationships" r:embed="rId1">
            <a:duotone>
              <a:schemeClr val="phClr">
                <a:shade val="14000"/>
                <a:satMod val="280000"/>
              </a:schemeClr>
              <a:schemeClr val="phClr">
                <a:tint val="60000"/>
                <a:satMod val="1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112</b:Tag>
    <b:SourceType>InternetSite</b:SourceType>
    <b:Guid>{27123EA7-CE4B-46B2-ADD2-218DB484A951}</b:Guid>
    <b:Title>Wikipedia</b:Title>
    <b:Author>
      <b:Author>
        <b:NameList>
          <b:Person>
            <b:Last>[1]</b:Last>
          </b:Person>
        </b:NameList>
      </b:Author>
    </b:Author>
    <b:YearAccessed>2012</b:YearAccessed>
    <b:MonthAccessed>April</b:MonthAccessed>
    <b:DayAccessed>2</b:DayAccessed>
    <b:URL>http://www.wikipedia.org</b:URL>
    <b:RefOrder>1</b:RefOrder>
  </b:Source>
  <b:Source>
    <b:Tag>Dom07</b:Tag>
    <b:SourceType>Report</b:SourceType>
    <b:Guid>{5391E181-6581-450C-B38B-A7B3938CE410}</b:Guid>
    <b:Author>
      <b:Author>
        <b:NameList>
          <b:Person>
            <b:Last>Rotach</b:Last>
            <b:First>Dominik</b:First>
          </b:Person>
        </b:NameList>
      </b:Author>
    </b:Author>
    <b:Title>Manual ServoSoft,Berechnungssoftware für Elektrische Antriebe</b:Title>
    <b:Year>2007</b:Year>
    <b:RefOrder>2</b:RefOrder>
  </b:Source>
</b:Sources>
</file>

<file path=customXml/itemProps1.xml><?xml version="1.0" encoding="utf-8"?>
<ds:datastoreItem xmlns:ds="http://schemas.openxmlformats.org/officeDocument/2006/customXml" ds:itemID="{333EA955-54E5-42C1-A4BA-8408AC7D6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C01FEC6D</Template>
  <TotalTime>0</TotalTime>
  <Pages>20</Pages>
  <Words>1570</Words>
  <Characters>10861</Characters>
  <Application>Microsoft Office Word</Application>
  <DocSecurity>0</DocSecurity>
  <Lines>90</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Education Rob Platform</vt:lpstr>
      <vt:lpstr>Titel</vt:lpstr>
    </vt:vector>
  </TitlesOfParts>
  <Company>Frost-RL</Company>
  <LinksUpToDate>false</LinksUpToDate>
  <CharactersWithSpaces>12407</CharactersWithSpaces>
  <SharedDoc>false</SharedDoc>
  <HLinks>
    <vt:vector size="264" baseType="variant">
      <vt:variant>
        <vt:i4>1376315</vt:i4>
      </vt:variant>
      <vt:variant>
        <vt:i4>281</vt:i4>
      </vt:variant>
      <vt:variant>
        <vt:i4>0</vt:i4>
      </vt:variant>
      <vt:variant>
        <vt:i4>5</vt:i4>
      </vt:variant>
      <vt:variant>
        <vt:lpwstr/>
      </vt:variant>
      <vt:variant>
        <vt:lpwstr>_Toc163016826</vt:lpwstr>
      </vt:variant>
      <vt:variant>
        <vt:i4>1376315</vt:i4>
      </vt:variant>
      <vt:variant>
        <vt:i4>272</vt:i4>
      </vt:variant>
      <vt:variant>
        <vt:i4>0</vt:i4>
      </vt:variant>
      <vt:variant>
        <vt:i4>5</vt:i4>
      </vt:variant>
      <vt:variant>
        <vt:lpwstr/>
      </vt:variant>
      <vt:variant>
        <vt:lpwstr>_Toc163016824</vt:lpwstr>
      </vt:variant>
      <vt:variant>
        <vt:i4>1376315</vt:i4>
      </vt:variant>
      <vt:variant>
        <vt:i4>266</vt:i4>
      </vt:variant>
      <vt:variant>
        <vt:i4>0</vt:i4>
      </vt:variant>
      <vt:variant>
        <vt:i4>5</vt:i4>
      </vt:variant>
      <vt:variant>
        <vt:lpwstr/>
      </vt:variant>
      <vt:variant>
        <vt:lpwstr>_Toc163016823</vt:lpwstr>
      </vt:variant>
      <vt:variant>
        <vt:i4>1376315</vt:i4>
      </vt:variant>
      <vt:variant>
        <vt:i4>260</vt:i4>
      </vt:variant>
      <vt:variant>
        <vt:i4>0</vt:i4>
      </vt:variant>
      <vt:variant>
        <vt:i4>5</vt:i4>
      </vt:variant>
      <vt:variant>
        <vt:lpwstr/>
      </vt:variant>
      <vt:variant>
        <vt:lpwstr>_Toc163016822</vt:lpwstr>
      </vt:variant>
      <vt:variant>
        <vt:i4>2031664</vt:i4>
      </vt:variant>
      <vt:variant>
        <vt:i4>251</vt:i4>
      </vt:variant>
      <vt:variant>
        <vt:i4>0</vt:i4>
      </vt:variant>
      <vt:variant>
        <vt:i4>5</vt:i4>
      </vt:variant>
      <vt:variant>
        <vt:lpwstr/>
      </vt:variant>
      <vt:variant>
        <vt:lpwstr>_Toc204048205</vt:lpwstr>
      </vt:variant>
      <vt:variant>
        <vt:i4>2031664</vt:i4>
      </vt:variant>
      <vt:variant>
        <vt:i4>245</vt:i4>
      </vt:variant>
      <vt:variant>
        <vt:i4>0</vt:i4>
      </vt:variant>
      <vt:variant>
        <vt:i4>5</vt:i4>
      </vt:variant>
      <vt:variant>
        <vt:lpwstr/>
      </vt:variant>
      <vt:variant>
        <vt:lpwstr>_Toc204048204</vt:lpwstr>
      </vt:variant>
      <vt:variant>
        <vt:i4>2031664</vt:i4>
      </vt:variant>
      <vt:variant>
        <vt:i4>239</vt:i4>
      </vt:variant>
      <vt:variant>
        <vt:i4>0</vt:i4>
      </vt:variant>
      <vt:variant>
        <vt:i4>5</vt:i4>
      </vt:variant>
      <vt:variant>
        <vt:lpwstr/>
      </vt:variant>
      <vt:variant>
        <vt:lpwstr>_Toc204048203</vt:lpwstr>
      </vt:variant>
      <vt:variant>
        <vt:i4>2031664</vt:i4>
      </vt:variant>
      <vt:variant>
        <vt:i4>233</vt:i4>
      </vt:variant>
      <vt:variant>
        <vt:i4>0</vt:i4>
      </vt:variant>
      <vt:variant>
        <vt:i4>5</vt:i4>
      </vt:variant>
      <vt:variant>
        <vt:lpwstr/>
      </vt:variant>
      <vt:variant>
        <vt:lpwstr>_Toc204048202</vt:lpwstr>
      </vt:variant>
      <vt:variant>
        <vt:i4>2031664</vt:i4>
      </vt:variant>
      <vt:variant>
        <vt:i4>227</vt:i4>
      </vt:variant>
      <vt:variant>
        <vt:i4>0</vt:i4>
      </vt:variant>
      <vt:variant>
        <vt:i4>5</vt:i4>
      </vt:variant>
      <vt:variant>
        <vt:lpwstr/>
      </vt:variant>
      <vt:variant>
        <vt:lpwstr>_Toc204048201</vt:lpwstr>
      </vt:variant>
      <vt:variant>
        <vt:i4>2031664</vt:i4>
      </vt:variant>
      <vt:variant>
        <vt:i4>221</vt:i4>
      </vt:variant>
      <vt:variant>
        <vt:i4>0</vt:i4>
      </vt:variant>
      <vt:variant>
        <vt:i4>5</vt:i4>
      </vt:variant>
      <vt:variant>
        <vt:lpwstr/>
      </vt:variant>
      <vt:variant>
        <vt:lpwstr>_Toc204048200</vt:lpwstr>
      </vt:variant>
      <vt:variant>
        <vt:i4>1441843</vt:i4>
      </vt:variant>
      <vt:variant>
        <vt:i4>215</vt:i4>
      </vt:variant>
      <vt:variant>
        <vt:i4>0</vt:i4>
      </vt:variant>
      <vt:variant>
        <vt:i4>5</vt:i4>
      </vt:variant>
      <vt:variant>
        <vt:lpwstr/>
      </vt:variant>
      <vt:variant>
        <vt:lpwstr>_Toc204048199</vt:lpwstr>
      </vt:variant>
      <vt:variant>
        <vt:i4>1441843</vt:i4>
      </vt:variant>
      <vt:variant>
        <vt:i4>209</vt:i4>
      </vt:variant>
      <vt:variant>
        <vt:i4>0</vt:i4>
      </vt:variant>
      <vt:variant>
        <vt:i4>5</vt:i4>
      </vt:variant>
      <vt:variant>
        <vt:lpwstr/>
      </vt:variant>
      <vt:variant>
        <vt:lpwstr>_Toc204048198</vt:lpwstr>
      </vt:variant>
      <vt:variant>
        <vt:i4>1441843</vt:i4>
      </vt:variant>
      <vt:variant>
        <vt:i4>203</vt:i4>
      </vt:variant>
      <vt:variant>
        <vt:i4>0</vt:i4>
      </vt:variant>
      <vt:variant>
        <vt:i4>5</vt:i4>
      </vt:variant>
      <vt:variant>
        <vt:lpwstr/>
      </vt:variant>
      <vt:variant>
        <vt:lpwstr>_Toc204048197</vt:lpwstr>
      </vt:variant>
      <vt:variant>
        <vt:i4>1441843</vt:i4>
      </vt:variant>
      <vt:variant>
        <vt:i4>197</vt:i4>
      </vt:variant>
      <vt:variant>
        <vt:i4>0</vt:i4>
      </vt:variant>
      <vt:variant>
        <vt:i4>5</vt:i4>
      </vt:variant>
      <vt:variant>
        <vt:lpwstr/>
      </vt:variant>
      <vt:variant>
        <vt:lpwstr>_Toc204048196</vt:lpwstr>
      </vt:variant>
      <vt:variant>
        <vt:i4>1441843</vt:i4>
      </vt:variant>
      <vt:variant>
        <vt:i4>191</vt:i4>
      </vt:variant>
      <vt:variant>
        <vt:i4>0</vt:i4>
      </vt:variant>
      <vt:variant>
        <vt:i4>5</vt:i4>
      </vt:variant>
      <vt:variant>
        <vt:lpwstr/>
      </vt:variant>
      <vt:variant>
        <vt:lpwstr>_Toc204048195</vt:lpwstr>
      </vt:variant>
      <vt:variant>
        <vt:i4>1441843</vt:i4>
      </vt:variant>
      <vt:variant>
        <vt:i4>185</vt:i4>
      </vt:variant>
      <vt:variant>
        <vt:i4>0</vt:i4>
      </vt:variant>
      <vt:variant>
        <vt:i4>5</vt:i4>
      </vt:variant>
      <vt:variant>
        <vt:lpwstr/>
      </vt:variant>
      <vt:variant>
        <vt:lpwstr>_Toc204048194</vt:lpwstr>
      </vt:variant>
      <vt:variant>
        <vt:i4>1441843</vt:i4>
      </vt:variant>
      <vt:variant>
        <vt:i4>179</vt:i4>
      </vt:variant>
      <vt:variant>
        <vt:i4>0</vt:i4>
      </vt:variant>
      <vt:variant>
        <vt:i4>5</vt:i4>
      </vt:variant>
      <vt:variant>
        <vt:lpwstr/>
      </vt:variant>
      <vt:variant>
        <vt:lpwstr>_Toc204048193</vt:lpwstr>
      </vt:variant>
      <vt:variant>
        <vt:i4>1441843</vt:i4>
      </vt:variant>
      <vt:variant>
        <vt:i4>173</vt:i4>
      </vt:variant>
      <vt:variant>
        <vt:i4>0</vt:i4>
      </vt:variant>
      <vt:variant>
        <vt:i4>5</vt:i4>
      </vt:variant>
      <vt:variant>
        <vt:lpwstr/>
      </vt:variant>
      <vt:variant>
        <vt:lpwstr>_Toc204048192</vt:lpwstr>
      </vt:variant>
      <vt:variant>
        <vt:i4>1441843</vt:i4>
      </vt:variant>
      <vt:variant>
        <vt:i4>167</vt:i4>
      </vt:variant>
      <vt:variant>
        <vt:i4>0</vt:i4>
      </vt:variant>
      <vt:variant>
        <vt:i4>5</vt:i4>
      </vt:variant>
      <vt:variant>
        <vt:lpwstr/>
      </vt:variant>
      <vt:variant>
        <vt:lpwstr>_Toc204048191</vt:lpwstr>
      </vt:variant>
      <vt:variant>
        <vt:i4>1441843</vt:i4>
      </vt:variant>
      <vt:variant>
        <vt:i4>161</vt:i4>
      </vt:variant>
      <vt:variant>
        <vt:i4>0</vt:i4>
      </vt:variant>
      <vt:variant>
        <vt:i4>5</vt:i4>
      </vt:variant>
      <vt:variant>
        <vt:lpwstr/>
      </vt:variant>
      <vt:variant>
        <vt:lpwstr>_Toc204048190</vt:lpwstr>
      </vt:variant>
      <vt:variant>
        <vt:i4>1507379</vt:i4>
      </vt:variant>
      <vt:variant>
        <vt:i4>155</vt:i4>
      </vt:variant>
      <vt:variant>
        <vt:i4>0</vt:i4>
      </vt:variant>
      <vt:variant>
        <vt:i4>5</vt:i4>
      </vt:variant>
      <vt:variant>
        <vt:lpwstr/>
      </vt:variant>
      <vt:variant>
        <vt:lpwstr>_Toc204048189</vt:lpwstr>
      </vt:variant>
      <vt:variant>
        <vt:i4>1507379</vt:i4>
      </vt:variant>
      <vt:variant>
        <vt:i4>149</vt:i4>
      </vt:variant>
      <vt:variant>
        <vt:i4>0</vt:i4>
      </vt:variant>
      <vt:variant>
        <vt:i4>5</vt:i4>
      </vt:variant>
      <vt:variant>
        <vt:lpwstr/>
      </vt:variant>
      <vt:variant>
        <vt:lpwstr>_Toc204048188</vt:lpwstr>
      </vt:variant>
      <vt:variant>
        <vt:i4>1507379</vt:i4>
      </vt:variant>
      <vt:variant>
        <vt:i4>143</vt:i4>
      </vt:variant>
      <vt:variant>
        <vt:i4>0</vt:i4>
      </vt:variant>
      <vt:variant>
        <vt:i4>5</vt:i4>
      </vt:variant>
      <vt:variant>
        <vt:lpwstr/>
      </vt:variant>
      <vt:variant>
        <vt:lpwstr>_Toc204048187</vt:lpwstr>
      </vt:variant>
      <vt:variant>
        <vt:i4>1507379</vt:i4>
      </vt:variant>
      <vt:variant>
        <vt:i4>137</vt:i4>
      </vt:variant>
      <vt:variant>
        <vt:i4>0</vt:i4>
      </vt:variant>
      <vt:variant>
        <vt:i4>5</vt:i4>
      </vt:variant>
      <vt:variant>
        <vt:lpwstr/>
      </vt:variant>
      <vt:variant>
        <vt:lpwstr>_Toc204048186</vt:lpwstr>
      </vt:variant>
      <vt:variant>
        <vt:i4>1507379</vt:i4>
      </vt:variant>
      <vt:variant>
        <vt:i4>131</vt:i4>
      </vt:variant>
      <vt:variant>
        <vt:i4>0</vt:i4>
      </vt:variant>
      <vt:variant>
        <vt:i4>5</vt:i4>
      </vt:variant>
      <vt:variant>
        <vt:lpwstr/>
      </vt:variant>
      <vt:variant>
        <vt:lpwstr>_Toc204048185</vt:lpwstr>
      </vt:variant>
      <vt:variant>
        <vt:i4>1507379</vt:i4>
      </vt:variant>
      <vt:variant>
        <vt:i4>125</vt:i4>
      </vt:variant>
      <vt:variant>
        <vt:i4>0</vt:i4>
      </vt:variant>
      <vt:variant>
        <vt:i4>5</vt:i4>
      </vt:variant>
      <vt:variant>
        <vt:lpwstr/>
      </vt:variant>
      <vt:variant>
        <vt:lpwstr>_Toc204048184</vt:lpwstr>
      </vt:variant>
      <vt:variant>
        <vt:i4>1507379</vt:i4>
      </vt:variant>
      <vt:variant>
        <vt:i4>119</vt:i4>
      </vt:variant>
      <vt:variant>
        <vt:i4>0</vt:i4>
      </vt:variant>
      <vt:variant>
        <vt:i4>5</vt:i4>
      </vt:variant>
      <vt:variant>
        <vt:lpwstr/>
      </vt:variant>
      <vt:variant>
        <vt:lpwstr>_Toc204048183</vt:lpwstr>
      </vt:variant>
      <vt:variant>
        <vt:i4>1507379</vt:i4>
      </vt:variant>
      <vt:variant>
        <vt:i4>113</vt:i4>
      </vt:variant>
      <vt:variant>
        <vt:i4>0</vt:i4>
      </vt:variant>
      <vt:variant>
        <vt:i4>5</vt:i4>
      </vt:variant>
      <vt:variant>
        <vt:lpwstr/>
      </vt:variant>
      <vt:variant>
        <vt:lpwstr>_Toc204048182</vt:lpwstr>
      </vt:variant>
      <vt:variant>
        <vt:i4>1507379</vt:i4>
      </vt:variant>
      <vt:variant>
        <vt:i4>107</vt:i4>
      </vt:variant>
      <vt:variant>
        <vt:i4>0</vt:i4>
      </vt:variant>
      <vt:variant>
        <vt:i4>5</vt:i4>
      </vt:variant>
      <vt:variant>
        <vt:lpwstr/>
      </vt:variant>
      <vt:variant>
        <vt:lpwstr>_Toc204048181</vt:lpwstr>
      </vt:variant>
      <vt:variant>
        <vt:i4>1507379</vt:i4>
      </vt:variant>
      <vt:variant>
        <vt:i4>101</vt:i4>
      </vt:variant>
      <vt:variant>
        <vt:i4>0</vt:i4>
      </vt:variant>
      <vt:variant>
        <vt:i4>5</vt:i4>
      </vt:variant>
      <vt:variant>
        <vt:lpwstr/>
      </vt:variant>
      <vt:variant>
        <vt:lpwstr>_Toc204048180</vt:lpwstr>
      </vt:variant>
      <vt:variant>
        <vt:i4>1572915</vt:i4>
      </vt:variant>
      <vt:variant>
        <vt:i4>95</vt:i4>
      </vt:variant>
      <vt:variant>
        <vt:i4>0</vt:i4>
      </vt:variant>
      <vt:variant>
        <vt:i4>5</vt:i4>
      </vt:variant>
      <vt:variant>
        <vt:lpwstr/>
      </vt:variant>
      <vt:variant>
        <vt:lpwstr>_Toc204048179</vt:lpwstr>
      </vt:variant>
      <vt:variant>
        <vt:i4>1572915</vt:i4>
      </vt:variant>
      <vt:variant>
        <vt:i4>89</vt:i4>
      </vt:variant>
      <vt:variant>
        <vt:i4>0</vt:i4>
      </vt:variant>
      <vt:variant>
        <vt:i4>5</vt:i4>
      </vt:variant>
      <vt:variant>
        <vt:lpwstr/>
      </vt:variant>
      <vt:variant>
        <vt:lpwstr>_Toc204048178</vt:lpwstr>
      </vt:variant>
      <vt:variant>
        <vt:i4>1572915</vt:i4>
      </vt:variant>
      <vt:variant>
        <vt:i4>83</vt:i4>
      </vt:variant>
      <vt:variant>
        <vt:i4>0</vt:i4>
      </vt:variant>
      <vt:variant>
        <vt:i4>5</vt:i4>
      </vt:variant>
      <vt:variant>
        <vt:lpwstr/>
      </vt:variant>
      <vt:variant>
        <vt:lpwstr>_Toc204048177</vt:lpwstr>
      </vt:variant>
      <vt:variant>
        <vt:i4>1572915</vt:i4>
      </vt:variant>
      <vt:variant>
        <vt:i4>77</vt:i4>
      </vt:variant>
      <vt:variant>
        <vt:i4>0</vt:i4>
      </vt:variant>
      <vt:variant>
        <vt:i4>5</vt:i4>
      </vt:variant>
      <vt:variant>
        <vt:lpwstr/>
      </vt:variant>
      <vt:variant>
        <vt:lpwstr>_Toc204048176</vt:lpwstr>
      </vt:variant>
      <vt:variant>
        <vt:i4>1572915</vt:i4>
      </vt:variant>
      <vt:variant>
        <vt:i4>71</vt:i4>
      </vt:variant>
      <vt:variant>
        <vt:i4>0</vt:i4>
      </vt:variant>
      <vt:variant>
        <vt:i4>5</vt:i4>
      </vt:variant>
      <vt:variant>
        <vt:lpwstr/>
      </vt:variant>
      <vt:variant>
        <vt:lpwstr>_Toc204048175</vt:lpwstr>
      </vt:variant>
      <vt:variant>
        <vt:i4>1572915</vt:i4>
      </vt:variant>
      <vt:variant>
        <vt:i4>65</vt:i4>
      </vt:variant>
      <vt:variant>
        <vt:i4>0</vt:i4>
      </vt:variant>
      <vt:variant>
        <vt:i4>5</vt:i4>
      </vt:variant>
      <vt:variant>
        <vt:lpwstr/>
      </vt:variant>
      <vt:variant>
        <vt:lpwstr>_Toc204048174</vt:lpwstr>
      </vt:variant>
      <vt:variant>
        <vt:i4>1572915</vt:i4>
      </vt:variant>
      <vt:variant>
        <vt:i4>59</vt:i4>
      </vt:variant>
      <vt:variant>
        <vt:i4>0</vt:i4>
      </vt:variant>
      <vt:variant>
        <vt:i4>5</vt:i4>
      </vt:variant>
      <vt:variant>
        <vt:lpwstr/>
      </vt:variant>
      <vt:variant>
        <vt:lpwstr>_Toc204048173</vt:lpwstr>
      </vt:variant>
      <vt:variant>
        <vt:i4>1572915</vt:i4>
      </vt:variant>
      <vt:variant>
        <vt:i4>53</vt:i4>
      </vt:variant>
      <vt:variant>
        <vt:i4>0</vt:i4>
      </vt:variant>
      <vt:variant>
        <vt:i4>5</vt:i4>
      </vt:variant>
      <vt:variant>
        <vt:lpwstr/>
      </vt:variant>
      <vt:variant>
        <vt:lpwstr>_Toc204048172</vt:lpwstr>
      </vt:variant>
      <vt:variant>
        <vt:i4>1572915</vt:i4>
      </vt:variant>
      <vt:variant>
        <vt:i4>47</vt:i4>
      </vt:variant>
      <vt:variant>
        <vt:i4>0</vt:i4>
      </vt:variant>
      <vt:variant>
        <vt:i4>5</vt:i4>
      </vt:variant>
      <vt:variant>
        <vt:lpwstr/>
      </vt:variant>
      <vt:variant>
        <vt:lpwstr>_Toc204048171</vt:lpwstr>
      </vt:variant>
      <vt:variant>
        <vt:i4>1572915</vt:i4>
      </vt:variant>
      <vt:variant>
        <vt:i4>41</vt:i4>
      </vt:variant>
      <vt:variant>
        <vt:i4>0</vt:i4>
      </vt:variant>
      <vt:variant>
        <vt:i4>5</vt:i4>
      </vt:variant>
      <vt:variant>
        <vt:lpwstr/>
      </vt:variant>
      <vt:variant>
        <vt:lpwstr>_Toc204048170</vt:lpwstr>
      </vt:variant>
      <vt:variant>
        <vt:i4>1638451</vt:i4>
      </vt:variant>
      <vt:variant>
        <vt:i4>35</vt:i4>
      </vt:variant>
      <vt:variant>
        <vt:i4>0</vt:i4>
      </vt:variant>
      <vt:variant>
        <vt:i4>5</vt:i4>
      </vt:variant>
      <vt:variant>
        <vt:lpwstr/>
      </vt:variant>
      <vt:variant>
        <vt:lpwstr>_Toc204048169</vt:lpwstr>
      </vt:variant>
      <vt:variant>
        <vt:i4>1638451</vt:i4>
      </vt:variant>
      <vt:variant>
        <vt:i4>29</vt:i4>
      </vt:variant>
      <vt:variant>
        <vt:i4>0</vt:i4>
      </vt:variant>
      <vt:variant>
        <vt:i4>5</vt:i4>
      </vt:variant>
      <vt:variant>
        <vt:lpwstr/>
      </vt:variant>
      <vt:variant>
        <vt:lpwstr>_Toc204048168</vt:lpwstr>
      </vt:variant>
      <vt:variant>
        <vt:i4>1638451</vt:i4>
      </vt:variant>
      <vt:variant>
        <vt:i4>23</vt:i4>
      </vt:variant>
      <vt:variant>
        <vt:i4>0</vt:i4>
      </vt:variant>
      <vt:variant>
        <vt:i4>5</vt:i4>
      </vt:variant>
      <vt:variant>
        <vt:lpwstr/>
      </vt:variant>
      <vt:variant>
        <vt:lpwstr>_Toc204048167</vt:lpwstr>
      </vt:variant>
      <vt:variant>
        <vt:i4>589918</vt:i4>
      </vt:variant>
      <vt:variant>
        <vt:i4>18</vt:i4>
      </vt:variant>
      <vt:variant>
        <vt:i4>0</vt:i4>
      </vt:variant>
      <vt:variant>
        <vt:i4>5</vt:i4>
      </vt:variant>
      <vt:variant>
        <vt:lpwstr>http://www.google.ch/</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 Rob Platform</dc:title>
  <dc:creator>Neptun</dc:creator>
  <cp:lastModifiedBy>Visentin Claudia</cp:lastModifiedBy>
  <cp:revision>14</cp:revision>
  <cp:lastPrinted>2014-08-05T17:18:00Z</cp:lastPrinted>
  <dcterms:created xsi:type="dcterms:W3CDTF">2014-06-27T12:05:00Z</dcterms:created>
  <dcterms:modified xsi:type="dcterms:W3CDTF">2015-08-07T06:45:00Z</dcterms:modified>
</cp:coreProperties>
</file>