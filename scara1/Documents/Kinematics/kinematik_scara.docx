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0C03D" w14:textId="2057A4D1" w:rsidR="00DC2A3F" w:rsidRPr="009945B2" w:rsidRDefault="00DB02C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Vorwä</w:t>
      </w:r>
      <w:r w:rsidR="009945B2" w:rsidRPr="009945B2">
        <w:rPr>
          <w:b/>
          <w:sz w:val="28"/>
          <w:szCs w:val="28"/>
        </w:rPr>
        <w:t>rtstransformation</w:t>
      </w:r>
      <w:proofErr w:type="spellEnd"/>
      <w:r w:rsidR="009945B2" w:rsidRPr="009945B2">
        <w:rPr>
          <w:b/>
          <w:sz w:val="28"/>
          <w:szCs w:val="28"/>
        </w:rPr>
        <w:t xml:space="preserve">: </w:t>
      </w:r>
    </w:p>
    <w:p w14:paraId="6D6BA2F3" w14:textId="77777777" w:rsidR="009945B2" w:rsidRDefault="009945B2">
      <w:bookmarkStart w:id="0" w:name="_GoBack"/>
      <w:bookmarkEnd w:id="0"/>
    </w:p>
    <w:p w14:paraId="5557265C" w14:textId="77777777" w:rsidR="009945B2" w:rsidRDefault="009945B2">
      <w:r>
        <w:rPr>
          <w:noProof/>
          <w:lang w:val="de-CH" w:eastAsia="de-CH"/>
        </w:rPr>
        <w:drawing>
          <wp:inline distT="0" distB="0" distL="0" distR="0" wp14:anchorId="6223A296" wp14:editId="0C214E08">
            <wp:extent cx="6116320" cy="3246120"/>
            <wp:effectExtent l="0" t="0" r="508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_kin1_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686C" w14:textId="77777777" w:rsidR="009945B2" w:rsidRDefault="009945B2">
      <w:r>
        <w:rPr>
          <w:noProof/>
          <w:lang w:val="de-CH" w:eastAsia="de-CH"/>
        </w:rPr>
        <w:drawing>
          <wp:inline distT="0" distB="0" distL="0" distR="0" wp14:anchorId="74BB2DD8" wp14:editId="4BDAA65D">
            <wp:extent cx="6116320" cy="4874260"/>
            <wp:effectExtent l="0" t="0" r="508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_kin2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846" w14:textId="77777777" w:rsidR="009945B2" w:rsidRDefault="009945B2"/>
    <w:p w14:paraId="24332262" w14:textId="77777777" w:rsidR="009945B2" w:rsidRDefault="009945B2"/>
    <w:p w14:paraId="58BAD1FB" w14:textId="77777777" w:rsidR="009945B2" w:rsidRDefault="009945B2"/>
    <w:p w14:paraId="121675DC" w14:textId="77777777" w:rsidR="009945B2" w:rsidRDefault="009945B2">
      <w:pPr>
        <w:rPr>
          <w:b/>
          <w:sz w:val="28"/>
          <w:szCs w:val="28"/>
        </w:rPr>
      </w:pPr>
      <w:r w:rsidRPr="009945B2">
        <w:rPr>
          <w:b/>
          <w:sz w:val="28"/>
          <w:szCs w:val="28"/>
        </w:rPr>
        <w:lastRenderedPageBreak/>
        <w:t xml:space="preserve">Inverse </w:t>
      </w:r>
      <w:proofErr w:type="spellStart"/>
      <w:r w:rsidRPr="009945B2">
        <w:rPr>
          <w:b/>
          <w:sz w:val="28"/>
          <w:szCs w:val="28"/>
        </w:rPr>
        <w:t>Transformation</w:t>
      </w:r>
      <w:proofErr w:type="spellEnd"/>
      <w:r w:rsidRPr="009945B2">
        <w:rPr>
          <w:b/>
          <w:sz w:val="28"/>
          <w:szCs w:val="28"/>
        </w:rPr>
        <w:t>:</w:t>
      </w:r>
    </w:p>
    <w:p w14:paraId="02B42D13" w14:textId="77777777" w:rsidR="006E70FC" w:rsidRDefault="006E70FC">
      <w:pPr>
        <w:rPr>
          <w:b/>
          <w:sz w:val="28"/>
          <w:szCs w:val="28"/>
        </w:rPr>
      </w:pPr>
    </w:p>
    <w:p w14:paraId="5531F590" w14:textId="77777777" w:rsidR="006E70FC" w:rsidRDefault="006E70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de-CH" w:eastAsia="de-CH"/>
        </w:rPr>
        <w:drawing>
          <wp:inline distT="0" distB="0" distL="0" distR="0" wp14:anchorId="1E2D1108" wp14:editId="41F3322D">
            <wp:extent cx="6116320" cy="2843530"/>
            <wp:effectExtent l="0" t="0" r="508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_kin1_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FFA" w14:textId="77777777" w:rsidR="006E70FC" w:rsidRDefault="006E70FC">
      <w:pPr>
        <w:rPr>
          <w:b/>
          <w:sz w:val="28"/>
          <w:szCs w:val="28"/>
        </w:rPr>
      </w:pPr>
    </w:p>
    <w:p w14:paraId="2422B26C" w14:textId="77777777" w:rsidR="006E70FC" w:rsidRPr="009945B2" w:rsidRDefault="006E70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de-CH" w:eastAsia="de-CH"/>
        </w:rPr>
        <w:drawing>
          <wp:inline distT="0" distB="0" distL="0" distR="0" wp14:anchorId="29D8D31F" wp14:editId="7E281FE1">
            <wp:extent cx="6116320" cy="336042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_kin2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FC" w:rsidRPr="009945B2" w:rsidSect="00BC5D7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B2"/>
    <w:rsid w:val="006E70FC"/>
    <w:rsid w:val="009945B2"/>
    <w:rsid w:val="00BC5D7C"/>
    <w:rsid w:val="00DB02C4"/>
    <w:rsid w:val="00D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0D5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5B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5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45B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45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D59815BB</Template>
  <TotalTime>0</TotalTime>
  <Pages>2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Visentin</dc:creator>
  <cp:keywords/>
  <dc:description/>
  <cp:lastModifiedBy>.</cp:lastModifiedBy>
  <cp:revision>3</cp:revision>
  <dcterms:created xsi:type="dcterms:W3CDTF">2012-10-12T08:34:00Z</dcterms:created>
  <dcterms:modified xsi:type="dcterms:W3CDTF">2012-10-12T08:45:00Z</dcterms:modified>
</cp:coreProperties>
</file>