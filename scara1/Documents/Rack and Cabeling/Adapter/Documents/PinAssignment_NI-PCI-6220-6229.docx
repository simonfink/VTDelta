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29" w:rsidRPr="00FB7A2C" w:rsidRDefault="00FB7A2C">
      <w:pPr>
        <w:rPr>
          <w:b/>
          <w:noProof/>
          <w:lang w:eastAsia="de-CH"/>
        </w:rPr>
      </w:pPr>
      <w:r w:rsidRPr="00FB7A2C">
        <w:rPr>
          <w:b/>
          <w:noProof/>
          <w:lang w:eastAsia="de-CH"/>
        </w:rPr>
        <w:t>Pinbelegung NI PCI-6229</w:t>
      </w:r>
    </w:p>
    <w:p w:rsidR="001D2789" w:rsidRDefault="00E45829">
      <w:r>
        <w:rPr>
          <w:noProof/>
          <w:lang w:eastAsia="de-CH"/>
        </w:rPr>
        <w:drawing>
          <wp:inline distT="0" distB="0" distL="0" distR="0" wp14:anchorId="1D480DC8" wp14:editId="6812A4C0">
            <wp:extent cx="5768340" cy="5683094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800" t="19753" r="29492" b="9700"/>
                    <a:stretch/>
                  </pic:blipFill>
                  <pic:spPr bwMode="auto">
                    <a:xfrm>
                      <a:off x="0" y="0"/>
                      <a:ext cx="5768751" cy="568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2789" w:rsidRDefault="001D2789">
      <w:r>
        <w:br w:type="page"/>
      </w:r>
    </w:p>
    <w:p w:rsidR="001D2789" w:rsidRPr="001D2789" w:rsidRDefault="001D2789">
      <w:pPr>
        <w:rPr>
          <w:b/>
          <w:noProof/>
          <w:lang w:eastAsia="de-CH"/>
        </w:rPr>
      </w:pPr>
      <w:r>
        <w:rPr>
          <w:b/>
          <w:noProof/>
          <w:lang w:eastAsia="de-CH"/>
        </w:rPr>
        <w:lastRenderedPageBreak/>
        <w:t>Pinbelegung NI PCI-6220</w:t>
      </w:r>
    </w:p>
    <w:p w:rsidR="00417164" w:rsidRDefault="00417164">
      <w:pPr>
        <w:rPr>
          <w:noProof/>
          <w:lang w:eastAsia="de-CH"/>
        </w:rPr>
      </w:pPr>
    </w:p>
    <w:p w:rsidR="001D2789" w:rsidRDefault="001D2789">
      <w:bookmarkStart w:id="0" w:name="_GoBack"/>
      <w:bookmarkEnd w:id="0"/>
      <w:r>
        <w:rPr>
          <w:noProof/>
          <w:lang w:eastAsia="de-CH"/>
        </w:rPr>
        <w:drawing>
          <wp:inline distT="0" distB="0" distL="0" distR="0" wp14:anchorId="6149BDC4" wp14:editId="04CD5064">
            <wp:extent cx="4229100" cy="54787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678" t="25926" r="37959" b="7814"/>
                    <a:stretch/>
                  </pic:blipFill>
                  <pic:spPr bwMode="auto">
                    <a:xfrm>
                      <a:off x="0" y="0"/>
                      <a:ext cx="4229400" cy="5479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27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29"/>
    <w:rsid w:val="001D2789"/>
    <w:rsid w:val="002A5869"/>
    <w:rsid w:val="00417164"/>
    <w:rsid w:val="00E45829"/>
    <w:rsid w:val="00FB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5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5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4009F072.dotm</Template>
  <TotalTime>0</TotalTime>
  <Pages>2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Zueger</dc:creator>
  <cp:lastModifiedBy>Martin Zueger</cp:lastModifiedBy>
  <cp:revision>3</cp:revision>
  <cp:lastPrinted>2012-11-21T10:40:00Z</cp:lastPrinted>
  <dcterms:created xsi:type="dcterms:W3CDTF">2012-11-21T10:40:00Z</dcterms:created>
  <dcterms:modified xsi:type="dcterms:W3CDTF">2012-11-22T08:27:00Z</dcterms:modified>
</cp:coreProperties>
</file>